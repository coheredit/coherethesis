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proofErr w:type="gramStart"/>
      <w:r w:rsidRPr="003E4320">
        <w:rPr>
          <w:rFonts w:ascii="Arial" w:hAnsi="Arial" w:cs="Arial"/>
          <w:bCs/>
          <w:sz w:val="24"/>
          <w:szCs w:val="21"/>
        </w:rPr>
        <w:t>by</w:t>
      </w:r>
      <w:proofErr w:type="gramEnd"/>
      <w:r w:rsidRPr="003E4320">
        <w:rPr>
          <w:rFonts w:ascii="Arial" w:hAnsi="Arial" w:cs="Arial"/>
          <w:bCs/>
          <w:sz w:val="24"/>
          <w:szCs w:val="21"/>
        </w:rPr>
        <w:t xml:space="preserve">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proofErr w:type="gramStart"/>
      <w:r w:rsidRPr="003E4320">
        <w:rPr>
          <w:rFonts w:ascii="Arial" w:hAnsi="Arial" w:cs="Arial"/>
          <w:bCs/>
          <w:sz w:val="24"/>
          <w:szCs w:val="21"/>
        </w:rPr>
        <w:t>and</w:t>
      </w:r>
      <w:proofErr w:type="gramEnd"/>
      <w:r w:rsidRPr="003E4320">
        <w:rPr>
          <w:rFonts w:ascii="Arial" w:hAnsi="Arial" w:cs="Arial"/>
          <w:bCs/>
          <w:sz w:val="24"/>
          <w:szCs w:val="21"/>
        </w:rPr>
        <w:t xml:space="preserve">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29E3944E"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CATERING RESERVATION AND BOOKING SYSTEM </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 xml:space="preserve">Asst. Prof. </w:t>
      </w:r>
      <w:proofErr w:type="spellStart"/>
      <w:r w:rsidRPr="00AC192C">
        <w:rPr>
          <w:rFonts w:ascii="Arial" w:hAnsi="Arial" w:cs="Arial"/>
          <w:b/>
          <w:bCs/>
        </w:rPr>
        <w:t>Lydinar</w:t>
      </w:r>
      <w:proofErr w:type="spellEnd"/>
      <w:r w:rsidRPr="00AC192C">
        <w:rPr>
          <w:rFonts w:ascii="Arial" w:hAnsi="Arial" w:cs="Arial"/>
          <w:b/>
          <w:bCs/>
        </w:rPr>
        <w:t xml:space="preserve">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44C74888" w14:textId="559CCFCA" w:rsidR="00972497" w:rsidRPr="003E4320" w:rsidRDefault="00BA2A1D" w:rsidP="00895F12">
      <w:pPr>
        <w:spacing w:line="480" w:lineRule="auto"/>
        <w:ind w:firstLine="720"/>
        <w:jc w:val="both"/>
        <w:rPr>
          <w:rFonts w:ascii="Arial" w:hAnsi="Arial" w:cs="Arial"/>
        </w:rPr>
      </w:pPr>
      <w:r w:rsidRPr="003E4320">
        <w:rPr>
          <w:rFonts w:ascii="Arial" w:hAnsi="Arial" w:cs="Arial"/>
        </w:rPr>
        <w:t xml:space="preserve">SAMPLE ONLY. </w:t>
      </w:r>
      <w:r w:rsidR="00972497" w:rsidRPr="003E4320">
        <w:rPr>
          <w:rFonts w:ascii="Arial" w:hAnsi="Arial" w:cs="Arial"/>
        </w:rPr>
        <w:t xml:space="preserve">The project is about scheduling and monitoring truck bodies in production. The main problem stems from late delivery of finished units due to factors that comprises it. The main objective of the study is to develop a system that will improve the current manual process regarding their monitoring and scheduling of the stages of works that is done and delays of the units that must be delivered on time. The plant manager and the admin will manage this system, which has the capability of creating job order/s, assign work order/s, update and monitor stage and status of the current job order. The system will generate reports and display status. </w:t>
      </w:r>
    </w:p>
    <w:p w14:paraId="017188C0"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The Truck Body Production Scheduling and Monitoring System consists of 5 users, the plant manager, agent, admin officer, production head, and the quality assurance. The plant manager and the admin officer has the capability of monitoring everything that is happening in the production. They can also add/create/update job orders. The agent is capable only for adding job order. The production head is in charge of updating production stages and statuses, and manage reports. The quality assurance is responsible for inspecting the final product and must ensure that it observes the quality standards.</w:t>
      </w:r>
    </w:p>
    <w:p w14:paraId="7B97F18F"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 xml:space="preserve">The project team was able to gather data needed through the help of previews research documents/ projects. The team also conducted client interviews and consultations to adviser and faculty-in-charge for proper guidance in the project development. Moreover, the project team constructed survey questionnaires to be answered by the target users of the project. As a result of that, the team gathered essential response that is valuable in improving the project or in conducting revisions. </w:t>
      </w:r>
    </w:p>
    <w:p w14:paraId="0F1AE38E"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lastRenderedPageBreak/>
        <w:t>Based on the overall result of the survey, the system meets the clients’ needs and give them a useful system that helps their job more productive and more organized. This will give more focus on the innovation of the system. However, there are some things that can be improved for similar projects in the future.</w:t>
      </w:r>
    </w:p>
    <w:p w14:paraId="0162EE9A" w14:textId="4959FDA9" w:rsidR="001C0A2E" w:rsidRPr="003E4320" w:rsidRDefault="001C0A2E">
      <w:pPr>
        <w:rPr>
          <w:rFonts w:ascii="Arial" w:hAnsi="Arial" w:cs="Arial"/>
          <w:b/>
          <w:caps/>
          <w:sz w:val="28"/>
        </w:rPr>
      </w:pPr>
      <w:r w:rsidRPr="003E4320">
        <w:rPr>
          <w:rFonts w:ascii="Arial" w:hAnsi="Arial" w:cs="Arial"/>
          <w:b/>
          <w:caps/>
          <w:sz w:val="28"/>
        </w:rPr>
        <w:br w:type="page"/>
      </w:r>
    </w:p>
    <w:p w14:paraId="48A2DEA8" w14:textId="2B3C8B96" w:rsidR="006D4015" w:rsidRDefault="006D4015" w:rsidP="006D4015">
      <w:pPr>
        <w:jc w:val="center"/>
        <w:rPr>
          <w:rFonts w:ascii="Arial" w:hAnsi="Arial" w:cs="Arial"/>
          <w:b/>
          <w:caps/>
          <w:sz w:val="28"/>
        </w:rPr>
      </w:pPr>
      <w:r w:rsidRPr="003E4320">
        <w:rPr>
          <w:rFonts w:ascii="Arial" w:hAnsi="Arial" w:cs="Arial"/>
          <w:b/>
          <w:caps/>
          <w:sz w:val="28"/>
        </w:rPr>
        <w:lastRenderedPageBreak/>
        <w:t>Table of Contents</w:t>
      </w:r>
    </w:p>
    <w:p w14:paraId="4CC3C5FE" w14:textId="77777777" w:rsidR="0060637B" w:rsidRDefault="0060637B" w:rsidP="006D4015">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851"/>
        <w:gridCol w:w="5249"/>
        <w:gridCol w:w="562"/>
        <w:gridCol w:w="567"/>
        <w:gridCol w:w="562"/>
      </w:tblGrid>
      <w:tr w:rsidR="0060637B" w:rsidRPr="0060637B" w14:paraId="6C34C50B" w14:textId="77777777" w:rsidTr="00895FB7">
        <w:tc>
          <w:tcPr>
            <w:tcW w:w="846" w:type="dxa"/>
            <w:gridSpan w:val="2"/>
          </w:tcPr>
          <w:p w14:paraId="390D47A6" w14:textId="77777777" w:rsidR="0060637B" w:rsidRPr="0060637B" w:rsidRDefault="0060637B" w:rsidP="00895F12">
            <w:pPr>
              <w:spacing w:line="360" w:lineRule="auto"/>
              <w:jc w:val="center"/>
              <w:rPr>
                <w:rFonts w:ascii="Arial" w:eastAsiaTheme="majorEastAsia" w:hAnsi="Arial" w:cs="Arial"/>
                <w:b/>
                <w:caps/>
                <w:szCs w:val="20"/>
              </w:rPr>
            </w:pPr>
          </w:p>
        </w:tc>
        <w:tc>
          <w:tcPr>
            <w:tcW w:w="7087" w:type="dxa"/>
            <w:gridSpan w:val="4"/>
          </w:tcPr>
          <w:p w14:paraId="4D827C27" w14:textId="77777777" w:rsidR="0060637B" w:rsidRPr="0060637B" w:rsidRDefault="0060637B" w:rsidP="00895F12">
            <w:pPr>
              <w:spacing w:line="360" w:lineRule="auto"/>
              <w:jc w:val="center"/>
              <w:rPr>
                <w:rFonts w:ascii="Arial" w:eastAsiaTheme="majorEastAsia" w:hAnsi="Arial" w:cs="Arial"/>
                <w:b/>
                <w:caps/>
                <w:szCs w:val="20"/>
              </w:rPr>
            </w:pPr>
          </w:p>
        </w:tc>
        <w:tc>
          <w:tcPr>
            <w:tcW w:w="1129" w:type="dxa"/>
            <w:gridSpan w:val="2"/>
          </w:tcPr>
          <w:p w14:paraId="21E1BDA2" w14:textId="57109B13" w:rsidR="0060637B" w:rsidRPr="0060637B" w:rsidRDefault="0060637B" w:rsidP="00895F12">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60637B" w:rsidRPr="0060637B" w14:paraId="37361A98" w14:textId="77777777" w:rsidTr="00895FB7">
        <w:tc>
          <w:tcPr>
            <w:tcW w:w="7933" w:type="dxa"/>
            <w:gridSpan w:val="6"/>
          </w:tcPr>
          <w:p w14:paraId="37E3586F" w14:textId="04C55C8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27C477D6" w14:textId="2980A463" w:rsidR="0060637B" w:rsidRPr="0060637B" w:rsidRDefault="001A5FFF" w:rsidP="00895F12">
            <w:pPr>
              <w:spacing w:line="360" w:lineRule="auto"/>
              <w:jc w:val="center"/>
              <w:rPr>
                <w:rFonts w:ascii="Arial" w:eastAsiaTheme="majorEastAsia" w:hAnsi="Arial" w:cs="Arial"/>
                <w:bCs/>
                <w:szCs w:val="20"/>
              </w:rPr>
            </w:pPr>
            <w:proofErr w:type="spellStart"/>
            <w:r>
              <w:rPr>
                <w:rFonts w:ascii="Arial" w:eastAsiaTheme="majorEastAsia" w:hAnsi="Arial" w:cs="Arial"/>
                <w:bCs/>
                <w:szCs w:val="20"/>
              </w:rPr>
              <w:t>i</w:t>
            </w:r>
            <w:proofErr w:type="spellEnd"/>
          </w:p>
        </w:tc>
      </w:tr>
      <w:tr w:rsidR="0060637B" w:rsidRPr="0060637B" w14:paraId="62D90D3C" w14:textId="77777777" w:rsidTr="00895FB7">
        <w:tc>
          <w:tcPr>
            <w:tcW w:w="7933" w:type="dxa"/>
            <w:gridSpan w:val="6"/>
          </w:tcPr>
          <w:p w14:paraId="56141462" w14:textId="0BF496B2"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5B5EE737" w14:textId="2D7AF745"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53411E" w:rsidRPr="0060637B" w14:paraId="25B306A6" w14:textId="77777777" w:rsidTr="00895FB7">
        <w:tc>
          <w:tcPr>
            <w:tcW w:w="7933" w:type="dxa"/>
            <w:gridSpan w:val="6"/>
          </w:tcPr>
          <w:p w14:paraId="20B0B149" w14:textId="5D451589" w:rsidR="0053411E" w:rsidRPr="0060637B" w:rsidRDefault="0053411E" w:rsidP="00895F12">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358E0DC5" w14:textId="2CE49C8C" w:rsidR="0053411E"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60637B" w:rsidRPr="0060637B" w14:paraId="593EEDC7" w14:textId="77777777" w:rsidTr="00895FB7">
        <w:tc>
          <w:tcPr>
            <w:tcW w:w="7933" w:type="dxa"/>
            <w:gridSpan w:val="6"/>
          </w:tcPr>
          <w:p w14:paraId="5EAB7B3A" w14:textId="2F0EEC4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73A34299" w14:textId="660AE99D"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w:t>
            </w:r>
            <w:r w:rsidR="0053411E">
              <w:rPr>
                <w:rFonts w:ascii="Arial" w:eastAsiaTheme="majorEastAsia" w:hAnsi="Arial" w:cs="Arial"/>
                <w:bCs/>
                <w:szCs w:val="20"/>
              </w:rPr>
              <w:t>v</w:t>
            </w:r>
          </w:p>
        </w:tc>
      </w:tr>
      <w:tr w:rsidR="0060637B" w:rsidRPr="0060637B" w14:paraId="371FC719" w14:textId="77777777" w:rsidTr="00895FB7">
        <w:tc>
          <w:tcPr>
            <w:tcW w:w="7933" w:type="dxa"/>
            <w:gridSpan w:val="6"/>
          </w:tcPr>
          <w:p w14:paraId="21DA31D0" w14:textId="5AFCB22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4AB5AFA2" w14:textId="593C3FCD" w:rsidR="0060637B" w:rsidRPr="0060637B"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60637B" w:rsidRPr="0060637B" w14:paraId="1EEF6065" w14:textId="77777777" w:rsidTr="00895FB7">
        <w:tc>
          <w:tcPr>
            <w:tcW w:w="7933" w:type="dxa"/>
            <w:gridSpan w:val="6"/>
          </w:tcPr>
          <w:p w14:paraId="78929657" w14:textId="24EB766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2A9E88B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5CD1D480" w14:textId="77777777" w:rsidTr="00895FB7">
        <w:tc>
          <w:tcPr>
            <w:tcW w:w="7933" w:type="dxa"/>
            <w:gridSpan w:val="6"/>
          </w:tcPr>
          <w:p w14:paraId="709A49D2" w14:textId="6666229A"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A0F022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6D23803" w14:textId="77777777" w:rsidTr="00895FB7">
        <w:tc>
          <w:tcPr>
            <w:tcW w:w="7933" w:type="dxa"/>
            <w:gridSpan w:val="6"/>
          </w:tcPr>
          <w:p w14:paraId="7D0CEE21" w14:textId="65F9B65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7418647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EC07B43" w14:textId="77777777" w:rsidTr="00895FB7">
        <w:tc>
          <w:tcPr>
            <w:tcW w:w="7933" w:type="dxa"/>
            <w:gridSpan w:val="6"/>
          </w:tcPr>
          <w:p w14:paraId="4B62E90D" w14:textId="1367B62B"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2C936CC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1C9D090" w14:textId="77777777" w:rsidTr="00895FB7">
        <w:tc>
          <w:tcPr>
            <w:tcW w:w="7933" w:type="dxa"/>
            <w:gridSpan w:val="6"/>
          </w:tcPr>
          <w:p w14:paraId="2AD18211" w14:textId="10B63E05" w:rsidR="0060637B" w:rsidRPr="0060637B" w:rsidRDefault="0060637B"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42779CDE"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B5259B7" w14:textId="77777777" w:rsidTr="00895FB7">
        <w:tc>
          <w:tcPr>
            <w:tcW w:w="846" w:type="dxa"/>
            <w:gridSpan w:val="2"/>
          </w:tcPr>
          <w:p w14:paraId="290186F0" w14:textId="54EE65FE"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4"/>
          </w:tcPr>
          <w:p w14:paraId="3AA25E95" w14:textId="110E1D9C"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02135938" w14:textId="543C55FD"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60637B" w:rsidRPr="0060637B" w14:paraId="1B981670" w14:textId="77777777" w:rsidTr="00895FB7">
        <w:tc>
          <w:tcPr>
            <w:tcW w:w="846" w:type="dxa"/>
            <w:gridSpan w:val="2"/>
          </w:tcPr>
          <w:p w14:paraId="4245097F" w14:textId="07EAB15A"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4"/>
          </w:tcPr>
          <w:p w14:paraId="6D8A1DFB" w14:textId="20719C2A"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66AD2602" w14:textId="29BB9BB0"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60637B" w:rsidRPr="0060637B" w14:paraId="5DD3103D" w14:textId="77777777" w:rsidTr="00895FB7">
        <w:tc>
          <w:tcPr>
            <w:tcW w:w="1271" w:type="dxa"/>
            <w:gridSpan w:val="3"/>
          </w:tcPr>
          <w:p w14:paraId="6E26336C" w14:textId="24C303FD"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3"/>
          </w:tcPr>
          <w:p w14:paraId="4A8FAD25" w14:textId="2BC6C242"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04F2487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766B3EB" w14:textId="77777777" w:rsidTr="00895FB7">
        <w:tc>
          <w:tcPr>
            <w:tcW w:w="1271" w:type="dxa"/>
            <w:gridSpan w:val="3"/>
          </w:tcPr>
          <w:p w14:paraId="0E0E4723" w14:textId="677E236B"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3"/>
          </w:tcPr>
          <w:p w14:paraId="54CBB493" w14:textId="3D67F5A1"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25DB415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DEDBD5B" w14:textId="77777777" w:rsidTr="00895FB7">
        <w:tc>
          <w:tcPr>
            <w:tcW w:w="1271" w:type="dxa"/>
            <w:gridSpan w:val="3"/>
          </w:tcPr>
          <w:p w14:paraId="3F38A70B" w14:textId="526BF4E2"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3"/>
          </w:tcPr>
          <w:p w14:paraId="7B6D2523" w14:textId="0E325D9C"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2536AF3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FABB827" w14:textId="77777777" w:rsidTr="00895FB7">
        <w:tc>
          <w:tcPr>
            <w:tcW w:w="1271" w:type="dxa"/>
            <w:gridSpan w:val="3"/>
          </w:tcPr>
          <w:p w14:paraId="2F7C61C9" w14:textId="4E19E0C2"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3"/>
          </w:tcPr>
          <w:p w14:paraId="51C030B0" w14:textId="3355C8B0"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5518B38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979E5C7" w14:textId="77777777" w:rsidTr="00895FB7">
        <w:tc>
          <w:tcPr>
            <w:tcW w:w="1271" w:type="dxa"/>
            <w:gridSpan w:val="3"/>
          </w:tcPr>
          <w:p w14:paraId="3264B922" w14:textId="251F20D9"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3"/>
          </w:tcPr>
          <w:p w14:paraId="5D1F1D4C" w14:textId="4602A23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0DB3E58C"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493A5D8" w14:textId="77777777" w:rsidTr="00895FB7">
        <w:tc>
          <w:tcPr>
            <w:tcW w:w="1271" w:type="dxa"/>
            <w:gridSpan w:val="3"/>
          </w:tcPr>
          <w:p w14:paraId="6755634A" w14:textId="1EE16DBF"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3"/>
          </w:tcPr>
          <w:p w14:paraId="51CEFC7A" w14:textId="4867A91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CB8B20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9142F66" w14:textId="77777777" w:rsidTr="00895FB7">
        <w:tc>
          <w:tcPr>
            <w:tcW w:w="1271" w:type="dxa"/>
            <w:gridSpan w:val="3"/>
          </w:tcPr>
          <w:p w14:paraId="45CAD8AC" w14:textId="74FB74E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3"/>
          </w:tcPr>
          <w:p w14:paraId="11E70FDC" w14:textId="50C8528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6858287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DF9C38A" w14:textId="77777777" w:rsidTr="00895FB7">
        <w:tc>
          <w:tcPr>
            <w:tcW w:w="846" w:type="dxa"/>
            <w:gridSpan w:val="2"/>
          </w:tcPr>
          <w:p w14:paraId="1B430965" w14:textId="6229CB2F"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4"/>
          </w:tcPr>
          <w:p w14:paraId="75CC1BEA" w14:textId="22FCCDF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3257D10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F87F4C6" w14:textId="77777777" w:rsidTr="00895FB7">
        <w:tc>
          <w:tcPr>
            <w:tcW w:w="1271" w:type="dxa"/>
            <w:gridSpan w:val="3"/>
          </w:tcPr>
          <w:p w14:paraId="21CF7D78" w14:textId="448121A7"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1.3.1</w:t>
            </w:r>
          </w:p>
        </w:tc>
        <w:tc>
          <w:tcPr>
            <w:tcW w:w="6662" w:type="dxa"/>
            <w:gridSpan w:val="3"/>
          </w:tcPr>
          <w:p w14:paraId="300D33A5" w14:textId="1E3D303E"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05830C9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B6A5B51" w14:textId="77777777" w:rsidTr="00895FB7">
        <w:tc>
          <w:tcPr>
            <w:tcW w:w="1271" w:type="dxa"/>
            <w:gridSpan w:val="3"/>
          </w:tcPr>
          <w:p w14:paraId="18F636E5" w14:textId="202D74B5"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3"/>
          </w:tcPr>
          <w:p w14:paraId="38A4BD44" w14:textId="27DD52B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22FDBDE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AE06307" w14:textId="77777777" w:rsidTr="00895FB7">
        <w:tc>
          <w:tcPr>
            <w:tcW w:w="1271" w:type="dxa"/>
            <w:gridSpan w:val="3"/>
          </w:tcPr>
          <w:p w14:paraId="390A1BE8" w14:textId="7A210BC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3"/>
          </w:tcPr>
          <w:p w14:paraId="53DD6E9E" w14:textId="509C2AEA"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70E98D58"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3BC7DED" w14:textId="77777777" w:rsidTr="00895FB7">
        <w:tc>
          <w:tcPr>
            <w:tcW w:w="846" w:type="dxa"/>
            <w:gridSpan w:val="2"/>
          </w:tcPr>
          <w:p w14:paraId="546C885F" w14:textId="35E70712"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4"/>
          </w:tcPr>
          <w:p w14:paraId="62B89820" w14:textId="045EF498"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EB0E7E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724B42A" w14:textId="77777777" w:rsidTr="00895FB7">
        <w:tc>
          <w:tcPr>
            <w:tcW w:w="846" w:type="dxa"/>
            <w:gridSpan w:val="2"/>
          </w:tcPr>
          <w:p w14:paraId="3137C91C" w14:textId="4B7C6449"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4"/>
          </w:tcPr>
          <w:p w14:paraId="442B131C" w14:textId="2DC29E0F"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4388EE2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DF6F7E4" w14:textId="77777777" w:rsidTr="00895FB7">
        <w:tc>
          <w:tcPr>
            <w:tcW w:w="846" w:type="dxa"/>
            <w:gridSpan w:val="2"/>
          </w:tcPr>
          <w:p w14:paraId="55A77FE6" w14:textId="77FC45AD" w:rsid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4"/>
          </w:tcPr>
          <w:p w14:paraId="15E26D0E" w14:textId="2509FC4E"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Scope and Limitations</w:t>
            </w:r>
          </w:p>
        </w:tc>
        <w:tc>
          <w:tcPr>
            <w:tcW w:w="1129" w:type="dxa"/>
            <w:gridSpan w:val="2"/>
          </w:tcPr>
          <w:p w14:paraId="2A7E650A" w14:textId="77777777" w:rsidR="0060637B" w:rsidRPr="0060637B" w:rsidRDefault="0060637B" w:rsidP="00895F12">
            <w:pPr>
              <w:spacing w:line="360" w:lineRule="auto"/>
              <w:jc w:val="center"/>
              <w:rPr>
                <w:rFonts w:ascii="Arial" w:eastAsiaTheme="majorEastAsia" w:hAnsi="Arial" w:cs="Arial"/>
                <w:bCs/>
                <w:szCs w:val="20"/>
              </w:rPr>
            </w:pPr>
          </w:p>
        </w:tc>
      </w:tr>
      <w:tr w:rsidR="0053411E" w:rsidRPr="0060637B" w14:paraId="63207895" w14:textId="77777777" w:rsidTr="00132D76">
        <w:tc>
          <w:tcPr>
            <w:tcW w:w="9062" w:type="dxa"/>
            <w:gridSpan w:val="8"/>
          </w:tcPr>
          <w:p w14:paraId="6A8749A0" w14:textId="65E09575" w:rsidR="0053411E" w:rsidRPr="0060637B" w:rsidRDefault="0053411E" w:rsidP="0053411E">
            <w:pPr>
              <w:spacing w:line="360" w:lineRule="auto"/>
              <w:rPr>
                <w:rFonts w:ascii="Arial" w:eastAsiaTheme="majorEastAsia" w:hAnsi="Arial" w:cs="Arial"/>
                <w:bC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53411E" w:rsidRPr="0060637B" w14:paraId="7AA8E560" w14:textId="77777777" w:rsidTr="0053411E">
        <w:trPr>
          <w:gridAfter w:val="1"/>
          <w:wAfter w:w="562" w:type="dxa"/>
        </w:trPr>
        <w:tc>
          <w:tcPr>
            <w:tcW w:w="709" w:type="dxa"/>
          </w:tcPr>
          <w:p w14:paraId="0D938743" w14:textId="020B2C80" w:rsidR="0053411E" w:rsidRDefault="0053411E" w:rsidP="00132D76">
            <w:pPr>
              <w:spacing w:line="360" w:lineRule="auto"/>
              <w:jc w:val="right"/>
              <w:rPr>
                <w:rFonts w:ascii="Arial" w:eastAsiaTheme="majorEastAsia" w:hAnsi="Arial" w:cs="Arial"/>
                <w:bCs/>
                <w:szCs w:val="20"/>
              </w:rPr>
            </w:pPr>
          </w:p>
        </w:tc>
        <w:tc>
          <w:tcPr>
            <w:tcW w:w="6662" w:type="dxa"/>
            <w:gridSpan w:val="4"/>
          </w:tcPr>
          <w:p w14:paraId="6FB8CBF6" w14:textId="08DB9CC5" w:rsidR="0053411E" w:rsidRDefault="0053411E" w:rsidP="00132D76">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1F75862B" w14:textId="77777777" w:rsidR="0053411E" w:rsidRPr="0060637B" w:rsidRDefault="0053411E" w:rsidP="00132D76">
            <w:pPr>
              <w:spacing w:line="360" w:lineRule="auto"/>
              <w:jc w:val="center"/>
              <w:rPr>
                <w:rFonts w:ascii="Arial" w:eastAsiaTheme="majorEastAsia" w:hAnsi="Arial" w:cs="Arial"/>
                <w:bCs/>
                <w:szCs w:val="20"/>
              </w:rPr>
            </w:pPr>
          </w:p>
        </w:tc>
      </w:tr>
      <w:tr w:rsidR="0060637B" w:rsidRPr="0060637B" w14:paraId="1CB9DCFB" w14:textId="77777777" w:rsidTr="00895FB7">
        <w:tc>
          <w:tcPr>
            <w:tcW w:w="7933" w:type="dxa"/>
            <w:gridSpan w:val="6"/>
          </w:tcPr>
          <w:p w14:paraId="1D5E6DA4" w14:textId="6E34F20E" w:rsidR="0060637B" w:rsidRPr="0060637B" w:rsidRDefault="0060637B" w:rsidP="00895F12">
            <w:pPr>
              <w:spacing w:line="360" w:lineRule="auto"/>
              <w:rPr>
                <w:rFonts w:ascii="Arial" w:eastAsiaTheme="majorEastAsia" w:hAnsi="Arial" w:cs="Arial"/>
                <w:b/>
                <w:caps/>
                <w:szCs w:val="20"/>
              </w:rPr>
            </w:pPr>
            <w:r>
              <w:rPr>
                <w:rFonts w:ascii="Arial" w:eastAsiaTheme="majorEastAsia" w:hAnsi="Arial" w:cs="Arial"/>
                <w:b/>
                <w:caps/>
                <w:szCs w:val="20"/>
              </w:rPr>
              <w:lastRenderedPageBreak/>
              <w:t>chapter 3 – methodology</w:t>
            </w:r>
          </w:p>
        </w:tc>
        <w:tc>
          <w:tcPr>
            <w:tcW w:w="1129" w:type="dxa"/>
            <w:gridSpan w:val="2"/>
          </w:tcPr>
          <w:p w14:paraId="4AA0FA9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7E50D1A" w14:textId="77777777" w:rsidTr="00895FB7">
        <w:tc>
          <w:tcPr>
            <w:tcW w:w="846" w:type="dxa"/>
            <w:gridSpan w:val="2"/>
          </w:tcPr>
          <w:p w14:paraId="25AD07CD" w14:textId="70BB6632"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4"/>
          </w:tcPr>
          <w:p w14:paraId="7A10F812" w14:textId="17BC9269"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809B80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083FFDE" w14:textId="77777777" w:rsidTr="00895FB7">
        <w:tc>
          <w:tcPr>
            <w:tcW w:w="1271" w:type="dxa"/>
            <w:gridSpan w:val="3"/>
          </w:tcPr>
          <w:p w14:paraId="19347956" w14:textId="1AE7C978" w:rsidR="0060637B"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3"/>
          </w:tcPr>
          <w:p w14:paraId="0D1F9862" w14:textId="3F56E3DD" w:rsidR="0060637B"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1025ADAA" w14:textId="77777777" w:rsidR="0060637B" w:rsidRPr="0060637B" w:rsidRDefault="0060637B" w:rsidP="00895F12">
            <w:pPr>
              <w:spacing w:line="360" w:lineRule="auto"/>
              <w:jc w:val="center"/>
              <w:rPr>
                <w:rFonts w:ascii="Arial" w:eastAsiaTheme="majorEastAsia" w:hAnsi="Arial" w:cs="Arial"/>
                <w:bCs/>
                <w:szCs w:val="20"/>
              </w:rPr>
            </w:pPr>
          </w:p>
        </w:tc>
      </w:tr>
      <w:tr w:rsidR="00895FB7" w:rsidRPr="0060637B" w14:paraId="0CB80765" w14:textId="77777777" w:rsidTr="00895FB7">
        <w:tc>
          <w:tcPr>
            <w:tcW w:w="1271" w:type="dxa"/>
            <w:gridSpan w:val="3"/>
          </w:tcPr>
          <w:p w14:paraId="32FBA876" w14:textId="7B4FCF59"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3"/>
          </w:tcPr>
          <w:p w14:paraId="7B7A9546" w14:textId="5798FE8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28BD998A"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F9DAB7" w14:textId="77777777" w:rsidTr="00895FB7">
        <w:tc>
          <w:tcPr>
            <w:tcW w:w="1271" w:type="dxa"/>
            <w:gridSpan w:val="3"/>
          </w:tcPr>
          <w:p w14:paraId="0B007361" w14:textId="14818D8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3"/>
          </w:tcPr>
          <w:p w14:paraId="2B5700DE" w14:textId="4259A5E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43C91A1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8E6CC32" w14:textId="77777777" w:rsidTr="00895FB7">
        <w:tc>
          <w:tcPr>
            <w:tcW w:w="846" w:type="dxa"/>
            <w:gridSpan w:val="2"/>
          </w:tcPr>
          <w:p w14:paraId="3A948409" w14:textId="2FA3ADB2"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4"/>
          </w:tcPr>
          <w:p w14:paraId="6E9A242F" w14:textId="4E0708A8"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2A6B13E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AE0B46" w14:textId="77777777" w:rsidTr="00895FB7">
        <w:tc>
          <w:tcPr>
            <w:tcW w:w="1271" w:type="dxa"/>
            <w:gridSpan w:val="3"/>
          </w:tcPr>
          <w:p w14:paraId="7934871B" w14:textId="22E2EA42"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3"/>
          </w:tcPr>
          <w:p w14:paraId="6F301B0E" w14:textId="5EE4605B"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238AD8D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382E5A28" w14:textId="77777777" w:rsidTr="00895FB7">
        <w:tc>
          <w:tcPr>
            <w:tcW w:w="1271" w:type="dxa"/>
            <w:gridSpan w:val="3"/>
          </w:tcPr>
          <w:p w14:paraId="4FF33B5E" w14:textId="122D955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3"/>
          </w:tcPr>
          <w:p w14:paraId="4139752B" w14:textId="556DACAF"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5450BB4D"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0A0CAB" w14:textId="77777777" w:rsidTr="00895FB7">
        <w:tc>
          <w:tcPr>
            <w:tcW w:w="1271" w:type="dxa"/>
            <w:gridSpan w:val="3"/>
          </w:tcPr>
          <w:p w14:paraId="65457A8F" w14:textId="77E82730"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3"/>
          </w:tcPr>
          <w:p w14:paraId="357BAB79" w14:textId="75BC8482"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46E0D8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B46F0C9" w14:textId="77777777" w:rsidTr="00895FB7">
        <w:tc>
          <w:tcPr>
            <w:tcW w:w="1271" w:type="dxa"/>
            <w:gridSpan w:val="3"/>
          </w:tcPr>
          <w:p w14:paraId="2FF0BDBD" w14:textId="60874183"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3"/>
          </w:tcPr>
          <w:p w14:paraId="41ABBC8C" w14:textId="6661D944"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46D2C3C"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4A3A09B" w14:textId="77777777" w:rsidTr="00895FB7">
        <w:tc>
          <w:tcPr>
            <w:tcW w:w="846" w:type="dxa"/>
            <w:gridSpan w:val="2"/>
          </w:tcPr>
          <w:p w14:paraId="74E0C4A0" w14:textId="4809BEC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4"/>
          </w:tcPr>
          <w:p w14:paraId="6DE42FE6" w14:textId="7BC8F86E"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60E7B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B8690F" w14:textId="77777777" w:rsidTr="00895FB7">
        <w:tc>
          <w:tcPr>
            <w:tcW w:w="1271" w:type="dxa"/>
            <w:gridSpan w:val="3"/>
          </w:tcPr>
          <w:p w14:paraId="2455375F" w14:textId="3230B7DA"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3"/>
          </w:tcPr>
          <w:p w14:paraId="743A01EA" w14:textId="442C4C9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7068560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639F44F" w14:textId="77777777" w:rsidTr="00895FB7">
        <w:tc>
          <w:tcPr>
            <w:tcW w:w="1271" w:type="dxa"/>
            <w:gridSpan w:val="3"/>
          </w:tcPr>
          <w:p w14:paraId="56A358A9" w14:textId="0DA44DA4"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3"/>
          </w:tcPr>
          <w:p w14:paraId="538D411B" w14:textId="63408F3C"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6D07905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F45ED3A" w14:textId="77777777" w:rsidTr="00895FB7">
        <w:tc>
          <w:tcPr>
            <w:tcW w:w="846" w:type="dxa"/>
            <w:gridSpan w:val="2"/>
          </w:tcPr>
          <w:p w14:paraId="11438A32" w14:textId="5F647E54"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4"/>
          </w:tcPr>
          <w:p w14:paraId="6719507E" w14:textId="1BF47A8D"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5131D1AE"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9AC08F" w14:textId="77777777" w:rsidTr="00895FB7">
        <w:tc>
          <w:tcPr>
            <w:tcW w:w="846" w:type="dxa"/>
            <w:gridSpan w:val="2"/>
          </w:tcPr>
          <w:p w14:paraId="38AAD54A" w14:textId="023745E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4"/>
          </w:tcPr>
          <w:p w14:paraId="0CC53E3E" w14:textId="0358D5F3"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05F19982"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F44F40" w14:textId="77777777" w:rsidTr="00895FB7">
        <w:tc>
          <w:tcPr>
            <w:tcW w:w="846" w:type="dxa"/>
            <w:gridSpan w:val="2"/>
          </w:tcPr>
          <w:p w14:paraId="662CB4BD" w14:textId="195FA62C"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4"/>
          </w:tcPr>
          <w:p w14:paraId="5C1EABFF" w14:textId="7C340A89"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FB940B6"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EAD73BE" w14:textId="77777777" w:rsidTr="00895FB7">
        <w:tc>
          <w:tcPr>
            <w:tcW w:w="846" w:type="dxa"/>
            <w:gridSpan w:val="2"/>
          </w:tcPr>
          <w:p w14:paraId="5094FF98" w14:textId="69FEA3D0"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4"/>
          </w:tcPr>
          <w:p w14:paraId="7F1E3E82" w14:textId="6AA727C3"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46510EB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1CD08DB" w14:textId="77777777" w:rsidTr="00895FB7">
        <w:tc>
          <w:tcPr>
            <w:tcW w:w="7933" w:type="dxa"/>
            <w:gridSpan w:val="6"/>
          </w:tcPr>
          <w:p w14:paraId="060445AB" w14:textId="1AB71ED5" w:rsidR="00895FB7" w:rsidRPr="0060637B" w:rsidRDefault="00895FB7"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4</w:t>
            </w:r>
            <w:r w:rsidRPr="0060637B">
              <w:rPr>
                <w:rFonts w:ascii="Arial" w:eastAsiaTheme="majorEastAsia" w:hAnsi="Arial" w:cs="Arial"/>
                <w:b/>
                <w:caps/>
                <w:szCs w:val="20"/>
              </w:rPr>
              <w:t xml:space="preserve"> – </w:t>
            </w:r>
            <w:r>
              <w:rPr>
                <w:rFonts w:ascii="Arial" w:eastAsiaTheme="majorEastAsia" w:hAnsi="Arial" w:cs="Arial"/>
                <w:b/>
                <w:caps/>
                <w:szCs w:val="20"/>
              </w:rPr>
              <w:t>RESULTS AND DISCUSSION</w:t>
            </w:r>
          </w:p>
        </w:tc>
        <w:tc>
          <w:tcPr>
            <w:tcW w:w="1129" w:type="dxa"/>
            <w:gridSpan w:val="2"/>
          </w:tcPr>
          <w:p w14:paraId="6CF15815" w14:textId="77777777" w:rsidR="00895FB7" w:rsidRPr="0060637B" w:rsidRDefault="00895FB7" w:rsidP="00895F12">
            <w:pPr>
              <w:spacing w:line="360" w:lineRule="auto"/>
              <w:jc w:val="center"/>
              <w:rPr>
                <w:rFonts w:ascii="Arial" w:eastAsiaTheme="majorEastAsia" w:hAnsi="Arial" w:cs="Arial"/>
                <w:bCs/>
                <w:szCs w:val="20"/>
              </w:rPr>
            </w:pPr>
          </w:p>
        </w:tc>
      </w:tr>
      <w:tr w:rsidR="0053411E" w:rsidRPr="0060637B" w14:paraId="03DB00E2" w14:textId="77777777" w:rsidTr="00132D76">
        <w:tc>
          <w:tcPr>
            <w:tcW w:w="9062" w:type="dxa"/>
            <w:gridSpan w:val="8"/>
          </w:tcPr>
          <w:p w14:paraId="7CD14899" w14:textId="3DCF7CE2" w:rsidR="0053411E" w:rsidRPr="0060637B" w:rsidRDefault="0053411E" w:rsidP="0053411E">
            <w:pPr>
              <w:spacing w:line="360" w:lineRule="auto"/>
              <w:rPr>
                <w:rFonts w:ascii="Arial" w:eastAsiaTheme="majorEastAsia" w:hAnsi="Arial" w:cs="Arial"/>
                <w:bCs/>
                <w:szCs w:val="20"/>
              </w:rPr>
            </w:pPr>
            <w:r>
              <w:rPr>
                <w:rFonts w:ascii="Arial" w:eastAsiaTheme="majorEastAsia" w:hAnsi="Arial" w:cs="Arial"/>
                <w:b/>
                <w:caps/>
                <w:szCs w:val="20"/>
              </w:rPr>
              <w:t>CHAPTER 5 – SUMMARY OF FINDINGS, CONCLUSION AND RECOMMENDATION</w:t>
            </w:r>
          </w:p>
        </w:tc>
      </w:tr>
      <w:tr w:rsidR="00895FB7" w:rsidRPr="0060637B" w14:paraId="09DD11C3" w14:textId="77777777" w:rsidTr="00895FB7">
        <w:tc>
          <w:tcPr>
            <w:tcW w:w="7933" w:type="dxa"/>
            <w:gridSpan w:val="6"/>
          </w:tcPr>
          <w:p w14:paraId="4016CC0F" w14:textId="4884FF42"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459F4313"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DE6B99D" w14:textId="77777777" w:rsidTr="00895FB7">
        <w:tc>
          <w:tcPr>
            <w:tcW w:w="7933" w:type="dxa"/>
            <w:gridSpan w:val="6"/>
          </w:tcPr>
          <w:p w14:paraId="1979C20A" w14:textId="1AEB2A0A"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APPENDICES</w:t>
            </w:r>
          </w:p>
        </w:tc>
        <w:tc>
          <w:tcPr>
            <w:tcW w:w="1129" w:type="dxa"/>
            <w:gridSpan w:val="2"/>
          </w:tcPr>
          <w:p w14:paraId="6F15AEF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6AAA9BF" w14:textId="77777777" w:rsidTr="00895FB7">
        <w:tc>
          <w:tcPr>
            <w:tcW w:w="2122" w:type="dxa"/>
            <w:gridSpan w:val="4"/>
          </w:tcPr>
          <w:p w14:paraId="03BEBE3F" w14:textId="3099DD67"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A</w:t>
            </w:r>
          </w:p>
        </w:tc>
        <w:tc>
          <w:tcPr>
            <w:tcW w:w="5811" w:type="dxa"/>
            <w:gridSpan w:val="2"/>
          </w:tcPr>
          <w:p w14:paraId="47953201" w14:textId="5AAF260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Gathering Instrument</w:t>
            </w:r>
          </w:p>
        </w:tc>
        <w:tc>
          <w:tcPr>
            <w:tcW w:w="1129" w:type="dxa"/>
            <w:gridSpan w:val="2"/>
          </w:tcPr>
          <w:p w14:paraId="41AC364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4654B16" w14:textId="77777777" w:rsidTr="00895FB7">
        <w:tc>
          <w:tcPr>
            <w:tcW w:w="2122" w:type="dxa"/>
            <w:gridSpan w:val="4"/>
          </w:tcPr>
          <w:p w14:paraId="5C3EAC19" w14:textId="661EF53D"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B</w:t>
            </w:r>
          </w:p>
        </w:tc>
        <w:tc>
          <w:tcPr>
            <w:tcW w:w="5811" w:type="dxa"/>
            <w:gridSpan w:val="2"/>
          </w:tcPr>
          <w:p w14:paraId="6B5D1F42" w14:textId="7BBBAB56"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Client Forms and Reports</w:t>
            </w:r>
          </w:p>
        </w:tc>
        <w:tc>
          <w:tcPr>
            <w:tcW w:w="1129" w:type="dxa"/>
            <w:gridSpan w:val="2"/>
          </w:tcPr>
          <w:p w14:paraId="6E8521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01B8D1" w14:textId="77777777" w:rsidTr="00895FB7">
        <w:tc>
          <w:tcPr>
            <w:tcW w:w="2122" w:type="dxa"/>
            <w:gridSpan w:val="4"/>
          </w:tcPr>
          <w:p w14:paraId="3CFE4044" w14:textId="3F463171"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C</w:t>
            </w:r>
          </w:p>
        </w:tc>
        <w:tc>
          <w:tcPr>
            <w:tcW w:w="5811" w:type="dxa"/>
            <w:gridSpan w:val="2"/>
          </w:tcPr>
          <w:p w14:paraId="00F4502A" w14:textId="5B238DFA"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Evaluation Tools, Test Documents and Test Results</w:t>
            </w:r>
          </w:p>
        </w:tc>
        <w:tc>
          <w:tcPr>
            <w:tcW w:w="1129" w:type="dxa"/>
            <w:gridSpan w:val="2"/>
          </w:tcPr>
          <w:p w14:paraId="37B41E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C4A4BBB" w14:textId="77777777" w:rsidTr="00895FB7">
        <w:tc>
          <w:tcPr>
            <w:tcW w:w="2122" w:type="dxa"/>
            <w:gridSpan w:val="4"/>
          </w:tcPr>
          <w:p w14:paraId="1E356686" w14:textId="5D49CF5D"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D</w:t>
            </w:r>
          </w:p>
        </w:tc>
        <w:tc>
          <w:tcPr>
            <w:tcW w:w="5811" w:type="dxa"/>
            <w:gridSpan w:val="2"/>
          </w:tcPr>
          <w:p w14:paraId="01AAD689" w14:textId="1292079F"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User’s Manual</w:t>
            </w:r>
          </w:p>
        </w:tc>
        <w:tc>
          <w:tcPr>
            <w:tcW w:w="1129" w:type="dxa"/>
            <w:gridSpan w:val="2"/>
          </w:tcPr>
          <w:p w14:paraId="11F4ED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48147C25" w14:textId="77777777" w:rsidTr="00895FB7">
        <w:tc>
          <w:tcPr>
            <w:tcW w:w="2122" w:type="dxa"/>
            <w:gridSpan w:val="4"/>
          </w:tcPr>
          <w:p w14:paraId="25AB2829" w14:textId="7A4E75DE"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E</w:t>
            </w:r>
          </w:p>
        </w:tc>
        <w:tc>
          <w:tcPr>
            <w:tcW w:w="5811" w:type="dxa"/>
            <w:gridSpan w:val="2"/>
          </w:tcPr>
          <w:p w14:paraId="323073C7" w14:textId="067D289E"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Sample Generated Outputs</w:t>
            </w:r>
          </w:p>
        </w:tc>
        <w:tc>
          <w:tcPr>
            <w:tcW w:w="1129" w:type="dxa"/>
            <w:gridSpan w:val="2"/>
          </w:tcPr>
          <w:p w14:paraId="07D66CB1" w14:textId="77777777"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31B40376" w14:textId="77777777" w:rsidTr="00895FB7">
        <w:tc>
          <w:tcPr>
            <w:tcW w:w="2122" w:type="dxa"/>
            <w:gridSpan w:val="4"/>
          </w:tcPr>
          <w:p w14:paraId="0680B85C" w14:textId="08354C1E"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F</w:t>
            </w:r>
          </w:p>
        </w:tc>
        <w:tc>
          <w:tcPr>
            <w:tcW w:w="5811" w:type="dxa"/>
            <w:gridSpan w:val="2"/>
          </w:tcPr>
          <w:p w14:paraId="132D54E7" w14:textId="72D45AE2"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Originality Check/Turnitin Results</w:t>
            </w:r>
          </w:p>
        </w:tc>
        <w:tc>
          <w:tcPr>
            <w:tcW w:w="1129" w:type="dxa"/>
            <w:gridSpan w:val="2"/>
          </w:tcPr>
          <w:p w14:paraId="4D1ECD3A" w14:textId="77777777" w:rsidR="00DD348F" w:rsidRPr="0060637B" w:rsidRDefault="00DD348F" w:rsidP="00895F12">
            <w:pPr>
              <w:spacing w:line="360" w:lineRule="auto"/>
              <w:jc w:val="center"/>
              <w:rPr>
                <w:rFonts w:ascii="Arial" w:eastAsiaTheme="majorEastAsia" w:hAnsi="Arial" w:cs="Arial"/>
                <w:bCs/>
                <w:szCs w:val="20"/>
              </w:rPr>
            </w:pPr>
          </w:p>
        </w:tc>
      </w:tr>
      <w:tr w:rsidR="00DD348F" w:rsidRPr="0060637B" w14:paraId="06C2728D" w14:textId="77777777" w:rsidTr="00895FB7">
        <w:tc>
          <w:tcPr>
            <w:tcW w:w="2122" w:type="dxa"/>
            <w:gridSpan w:val="4"/>
          </w:tcPr>
          <w:p w14:paraId="57DD5F0F" w14:textId="0B801797"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G</w:t>
            </w:r>
          </w:p>
        </w:tc>
        <w:tc>
          <w:tcPr>
            <w:tcW w:w="5811" w:type="dxa"/>
            <w:gridSpan w:val="2"/>
          </w:tcPr>
          <w:p w14:paraId="6294A6D0" w14:textId="1E672979"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Editing</w:t>
            </w:r>
          </w:p>
        </w:tc>
        <w:tc>
          <w:tcPr>
            <w:tcW w:w="1129" w:type="dxa"/>
            <w:gridSpan w:val="2"/>
          </w:tcPr>
          <w:p w14:paraId="7BD0726B" w14:textId="77777777" w:rsidR="00DD348F" w:rsidRPr="0060637B" w:rsidRDefault="00DD348F" w:rsidP="00895F12">
            <w:pPr>
              <w:spacing w:line="360" w:lineRule="auto"/>
              <w:jc w:val="center"/>
              <w:rPr>
                <w:rFonts w:ascii="Arial" w:eastAsiaTheme="majorEastAsia" w:hAnsi="Arial" w:cs="Arial"/>
                <w:bCs/>
                <w:szCs w:val="20"/>
              </w:rPr>
            </w:pPr>
          </w:p>
        </w:tc>
      </w:tr>
      <w:tr w:rsidR="00895FB7" w:rsidRPr="0060637B" w14:paraId="0163DE69" w14:textId="77777777" w:rsidTr="00895FB7">
        <w:tc>
          <w:tcPr>
            <w:tcW w:w="2122" w:type="dxa"/>
            <w:gridSpan w:val="4"/>
          </w:tcPr>
          <w:p w14:paraId="0384BFF8" w14:textId="2A3B4E97"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H</w:t>
            </w:r>
          </w:p>
        </w:tc>
        <w:tc>
          <w:tcPr>
            <w:tcW w:w="5811" w:type="dxa"/>
            <w:gridSpan w:val="2"/>
          </w:tcPr>
          <w:p w14:paraId="16C54F09" w14:textId="701D0A6A"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Implementation Report</w:t>
            </w:r>
          </w:p>
        </w:tc>
        <w:tc>
          <w:tcPr>
            <w:tcW w:w="1129" w:type="dxa"/>
            <w:gridSpan w:val="2"/>
          </w:tcPr>
          <w:p w14:paraId="2A75B9C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2452E46" w14:textId="77777777" w:rsidTr="00895FB7">
        <w:tc>
          <w:tcPr>
            <w:tcW w:w="2122" w:type="dxa"/>
            <w:gridSpan w:val="4"/>
          </w:tcPr>
          <w:p w14:paraId="4704406A" w14:textId="2830B098"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I</w:t>
            </w:r>
          </w:p>
        </w:tc>
        <w:tc>
          <w:tcPr>
            <w:tcW w:w="5811" w:type="dxa"/>
            <w:gridSpan w:val="2"/>
          </w:tcPr>
          <w:p w14:paraId="0927ECEA" w14:textId="0261CBFB"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Capstone Project Revision Matrices</w:t>
            </w:r>
          </w:p>
        </w:tc>
        <w:tc>
          <w:tcPr>
            <w:tcW w:w="1129" w:type="dxa"/>
            <w:gridSpan w:val="2"/>
          </w:tcPr>
          <w:p w14:paraId="5BB88EA5"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7E0E9F4" w14:textId="77777777" w:rsidTr="00895FB7">
        <w:tc>
          <w:tcPr>
            <w:tcW w:w="2122" w:type="dxa"/>
            <w:gridSpan w:val="4"/>
          </w:tcPr>
          <w:p w14:paraId="46A07704" w14:textId="4F231109" w:rsidR="009B32B6" w:rsidRDefault="00895FB7" w:rsidP="00DD348F">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J</w:t>
            </w:r>
          </w:p>
        </w:tc>
        <w:tc>
          <w:tcPr>
            <w:tcW w:w="5811" w:type="dxa"/>
            <w:gridSpan w:val="2"/>
          </w:tcPr>
          <w:p w14:paraId="1502BB2F" w14:textId="6F8C1259" w:rsidR="009B32B6" w:rsidRDefault="00DD348F" w:rsidP="00895F12">
            <w:pPr>
              <w:spacing w:line="360" w:lineRule="auto"/>
              <w:rPr>
                <w:rFonts w:ascii="Arial" w:eastAsiaTheme="majorEastAsia" w:hAnsi="Arial" w:cs="Arial"/>
                <w:bCs/>
                <w:szCs w:val="20"/>
              </w:rPr>
            </w:pPr>
            <w:r>
              <w:rPr>
                <w:rFonts w:ascii="Arial" w:eastAsiaTheme="majorEastAsia" w:hAnsi="Arial" w:cs="Arial"/>
                <w:bCs/>
                <w:szCs w:val="20"/>
              </w:rPr>
              <w:t>Ethics Clearance and Terminal Report</w:t>
            </w:r>
          </w:p>
        </w:tc>
        <w:tc>
          <w:tcPr>
            <w:tcW w:w="1129" w:type="dxa"/>
            <w:gridSpan w:val="2"/>
          </w:tcPr>
          <w:p w14:paraId="24D3AEAD" w14:textId="0DB738F0"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15694112" w14:textId="77777777" w:rsidTr="00895FB7">
        <w:tc>
          <w:tcPr>
            <w:tcW w:w="2122" w:type="dxa"/>
            <w:gridSpan w:val="4"/>
          </w:tcPr>
          <w:p w14:paraId="223E031E" w14:textId="0A4DCA30"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lastRenderedPageBreak/>
              <w:t>Appendix K</w:t>
            </w:r>
          </w:p>
        </w:tc>
        <w:tc>
          <w:tcPr>
            <w:tcW w:w="5811" w:type="dxa"/>
            <w:gridSpan w:val="2"/>
          </w:tcPr>
          <w:p w14:paraId="400A5477" w14:textId="6FA9A788"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Biographical Statements</w:t>
            </w:r>
          </w:p>
        </w:tc>
        <w:tc>
          <w:tcPr>
            <w:tcW w:w="1129" w:type="dxa"/>
            <w:gridSpan w:val="2"/>
          </w:tcPr>
          <w:p w14:paraId="67572668" w14:textId="77777777" w:rsidR="00DD348F" w:rsidRPr="0060637B" w:rsidRDefault="00DD348F" w:rsidP="00895F12">
            <w:pPr>
              <w:spacing w:line="360" w:lineRule="auto"/>
              <w:jc w:val="center"/>
              <w:rPr>
                <w:rFonts w:ascii="Arial" w:eastAsiaTheme="majorEastAsia" w:hAnsi="Arial" w:cs="Arial"/>
                <w:bCs/>
                <w:szCs w:val="20"/>
              </w:rPr>
            </w:pPr>
          </w:p>
        </w:tc>
      </w:tr>
    </w:tbl>
    <w:p w14:paraId="5AA125A1" w14:textId="44D847ED" w:rsidR="007431E5" w:rsidRPr="003E4320" w:rsidRDefault="007431E5">
      <w:pPr>
        <w:rPr>
          <w:rFonts w:ascii="Arial" w:hAnsi="Arial" w:cs="Arial"/>
          <w:b/>
          <w:bCs/>
          <w:noProof/>
          <w:sz w:val="24"/>
          <w:szCs w:val="24"/>
        </w:rPr>
      </w:pPr>
      <w:r w:rsidRPr="003E4320">
        <w:rPr>
          <w:rFonts w:ascii="Arial" w:hAnsi="Arial" w:cs="Arial"/>
          <w:b/>
          <w:caps/>
          <w:sz w:val="30"/>
        </w:rPr>
        <w:br w:type="page"/>
      </w:r>
    </w:p>
    <w:p w14:paraId="42C818EA"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6A843A29" w:rsidR="00AC192C" w:rsidRPr="009F397C" w:rsidRDefault="00626FF8" w:rsidP="00132D76">
            <w:pPr>
              <w:spacing w:line="276" w:lineRule="auto"/>
              <w:rPr>
                <w:rFonts w:ascii="Arial" w:hAnsi="Arial" w:cs="Arial"/>
                <w:bCs/>
                <w:szCs w:val="18"/>
              </w:rPr>
            </w:pPr>
            <w:r>
              <w:rPr>
                <w:rFonts w:ascii="Arial" w:hAnsi="Arial" w:cs="Arial"/>
                <w:bCs/>
                <w:szCs w:val="18"/>
              </w:rPr>
              <w:t>Manage reservation</w:t>
            </w:r>
            <w:r w:rsidR="00AC192C">
              <w:rPr>
                <w:rFonts w:ascii="Arial" w:hAnsi="Arial" w:cs="Arial"/>
                <w:bCs/>
                <w:szCs w:val="18"/>
              </w:rPr>
              <w:t xml:space="preserve"> </w:t>
            </w:r>
          </w:p>
        </w:tc>
        <w:tc>
          <w:tcPr>
            <w:tcW w:w="1129" w:type="dxa"/>
          </w:tcPr>
          <w:p w14:paraId="684AAE3D" w14:textId="713BAC7F" w:rsidR="00AC192C" w:rsidRPr="009F397C" w:rsidRDefault="00626FF8" w:rsidP="00132D76">
            <w:pPr>
              <w:spacing w:line="276" w:lineRule="auto"/>
              <w:jc w:val="center"/>
              <w:rPr>
                <w:rFonts w:ascii="Arial" w:hAnsi="Arial" w:cs="Arial"/>
                <w:bCs/>
                <w:szCs w:val="18"/>
              </w:rPr>
            </w:pPr>
            <w:r>
              <w:rPr>
                <w:rFonts w:ascii="Arial" w:hAnsi="Arial" w:cs="Arial"/>
                <w:bCs/>
                <w:szCs w:val="18"/>
              </w:rPr>
              <w:t>11</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6DB824A9" w:rsidR="00AC192C" w:rsidRDefault="00626FF8" w:rsidP="00132D76">
            <w:pPr>
              <w:spacing w:line="276" w:lineRule="auto"/>
              <w:rPr>
                <w:rFonts w:ascii="Arial" w:hAnsi="Arial" w:cs="Arial"/>
                <w:bCs/>
                <w:szCs w:val="18"/>
              </w:rPr>
            </w:pPr>
            <w:r>
              <w:rPr>
                <w:rFonts w:ascii="Arial" w:hAnsi="Arial" w:cs="Arial"/>
                <w:bCs/>
                <w:szCs w:val="18"/>
              </w:rPr>
              <w:t>Handle inquiries</w:t>
            </w:r>
            <w:r w:rsidR="00AC192C">
              <w:rPr>
                <w:rFonts w:ascii="Arial" w:hAnsi="Arial" w:cs="Arial"/>
                <w:bCs/>
                <w:szCs w:val="18"/>
              </w:rPr>
              <w:t xml:space="preserve"> </w:t>
            </w:r>
          </w:p>
          <w:p w14:paraId="7B7324D8" w14:textId="4C636B91" w:rsidR="00626FF8" w:rsidRDefault="00626FF8" w:rsidP="00132D76">
            <w:pPr>
              <w:spacing w:line="276" w:lineRule="auto"/>
              <w:rPr>
                <w:rFonts w:ascii="Arial" w:hAnsi="Arial" w:cs="Arial"/>
                <w:bCs/>
                <w:szCs w:val="18"/>
              </w:rPr>
            </w:pPr>
            <w:r>
              <w:rPr>
                <w:rFonts w:ascii="Arial" w:hAnsi="Arial" w:cs="Arial"/>
                <w:bCs/>
                <w:szCs w:val="18"/>
              </w:rPr>
              <w:t xml:space="preserve">Email confirmation </w:t>
            </w:r>
          </w:p>
          <w:p w14:paraId="4564D173" w14:textId="1D228367" w:rsidR="00626FF8" w:rsidRDefault="00626FF8" w:rsidP="00132D76">
            <w:pPr>
              <w:spacing w:line="276" w:lineRule="auto"/>
              <w:rPr>
                <w:rFonts w:ascii="Arial" w:hAnsi="Arial" w:cs="Arial"/>
                <w:bCs/>
                <w:szCs w:val="18"/>
              </w:rPr>
            </w:pPr>
            <w:r>
              <w:rPr>
                <w:rFonts w:ascii="Arial" w:hAnsi="Arial" w:cs="Arial"/>
                <w:bCs/>
                <w:szCs w:val="18"/>
              </w:rPr>
              <w:t xml:space="preserve">Book reservation </w:t>
            </w:r>
          </w:p>
          <w:p w14:paraId="6FD67C0B" w14:textId="5017C535" w:rsidR="00626FF8" w:rsidRDefault="00626FF8" w:rsidP="00132D76">
            <w:pPr>
              <w:spacing w:line="276" w:lineRule="auto"/>
              <w:rPr>
                <w:rFonts w:ascii="Arial" w:hAnsi="Arial" w:cs="Arial"/>
                <w:bCs/>
                <w:szCs w:val="18"/>
              </w:rPr>
            </w:pPr>
            <w:r>
              <w:rPr>
                <w:rFonts w:ascii="Arial" w:hAnsi="Arial" w:cs="Arial"/>
                <w:bCs/>
                <w:szCs w:val="18"/>
              </w:rPr>
              <w:t xml:space="preserve">View reservation </w:t>
            </w:r>
          </w:p>
          <w:p w14:paraId="5BE7E68B" w14:textId="3AF56456" w:rsidR="00626FF8" w:rsidRDefault="00626FF8" w:rsidP="00132D76">
            <w:pPr>
              <w:spacing w:line="276" w:lineRule="auto"/>
              <w:rPr>
                <w:rFonts w:ascii="Arial" w:hAnsi="Arial" w:cs="Arial"/>
                <w:bCs/>
                <w:szCs w:val="18"/>
              </w:rPr>
            </w:pPr>
            <w:r>
              <w:rPr>
                <w:rFonts w:ascii="Arial" w:hAnsi="Arial" w:cs="Arial"/>
                <w:bCs/>
                <w:szCs w:val="18"/>
              </w:rPr>
              <w:t xml:space="preserve">Cancel/Reschedule reservation </w:t>
            </w:r>
          </w:p>
          <w:p w14:paraId="55A113B1" w14:textId="201F4FB1" w:rsidR="00626FF8" w:rsidRDefault="00626FF8" w:rsidP="00132D76">
            <w:pPr>
              <w:spacing w:line="276" w:lineRule="auto"/>
              <w:rPr>
                <w:rFonts w:ascii="Arial" w:hAnsi="Arial" w:cs="Arial"/>
                <w:bCs/>
                <w:szCs w:val="18"/>
              </w:rPr>
            </w:pPr>
            <w:r>
              <w:rPr>
                <w:rFonts w:ascii="Arial" w:hAnsi="Arial" w:cs="Arial"/>
                <w:bCs/>
                <w:szCs w:val="18"/>
              </w:rPr>
              <w:t>Receive notification</w:t>
            </w:r>
          </w:p>
          <w:p w14:paraId="1BC6375E" w14:textId="34C77321" w:rsidR="00626FF8" w:rsidRDefault="00626FF8" w:rsidP="00132D76">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77777777" w:rsidR="00AC192C" w:rsidRDefault="00626FF8" w:rsidP="00132D76">
            <w:pPr>
              <w:spacing w:line="276" w:lineRule="auto"/>
              <w:jc w:val="center"/>
              <w:rPr>
                <w:rFonts w:ascii="Arial" w:hAnsi="Arial" w:cs="Arial"/>
                <w:bCs/>
                <w:szCs w:val="18"/>
              </w:rPr>
            </w:pPr>
            <w:r>
              <w:rPr>
                <w:rFonts w:ascii="Arial" w:hAnsi="Arial" w:cs="Arial"/>
                <w:bCs/>
                <w:szCs w:val="18"/>
              </w:rPr>
              <w:t>14</w:t>
            </w:r>
          </w:p>
          <w:p w14:paraId="497E4930" w14:textId="77777777" w:rsidR="00626FF8" w:rsidRDefault="00626FF8" w:rsidP="00132D76">
            <w:pPr>
              <w:spacing w:line="276" w:lineRule="auto"/>
              <w:jc w:val="center"/>
              <w:rPr>
                <w:rFonts w:ascii="Arial" w:hAnsi="Arial" w:cs="Arial"/>
                <w:bCs/>
                <w:szCs w:val="18"/>
              </w:rPr>
            </w:pPr>
            <w:r>
              <w:rPr>
                <w:rFonts w:ascii="Arial" w:hAnsi="Arial" w:cs="Arial"/>
                <w:bCs/>
                <w:szCs w:val="18"/>
              </w:rPr>
              <w:t>15</w:t>
            </w:r>
          </w:p>
          <w:p w14:paraId="27BCBDBA" w14:textId="2B033ACC"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5</w:t>
            </w:r>
          </w:p>
          <w:p w14:paraId="739FA79F" w14:textId="5611A908"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6</w:t>
            </w:r>
          </w:p>
          <w:p w14:paraId="27217FCB" w14:textId="397220C6"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7</w:t>
            </w:r>
          </w:p>
          <w:p w14:paraId="14124ABC" w14:textId="06FFF7F2"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8</w:t>
            </w:r>
          </w:p>
          <w:p w14:paraId="3FDBC8B1" w14:textId="77777777" w:rsidR="00626FF8" w:rsidRDefault="00626FF8" w:rsidP="00132D76">
            <w:pPr>
              <w:spacing w:line="276" w:lineRule="auto"/>
              <w:jc w:val="center"/>
              <w:rPr>
                <w:rFonts w:ascii="Arial" w:hAnsi="Arial" w:cs="Arial"/>
                <w:bCs/>
                <w:szCs w:val="18"/>
              </w:rPr>
            </w:pPr>
            <w:r>
              <w:rPr>
                <w:rFonts w:ascii="Arial" w:hAnsi="Arial" w:cs="Arial"/>
                <w:bCs/>
                <w:szCs w:val="18"/>
              </w:rPr>
              <w:t>31</w:t>
            </w:r>
          </w:p>
          <w:p w14:paraId="5F875105" w14:textId="77777777" w:rsidR="00626FF8" w:rsidRDefault="00626FF8" w:rsidP="00132D76">
            <w:pPr>
              <w:spacing w:line="276" w:lineRule="auto"/>
              <w:jc w:val="center"/>
              <w:rPr>
                <w:rFonts w:ascii="Arial" w:hAnsi="Arial" w:cs="Arial"/>
                <w:bCs/>
                <w:szCs w:val="18"/>
              </w:rPr>
            </w:pPr>
            <w:r>
              <w:rPr>
                <w:rFonts w:ascii="Arial" w:hAnsi="Arial" w:cs="Arial"/>
                <w:bCs/>
                <w:szCs w:val="18"/>
              </w:rPr>
              <w:t>31</w:t>
            </w:r>
          </w:p>
          <w:p w14:paraId="66CE18EB" w14:textId="77777777" w:rsidR="00626FF8" w:rsidRDefault="00626FF8" w:rsidP="00132D76">
            <w:pPr>
              <w:spacing w:line="276" w:lineRule="auto"/>
              <w:jc w:val="center"/>
              <w:rPr>
                <w:rFonts w:ascii="Arial" w:hAnsi="Arial" w:cs="Arial"/>
                <w:bCs/>
                <w:szCs w:val="18"/>
              </w:rPr>
            </w:pPr>
            <w:r>
              <w:rPr>
                <w:rFonts w:ascii="Arial" w:hAnsi="Arial" w:cs="Arial"/>
                <w:bCs/>
                <w:szCs w:val="18"/>
              </w:rPr>
              <w:t>32</w:t>
            </w:r>
          </w:p>
          <w:p w14:paraId="612D2F8D" w14:textId="77777777" w:rsidR="00626FF8" w:rsidRDefault="00626FF8" w:rsidP="00132D76">
            <w:pPr>
              <w:spacing w:line="276" w:lineRule="auto"/>
              <w:jc w:val="center"/>
              <w:rPr>
                <w:rFonts w:ascii="Arial" w:hAnsi="Arial" w:cs="Arial"/>
                <w:bCs/>
                <w:szCs w:val="18"/>
              </w:rPr>
            </w:pPr>
            <w:r>
              <w:rPr>
                <w:rFonts w:ascii="Arial" w:hAnsi="Arial" w:cs="Arial"/>
                <w:bCs/>
                <w:szCs w:val="18"/>
              </w:rPr>
              <w:t>33</w:t>
            </w:r>
          </w:p>
          <w:p w14:paraId="39AB4C88" w14:textId="77777777" w:rsidR="00626FF8" w:rsidRDefault="00626FF8" w:rsidP="00132D76">
            <w:pPr>
              <w:spacing w:line="276" w:lineRule="auto"/>
              <w:jc w:val="center"/>
              <w:rPr>
                <w:rFonts w:ascii="Arial" w:hAnsi="Arial" w:cs="Arial"/>
                <w:bCs/>
                <w:szCs w:val="18"/>
              </w:rPr>
            </w:pPr>
            <w:r>
              <w:rPr>
                <w:rFonts w:ascii="Arial" w:hAnsi="Arial" w:cs="Arial"/>
                <w:bCs/>
                <w:szCs w:val="18"/>
              </w:rPr>
              <w:t>34</w:t>
            </w:r>
          </w:p>
          <w:p w14:paraId="30B1ECFC" w14:textId="56AAE763" w:rsidR="00626FF8" w:rsidRDefault="00626FF8" w:rsidP="00132D76">
            <w:pPr>
              <w:spacing w:line="276" w:lineRule="auto"/>
              <w:jc w:val="center"/>
              <w:rPr>
                <w:rFonts w:ascii="Arial" w:hAnsi="Arial" w:cs="Arial"/>
                <w:bCs/>
                <w:szCs w:val="18"/>
              </w:rPr>
            </w:pPr>
            <w:r>
              <w:rPr>
                <w:rFonts w:ascii="Arial" w:hAnsi="Arial" w:cs="Arial"/>
                <w:bCs/>
                <w:szCs w:val="18"/>
              </w:rPr>
              <w:t>38</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4F409BEA" w:rsidR="00AC192C" w:rsidRPr="009F397C" w:rsidRDefault="00AC192C" w:rsidP="00132D76">
            <w:pPr>
              <w:spacing w:line="276" w:lineRule="auto"/>
              <w:rPr>
                <w:rFonts w:ascii="Arial" w:hAnsi="Arial" w:cs="Arial"/>
                <w:bCs/>
                <w:szCs w:val="18"/>
              </w:rPr>
            </w:pPr>
            <w:r>
              <w:rPr>
                <w:rFonts w:ascii="Arial" w:hAnsi="Arial" w:cs="Arial"/>
                <w:bCs/>
                <w:szCs w:val="18"/>
              </w:rPr>
              <w:t>Fi</w:t>
            </w:r>
            <w:r w:rsidR="00AD6163">
              <w:rPr>
                <w:rFonts w:ascii="Arial" w:hAnsi="Arial" w:cs="Arial"/>
                <w:bCs/>
                <w:szCs w:val="18"/>
              </w:rPr>
              <w:t>shbone Diagram</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5B023309" w14:textId="6D5D6BAC" w:rsidR="003845F4" w:rsidRDefault="003845F4" w:rsidP="00132D76">
            <w:pPr>
              <w:spacing w:line="276" w:lineRule="auto"/>
              <w:jc w:val="center"/>
              <w:rPr>
                <w:rFonts w:ascii="Arial" w:hAnsi="Arial" w:cs="Arial"/>
                <w:bCs/>
                <w:szCs w:val="18"/>
              </w:rPr>
            </w:pPr>
            <w:r>
              <w:rPr>
                <w:rFonts w:ascii="Arial" w:hAnsi="Arial" w:cs="Arial"/>
                <w:bCs/>
                <w:szCs w:val="18"/>
              </w:rPr>
              <w:t>21</w:t>
            </w:r>
          </w:p>
        </w:tc>
        <w:tc>
          <w:tcPr>
            <w:tcW w:w="6237" w:type="dxa"/>
          </w:tcPr>
          <w:p w14:paraId="0A3CD6FB" w14:textId="77777777" w:rsidR="00AC192C" w:rsidRDefault="003845F4" w:rsidP="00132D76">
            <w:pPr>
              <w:spacing w:line="276" w:lineRule="auto"/>
              <w:rPr>
                <w:rFonts w:ascii="Arial" w:hAnsi="Arial" w:cs="Arial"/>
                <w:bCs/>
                <w:szCs w:val="18"/>
              </w:rPr>
            </w:pPr>
            <w:r>
              <w:rPr>
                <w:rFonts w:ascii="Arial" w:hAnsi="Arial" w:cs="Arial"/>
                <w:bCs/>
                <w:szCs w:val="18"/>
              </w:rPr>
              <w:t>Admin side use case report</w:t>
            </w:r>
          </w:p>
          <w:p w14:paraId="6715BD34" w14:textId="77777777" w:rsidR="003845F4" w:rsidRDefault="003845F4" w:rsidP="00132D76">
            <w:pPr>
              <w:spacing w:line="276" w:lineRule="auto"/>
              <w:rPr>
                <w:rFonts w:ascii="Arial" w:hAnsi="Arial" w:cs="Arial"/>
                <w:bCs/>
                <w:szCs w:val="18"/>
              </w:rPr>
            </w:pPr>
            <w:r>
              <w:rPr>
                <w:rFonts w:ascii="Arial" w:hAnsi="Arial" w:cs="Arial"/>
                <w:bCs/>
                <w:szCs w:val="18"/>
              </w:rPr>
              <w:t>Patron side use case report</w:t>
            </w:r>
          </w:p>
          <w:p w14:paraId="336CA32E" w14:textId="61F90E53" w:rsidR="003845F4" w:rsidRDefault="003845F4" w:rsidP="00132D76">
            <w:pPr>
              <w:spacing w:line="276" w:lineRule="auto"/>
              <w:rPr>
                <w:rFonts w:ascii="Arial" w:hAnsi="Arial" w:cs="Arial"/>
                <w:bCs/>
                <w:szCs w:val="18"/>
              </w:rPr>
            </w:pPr>
            <w:r>
              <w:rPr>
                <w:rFonts w:ascii="Arial" w:hAnsi="Arial" w:cs="Arial"/>
                <w:bCs/>
                <w:szCs w:val="18"/>
              </w:rPr>
              <w:t>Check availability; patron side activity diagram</w:t>
            </w:r>
          </w:p>
          <w:p w14:paraId="71F34F49" w14:textId="77777777" w:rsidR="003845F4" w:rsidRDefault="003845F4" w:rsidP="00132D76">
            <w:pPr>
              <w:spacing w:line="276" w:lineRule="auto"/>
              <w:rPr>
                <w:rFonts w:ascii="Arial" w:hAnsi="Arial" w:cs="Arial"/>
                <w:bCs/>
                <w:szCs w:val="18"/>
              </w:rPr>
            </w:pPr>
            <w:r>
              <w:rPr>
                <w:rFonts w:ascii="Arial" w:hAnsi="Arial" w:cs="Arial"/>
                <w:bCs/>
                <w:szCs w:val="18"/>
              </w:rPr>
              <w:t>Book reservation activity diagram</w:t>
            </w:r>
          </w:p>
          <w:p w14:paraId="34AA1B8E" w14:textId="77777777" w:rsidR="003845F4" w:rsidRDefault="003845F4" w:rsidP="00132D76">
            <w:pPr>
              <w:spacing w:line="276" w:lineRule="auto"/>
              <w:rPr>
                <w:rFonts w:ascii="Arial" w:hAnsi="Arial" w:cs="Arial"/>
                <w:bCs/>
                <w:szCs w:val="18"/>
              </w:rPr>
            </w:pPr>
            <w:r>
              <w:rPr>
                <w:rFonts w:ascii="Arial" w:hAnsi="Arial" w:cs="Arial"/>
                <w:bCs/>
                <w:szCs w:val="18"/>
              </w:rPr>
              <w:t>Modify reservation activity diagram</w:t>
            </w:r>
          </w:p>
          <w:p w14:paraId="69CFB208" w14:textId="77777777" w:rsidR="003845F4" w:rsidRDefault="003845F4" w:rsidP="00132D76">
            <w:pPr>
              <w:spacing w:line="276" w:lineRule="auto"/>
              <w:rPr>
                <w:rFonts w:ascii="Arial" w:hAnsi="Arial" w:cs="Arial"/>
                <w:bCs/>
                <w:szCs w:val="18"/>
              </w:rPr>
            </w:pPr>
            <w:r>
              <w:rPr>
                <w:rFonts w:ascii="Arial" w:hAnsi="Arial" w:cs="Arial"/>
                <w:bCs/>
                <w:szCs w:val="18"/>
              </w:rPr>
              <w:t xml:space="preserve">View reservation summary activity diagram </w:t>
            </w:r>
          </w:p>
          <w:p w14:paraId="39B37EE8" w14:textId="77777777" w:rsidR="003845F4" w:rsidRDefault="003845F4" w:rsidP="00132D76">
            <w:pPr>
              <w:spacing w:line="276" w:lineRule="auto"/>
              <w:rPr>
                <w:rFonts w:ascii="Arial" w:hAnsi="Arial" w:cs="Arial"/>
                <w:bCs/>
                <w:szCs w:val="18"/>
              </w:rPr>
            </w:pPr>
            <w:r>
              <w:rPr>
                <w:rFonts w:ascii="Arial" w:hAnsi="Arial" w:cs="Arial"/>
                <w:bCs/>
                <w:szCs w:val="18"/>
              </w:rPr>
              <w:t>Check availability; admin side activity diagram</w:t>
            </w:r>
          </w:p>
          <w:p w14:paraId="6D46D8A2" w14:textId="77777777" w:rsidR="003845F4" w:rsidRDefault="003845F4" w:rsidP="00132D76">
            <w:pPr>
              <w:spacing w:line="276" w:lineRule="auto"/>
              <w:rPr>
                <w:rFonts w:ascii="Arial" w:hAnsi="Arial" w:cs="Arial"/>
                <w:bCs/>
                <w:szCs w:val="18"/>
              </w:rPr>
            </w:pPr>
            <w:r>
              <w:rPr>
                <w:rFonts w:ascii="Arial" w:hAnsi="Arial" w:cs="Arial"/>
                <w:bCs/>
                <w:szCs w:val="18"/>
              </w:rPr>
              <w:t>Manage reservation activity diagram</w:t>
            </w:r>
          </w:p>
          <w:p w14:paraId="52766496" w14:textId="77777777" w:rsidR="003845F4" w:rsidRDefault="003845F4" w:rsidP="00132D76">
            <w:pPr>
              <w:spacing w:line="276" w:lineRule="auto"/>
              <w:rPr>
                <w:rFonts w:ascii="Arial" w:hAnsi="Arial" w:cs="Arial"/>
                <w:bCs/>
                <w:szCs w:val="18"/>
              </w:rPr>
            </w:pPr>
            <w:r>
              <w:rPr>
                <w:rFonts w:ascii="Arial" w:hAnsi="Arial" w:cs="Arial"/>
                <w:bCs/>
                <w:szCs w:val="18"/>
              </w:rPr>
              <w:t>Respond to inquiries activity diagram</w:t>
            </w:r>
          </w:p>
          <w:p w14:paraId="34614A61" w14:textId="52B49895" w:rsidR="003845F4" w:rsidRDefault="003845F4" w:rsidP="00132D76">
            <w:pPr>
              <w:spacing w:line="276" w:lineRule="auto"/>
              <w:rPr>
                <w:rFonts w:ascii="Arial" w:hAnsi="Arial" w:cs="Arial"/>
                <w:bCs/>
                <w:szCs w:val="18"/>
              </w:rPr>
            </w:pPr>
            <w:r>
              <w:rPr>
                <w:rFonts w:ascii="Arial" w:hAnsi="Arial" w:cs="Arial"/>
                <w:bCs/>
                <w:szCs w:val="18"/>
              </w:rPr>
              <w:t xml:space="preserve">GUI: Landing page </w:t>
            </w:r>
          </w:p>
          <w:p w14:paraId="350AD809" w14:textId="3EC39AA5" w:rsidR="003845F4" w:rsidRDefault="003845F4" w:rsidP="00132D76">
            <w:pPr>
              <w:spacing w:line="276" w:lineRule="auto"/>
              <w:rPr>
                <w:rFonts w:ascii="Arial" w:hAnsi="Arial" w:cs="Arial"/>
                <w:bCs/>
                <w:szCs w:val="18"/>
              </w:rPr>
            </w:pPr>
            <w:r>
              <w:rPr>
                <w:rFonts w:ascii="Arial" w:hAnsi="Arial" w:cs="Arial"/>
                <w:bCs/>
                <w:szCs w:val="18"/>
              </w:rPr>
              <w:t>GUI: Admin account creation</w:t>
            </w:r>
          </w:p>
          <w:p w14:paraId="106C6D59" w14:textId="0107ACC7" w:rsidR="003845F4" w:rsidRDefault="003845F4" w:rsidP="00132D76">
            <w:pPr>
              <w:spacing w:line="276" w:lineRule="auto"/>
              <w:rPr>
                <w:rFonts w:ascii="Arial" w:hAnsi="Arial" w:cs="Arial"/>
                <w:bCs/>
                <w:szCs w:val="18"/>
              </w:rPr>
            </w:pPr>
            <w:r>
              <w:rPr>
                <w:rFonts w:ascii="Arial" w:hAnsi="Arial" w:cs="Arial"/>
                <w:bCs/>
                <w:szCs w:val="18"/>
              </w:rPr>
              <w:t>GUI: Admin log in</w:t>
            </w:r>
          </w:p>
          <w:p w14:paraId="3AB59AC7" w14:textId="1DD0357C" w:rsidR="003845F4" w:rsidRDefault="003845F4" w:rsidP="00132D76">
            <w:pPr>
              <w:spacing w:line="276" w:lineRule="auto"/>
              <w:rPr>
                <w:rFonts w:ascii="Arial" w:hAnsi="Arial" w:cs="Arial"/>
                <w:bCs/>
                <w:szCs w:val="18"/>
              </w:rPr>
            </w:pPr>
            <w:r>
              <w:rPr>
                <w:rFonts w:ascii="Arial" w:hAnsi="Arial" w:cs="Arial"/>
                <w:bCs/>
                <w:szCs w:val="18"/>
              </w:rPr>
              <w:t>GUI: Inquiry page</w:t>
            </w:r>
          </w:p>
          <w:p w14:paraId="36A83371" w14:textId="1DA58CB3" w:rsidR="003845F4" w:rsidRDefault="003845F4" w:rsidP="00132D76">
            <w:pPr>
              <w:spacing w:line="276" w:lineRule="auto"/>
              <w:rPr>
                <w:rFonts w:ascii="Arial" w:hAnsi="Arial" w:cs="Arial"/>
                <w:bCs/>
                <w:szCs w:val="18"/>
              </w:rPr>
            </w:pPr>
            <w:r>
              <w:rPr>
                <w:rFonts w:ascii="Arial" w:hAnsi="Arial" w:cs="Arial"/>
                <w:bCs/>
                <w:szCs w:val="18"/>
              </w:rPr>
              <w:t>GUI: Dates page</w:t>
            </w:r>
          </w:p>
          <w:p w14:paraId="1588B5E9" w14:textId="1B7FB031" w:rsidR="003845F4" w:rsidRDefault="003845F4" w:rsidP="00132D76">
            <w:pPr>
              <w:spacing w:line="276" w:lineRule="auto"/>
              <w:rPr>
                <w:rFonts w:ascii="Arial" w:hAnsi="Arial" w:cs="Arial"/>
                <w:bCs/>
                <w:szCs w:val="18"/>
              </w:rPr>
            </w:pPr>
            <w:r>
              <w:rPr>
                <w:rFonts w:ascii="Arial" w:hAnsi="Arial" w:cs="Arial"/>
                <w:bCs/>
                <w:szCs w:val="18"/>
              </w:rPr>
              <w:t>GUI: Homepage</w:t>
            </w:r>
          </w:p>
          <w:p w14:paraId="6AAF7145" w14:textId="727CD4D8" w:rsidR="003845F4" w:rsidRDefault="003845F4" w:rsidP="00132D76">
            <w:pPr>
              <w:spacing w:line="276" w:lineRule="auto"/>
              <w:rPr>
                <w:rFonts w:ascii="Arial" w:hAnsi="Arial" w:cs="Arial"/>
                <w:bCs/>
                <w:szCs w:val="18"/>
              </w:rPr>
            </w:pPr>
            <w:r>
              <w:rPr>
                <w:rFonts w:ascii="Arial" w:hAnsi="Arial" w:cs="Arial"/>
                <w:bCs/>
                <w:szCs w:val="18"/>
              </w:rPr>
              <w:t>GUI: View reservation (Patron side)</w:t>
            </w:r>
          </w:p>
          <w:p w14:paraId="69CE9ECB" w14:textId="793ADC7D" w:rsidR="003845F4" w:rsidRDefault="003845F4" w:rsidP="00132D76">
            <w:pPr>
              <w:spacing w:line="276" w:lineRule="auto"/>
              <w:rPr>
                <w:rFonts w:ascii="Arial" w:hAnsi="Arial" w:cs="Arial"/>
                <w:bCs/>
                <w:szCs w:val="18"/>
              </w:rPr>
            </w:pPr>
            <w:r>
              <w:rPr>
                <w:rFonts w:ascii="Arial" w:hAnsi="Arial" w:cs="Arial"/>
                <w:bCs/>
                <w:szCs w:val="18"/>
              </w:rPr>
              <w:t>GUI: Create reservation</w:t>
            </w:r>
          </w:p>
          <w:p w14:paraId="7380A815" w14:textId="77777777" w:rsidR="003845F4" w:rsidRDefault="003845F4" w:rsidP="00132D76">
            <w:pPr>
              <w:spacing w:line="276" w:lineRule="auto"/>
              <w:rPr>
                <w:rFonts w:ascii="Arial" w:hAnsi="Arial" w:cs="Arial"/>
                <w:bCs/>
                <w:szCs w:val="18"/>
              </w:rPr>
            </w:pPr>
            <w:r>
              <w:rPr>
                <w:rFonts w:ascii="Arial" w:hAnsi="Arial" w:cs="Arial"/>
                <w:bCs/>
                <w:szCs w:val="18"/>
              </w:rPr>
              <w:t>GUI: Initial inquiry questions</w:t>
            </w:r>
          </w:p>
          <w:p w14:paraId="7445A0AB" w14:textId="77777777" w:rsidR="003845F4" w:rsidRDefault="003845F4" w:rsidP="00132D76">
            <w:pPr>
              <w:spacing w:line="276" w:lineRule="auto"/>
              <w:rPr>
                <w:rFonts w:ascii="Arial" w:hAnsi="Arial" w:cs="Arial"/>
                <w:bCs/>
                <w:szCs w:val="18"/>
              </w:rPr>
            </w:pPr>
            <w:r>
              <w:rPr>
                <w:rFonts w:ascii="Arial" w:hAnsi="Arial" w:cs="Arial"/>
                <w:bCs/>
                <w:szCs w:val="18"/>
              </w:rPr>
              <w:t>Database schema</w:t>
            </w:r>
          </w:p>
          <w:p w14:paraId="7E6CC38C" w14:textId="7027F13D" w:rsidR="003845F4" w:rsidRDefault="003845F4"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77777777" w:rsidR="00AC192C" w:rsidRDefault="003845F4" w:rsidP="00132D76">
            <w:pPr>
              <w:spacing w:line="276" w:lineRule="auto"/>
              <w:jc w:val="center"/>
              <w:rPr>
                <w:rFonts w:ascii="Arial" w:hAnsi="Arial" w:cs="Arial"/>
                <w:bCs/>
                <w:szCs w:val="18"/>
              </w:rPr>
            </w:pPr>
            <w:r>
              <w:rPr>
                <w:rFonts w:ascii="Arial" w:hAnsi="Arial" w:cs="Arial"/>
                <w:bCs/>
                <w:szCs w:val="18"/>
              </w:rPr>
              <w:t>12</w:t>
            </w:r>
          </w:p>
          <w:p w14:paraId="2A4E1C62" w14:textId="4F2CD077" w:rsidR="00C81684" w:rsidRDefault="00C81684" w:rsidP="00132D76">
            <w:pPr>
              <w:spacing w:line="276" w:lineRule="auto"/>
              <w:jc w:val="center"/>
              <w:rPr>
                <w:rFonts w:ascii="Arial" w:hAnsi="Arial" w:cs="Arial"/>
                <w:bCs/>
                <w:szCs w:val="18"/>
              </w:rPr>
            </w:pPr>
            <w:r>
              <w:rPr>
                <w:rFonts w:ascii="Arial" w:hAnsi="Arial" w:cs="Arial"/>
                <w:bCs/>
                <w:szCs w:val="18"/>
              </w:rPr>
              <w:t>12</w:t>
            </w:r>
          </w:p>
          <w:p w14:paraId="12CD7C51" w14:textId="6B1C9797" w:rsidR="003845F4" w:rsidRDefault="007178DF" w:rsidP="00132D76">
            <w:pPr>
              <w:spacing w:line="276" w:lineRule="auto"/>
              <w:jc w:val="center"/>
              <w:rPr>
                <w:rFonts w:ascii="Arial" w:hAnsi="Arial" w:cs="Arial"/>
                <w:bCs/>
                <w:szCs w:val="18"/>
              </w:rPr>
            </w:pPr>
            <w:r>
              <w:rPr>
                <w:rFonts w:ascii="Arial" w:hAnsi="Arial" w:cs="Arial"/>
                <w:bCs/>
                <w:szCs w:val="18"/>
              </w:rPr>
              <w:t>19</w:t>
            </w:r>
          </w:p>
          <w:p w14:paraId="1C8117E5" w14:textId="4F7385EB" w:rsidR="007178DF" w:rsidRDefault="007178DF" w:rsidP="00132D76">
            <w:pPr>
              <w:spacing w:line="276" w:lineRule="auto"/>
              <w:jc w:val="center"/>
              <w:rPr>
                <w:rFonts w:ascii="Arial" w:hAnsi="Arial" w:cs="Arial"/>
                <w:bCs/>
                <w:szCs w:val="18"/>
              </w:rPr>
            </w:pPr>
            <w:r>
              <w:rPr>
                <w:rFonts w:ascii="Arial" w:hAnsi="Arial" w:cs="Arial"/>
                <w:bCs/>
                <w:szCs w:val="18"/>
              </w:rPr>
              <w:t>20</w:t>
            </w:r>
          </w:p>
          <w:p w14:paraId="6D081F9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06029632"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71C83A86" w14:textId="079BB943"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2</w:t>
            </w:r>
          </w:p>
          <w:p w14:paraId="776B014B" w14:textId="4AC6288E"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3</w:t>
            </w:r>
          </w:p>
          <w:p w14:paraId="16622BE1" w14:textId="5F615976"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4</w:t>
            </w:r>
          </w:p>
          <w:p w14:paraId="12ABDC27" w14:textId="2642BE0C"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5</w:t>
            </w:r>
          </w:p>
          <w:p w14:paraId="109D28DE" w14:textId="77777777" w:rsidR="003845F4" w:rsidRDefault="003845F4" w:rsidP="00132D76">
            <w:pPr>
              <w:spacing w:line="276" w:lineRule="auto"/>
              <w:jc w:val="center"/>
              <w:rPr>
                <w:rFonts w:ascii="Arial" w:hAnsi="Arial" w:cs="Arial"/>
                <w:bCs/>
                <w:szCs w:val="18"/>
              </w:rPr>
            </w:pPr>
            <w:r>
              <w:rPr>
                <w:rFonts w:ascii="Arial" w:hAnsi="Arial" w:cs="Arial"/>
                <w:bCs/>
                <w:szCs w:val="18"/>
              </w:rPr>
              <w:t>25</w:t>
            </w:r>
          </w:p>
          <w:p w14:paraId="4CFD5ED8" w14:textId="2EB23276"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6</w:t>
            </w:r>
          </w:p>
          <w:p w14:paraId="6832449E" w14:textId="77777777" w:rsidR="003845F4" w:rsidRDefault="003845F4" w:rsidP="00132D76">
            <w:pPr>
              <w:spacing w:line="276" w:lineRule="auto"/>
              <w:jc w:val="center"/>
              <w:rPr>
                <w:rFonts w:ascii="Arial" w:hAnsi="Arial" w:cs="Arial"/>
                <w:bCs/>
                <w:szCs w:val="18"/>
              </w:rPr>
            </w:pPr>
            <w:r>
              <w:rPr>
                <w:rFonts w:ascii="Arial" w:hAnsi="Arial" w:cs="Arial"/>
                <w:bCs/>
                <w:szCs w:val="18"/>
              </w:rPr>
              <w:t>26</w:t>
            </w:r>
          </w:p>
          <w:p w14:paraId="028BF380" w14:textId="7FADD030"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7</w:t>
            </w:r>
          </w:p>
          <w:p w14:paraId="0086A032" w14:textId="77777777" w:rsidR="003845F4" w:rsidRDefault="003845F4" w:rsidP="00132D76">
            <w:pPr>
              <w:spacing w:line="276" w:lineRule="auto"/>
              <w:jc w:val="center"/>
              <w:rPr>
                <w:rFonts w:ascii="Arial" w:hAnsi="Arial" w:cs="Arial"/>
                <w:bCs/>
                <w:szCs w:val="18"/>
              </w:rPr>
            </w:pPr>
            <w:r>
              <w:rPr>
                <w:rFonts w:ascii="Arial" w:hAnsi="Arial" w:cs="Arial"/>
                <w:bCs/>
                <w:szCs w:val="18"/>
              </w:rPr>
              <w:t>27</w:t>
            </w:r>
          </w:p>
          <w:p w14:paraId="38570E90" w14:textId="31BB4E7C"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8</w:t>
            </w:r>
          </w:p>
          <w:p w14:paraId="4ADB1BB5" w14:textId="54D54F8A" w:rsidR="003845F4" w:rsidRDefault="003845F4" w:rsidP="007178DF">
            <w:pPr>
              <w:spacing w:line="276" w:lineRule="auto"/>
              <w:jc w:val="center"/>
              <w:rPr>
                <w:rFonts w:ascii="Arial" w:hAnsi="Arial" w:cs="Arial"/>
                <w:bCs/>
                <w:szCs w:val="18"/>
              </w:rPr>
            </w:pPr>
            <w:r>
              <w:rPr>
                <w:rFonts w:ascii="Arial" w:hAnsi="Arial" w:cs="Arial"/>
                <w:bCs/>
                <w:szCs w:val="18"/>
              </w:rPr>
              <w:t>28</w:t>
            </w:r>
          </w:p>
          <w:p w14:paraId="78EB4CA6" w14:textId="77777777" w:rsidR="003845F4" w:rsidRDefault="003845F4" w:rsidP="00132D76">
            <w:pPr>
              <w:spacing w:line="276" w:lineRule="auto"/>
              <w:jc w:val="center"/>
              <w:rPr>
                <w:rFonts w:ascii="Arial" w:hAnsi="Arial" w:cs="Arial"/>
                <w:bCs/>
                <w:szCs w:val="18"/>
              </w:rPr>
            </w:pPr>
            <w:r>
              <w:rPr>
                <w:rFonts w:ascii="Arial" w:hAnsi="Arial" w:cs="Arial"/>
                <w:bCs/>
                <w:szCs w:val="18"/>
              </w:rPr>
              <w:t>29</w:t>
            </w:r>
          </w:p>
          <w:p w14:paraId="1DF11768" w14:textId="78970FDC" w:rsidR="003845F4" w:rsidRDefault="003845F4" w:rsidP="00132D76">
            <w:pPr>
              <w:spacing w:line="276" w:lineRule="auto"/>
              <w:jc w:val="center"/>
              <w:rPr>
                <w:rFonts w:ascii="Arial" w:hAnsi="Arial" w:cs="Arial"/>
                <w:bCs/>
                <w:szCs w:val="18"/>
              </w:rPr>
            </w:pPr>
            <w:r>
              <w:rPr>
                <w:rFonts w:ascii="Arial" w:hAnsi="Arial" w:cs="Arial"/>
                <w:bCs/>
                <w:szCs w:val="18"/>
              </w:rPr>
              <w:t>3</w:t>
            </w:r>
            <w:r w:rsidR="007178DF">
              <w:rPr>
                <w:rFonts w:ascii="Arial" w:hAnsi="Arial" w:cs="Arial"/>
                <w:bCs/>
                <w:szCs w:val="18"/>
              </w:rPr>
              <w:t>0</w:t>
            </w:r>
          </w:p>
          <w:p w14:paraId="602B0AC0" w14:textId="77777777" w:rsidR="003845F4" w:rsidRDefault="003845F4" w:rsidP="00132D76">
            <w:pPr>
              <w:spacing w:line="276" w:lineRule="auto"/>
              <w:jc w:val="center"/>
              <w:rPr>
                <w:rFonts w:ascii="Arial" w:hAnsi="Arial" w:cs="Arial"/>
                <w:bCs/>
                <w:szCs w:val="18"/>
              </w:rPr>
            </w:pPr>
            <w:r>
              <w:rPr>
                <w:rFonts w:ascii="Arial" w:hAnsi="Arial" w:cs="Arial"/>
                <w:bCs/>
                <w:szCs w:val="18"/>
              </w:rPr>
              <w:t>35</w:t>
            </w:r>
          </w:p>
          <w:p w14:paraId="2D96C58D" w14:textId="52D20E9E" w:rsidR="00C81684" w:rsidRDefault="00C81684"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77777777"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To address these issues, this research proposes creating a Catering Reservation and Booking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5EC1D7D3" w14:textId="1AA45C8C" w:rsidR="0062262D" w:rsidRDefault="0062262D" w:rsidP="0062262D">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t>FRAMEWORK</w:t>
      </w:r>
    </w:p>
    <w:p w14:paraId="4D81B0DD" w14:textId="60DC7BFA" w:rsidR="0062262D" w:rsidRDefault="0062262D" w:rsidP="0062262D">
      <w:pPr>
        <w:spacing w:line="480" w:lineRule="auto"/>
        <w:rPr>
          <w:rFonts w:ascii="Arial" w:hAnsi="Arial" w:cs="Arial"/>
          <w:b/>
          <w:bCs/>
        </w:rPr>
      </w:pPr>
      <w:r>
        <w:rPr>
          <w:rFonts w:ascii="Arial" w:hAnsi="Arial" w:cs="Arial"/>
          <w:b/>
          <w:bCs/>
        </w:rPr>
        <w:tab/>
        <w:t>1.2.1 Theoretical Framework</w:t>
      </w:r>
    </w:p>
    <w:p w14:paraId="7D38BE8A" w14:textId="77777777" w:rsidR="00C44E3C" w:rsidRDefault="00C44E3C" w:rsidP="0062262D">
      <w:pPr>
        <w:spacing w:line="480" w:lineRule="auto"/>
        <w:rPr>
          <w:rFonts w:ascii="Arial" w:hAnsi="Arial" w:cs="Arial"/>
          <w:b/>
          <w:bCs/>
        </w:rPr>
      </w:pPr>
    </w:p>
    <w:p w14:paraId="6BB2B35E" w14:textId="77777777" w:rsidR="00C44E3C" w:rsidRDefault="00C44E3C" w:rsidP="0062262D">
      <w:pPr>
        <w:spacing w:line="480" w:lineRule="auto"/>
        <w:rPr>
          <w:rFonts w:ascii="Arial" w:hAnsi="Arial" w:cs="Arial"/>
          <w:b/>
          <w:bCs/>
        </w:rPr>
      </w:pPr>
    </w:p>
    <w:p w14:paraId="042671F6" w14:textId="77777777" w:rsidR="00C44E3C" w:rsidRDefault="00C44E3C" w:rsidP="0062262D">
      <w:pPr>
        <w:spacing w:line="480" w:lineRule="auto"/>
        <w:rPr>
          <w:rFonts w:ascii="Arial" w:hAnsi="Arial" w:cs="Arial"/>
          <w:b/>
          <w:bCs/>
        </w:rPr>
      </w:pPr>
    </w:p>
    <w:p w14:paraId="48A06ADC" w14:textId="77777777" w:rsidR="00C44E3C" w:rsidRDefault="00C44E3C" w:rsidP="0062262D">
      <w:pPr>
        <w:spacing w:line="480" w:lineRule="auto"/>
        <w:rPr>
          <w:rFonts w:ascii="Arial" w:hAnsi="Arial" w:cs="Arial"/>
          <w:b/>
          <w:bCs/>
        </w:rPr>
      </w:pPr>
    </w:p>
    <w:p w14:paraId="5058250A" w14:textId="77777777" w:rsidR="00C44E3C" w:rsidRDefault="00C44E3C" w:rsidP="0062262D">
      <w:pPr>
        <w:spacing w:line="480" w:lineRule="auto"/>
        <w:rPr>
          <w:rFonts w:ascii="Arial" w:hAnsi="Arial" w:cs="Arial"/>
          <w:b/>
          <w:bCs/>
        </w:rPr>
      </w:pPr>
    </w:p>
    <w:p w14:paraId="5544E7CA" w14:textId="77777777" w:rsidR="00C44E3C" w:rsidRDefault="00C44E3C" w:rsidP="0062262D">
      <w:pPr>
        <w:spacing w:line="480" w:lineRule="auto"/>
        <w:rPr>
          <w:rFonts w:ascii="Arial" w:hAnsi="Arial" w:cs="Arial"/>
          <w:b/>
          <w:bCs/>
        </w:rPr>
      </w:pPr>
    </w:p>
    <w:p w14:paraId="0DD53DAA" w14:textId="77777777" w:rsidR="00C44E3C" w:rsidRDefault="00C44E3C" w:rsidP="0062262D">
      <w:pPr>
        <w:spacing w:line="480" w:lineRule="auto"/>
        <w:rPr>
          <w:rFonts w:ascii="Arial" w:hAnsi="Arial" w:cs="Arial"/>
          <w:b/>
          <w:bCs/>
        </w:rPr>
      </w:pPr>
    </w:p>
    <w:p w14:paraId="6F013A03" w14:textId="77777777" w:rsidR="00C44E3C" w:rsidRDefault="00C44E3C" w:rsidP="0062262D">
      <w:pPr>
        <w:spacing w:line="480" w:lineRule="auto"/>
        <w:rPr>
          <w:rFonts w:ascii="Arial" w:hAnsi="Arial" w:cs="Arial"/>
          <w:b/>
          <w:bCs/>
        </w:rPr>
      </w:pPr>
    </w:p>
    <w:p w14:paraId="406E671B" w14:textId="77777777" w:rsidR="00C44E3C" w:rsidRDefault="00C44E3C" w:rsidP="0062262D">
      <w:pPr>
        <w:spacing w:line="480" w:lineRule="auto"/>
        <w:rPr>
          <w:rFonts w:ascii="Arial" w:hAnsi="Arial" w:cs="Arial"/>
          <w:b/>
          <w:bCs/>
        </w:rPr>
      </w:pPr>
    </w:p>
    <w:p w14:paraId="615780A0" w14:textId="77777777" w:rsidR="00C44E3C" w:rsidRDefault="00C44E3C" w:rsidP="0062262D">
      <w:pPr>
        <w:spacing w:line="480" w:lineRule="auto"/>
        <w:rPr>
          <w:rFonts w:ascii="Arial" w:hAnsi="Arial" w:cs="Arial"/>
          <w:b/>
          <w:bCs/>
        </w:rPr>
      </w:pPr>
    </w:p>
    <w:p w14:paraId="78AA3EC9" w14:textId="77777777" w:rsidR="00C44E3C" w:rsidRDefault="00C44E3C" w:rsidP="0062262D">
      <w:pPr>
        <w:spacing w:line="480" w:lineRule="auto"/>
        <w:rPr>
          <w:rFonts w:ascii="Arial" w:hAnsi="Arial" w:cs="Arial"/>
          <w:b/>
          <w:bCs/>
        </w:rPr>
      </w:pPr>
    </w:p>
    <w:p w14:paraId="0C4975CF" w14:textId="77777777" w:rsidR="00C44E3C" w:rsidRDefault="00C44E3C" w:rsidP="0062262D">
      <w:pPr>
        <w:spacing w:line="480" w:lineRule="auto"/>
        <w:rPr>
          <w:rFonts w:ascii="Arial" w:hAnsi="Arial" w:cs="Arial"/>
          <w:b/>
          <w:bCs/>
        </w:rPr>
      </w:pPr>
    </w:p>
    <w:p w14:paraId="2197A858" w14:textId="77777777" w:rsidR="00C44E3C" w:rsidRDefault="00C44E3C" w:rsidP="0062262D">
      <w:pPr>
        <w:spacing w:line="480" w:lineRule="auto"/>
        <w:rPr>
          <w:rFonts w:ascii="Arial" w:hAnsi="Arial" w:cs="Arial"/>
          <w:b/>
          <w:bCs/>
        </w:rPr>
      </w:pPr>
    </w:p>
    <w:p w14:paraId="7911F8F3" w14:textId="418870CC" w:rsidR="00EE1D08" w:rsidRDefault="0062262D" w:rsidP="0062262D">
      <w:pPr>
        <w:spacing w:line="480" w:lineRule="auto"/>
        <w:rPr>
          <w:rFonts w:ascii="Arial" w:hAnsi="Arial" w:cs="Arial"/>
          <w:b/>
          <w:bCs/>
        </w:rPr>
      </w:pPr>
      <w:r>
        <w:rPr>
          <w:rFonts w:ascii="Arial" w:hAnsi="Arial" w:cs="Arial"/>
          <w:b/>
          <w:bCs/>
        </w:rPr>
        <w:lastRenderedPageBreak/>
        <w:tab/>
        <w:t>1.2.2 Conceptual Framework</w:t>
      </w:r>
    </w:p>
    <w:p w14:paraId="62C4688D" w14:textId="28C0964D" w:rsidR="00C44E3C" w:rsidRDefault="00C44E3C" w:rsidP="0062262D">
      <w:pPr>
        <w:spacing w:line="480" w:lineRule="auto"/>
        <w:rPr>
          <w:rFonts w:ascii="Arial" w:hAnsi="Arial" w:cs="Arial"/>
          <w:b/>
          <w:bCs/>
        </w:rPr>
      </w:pPr>
      <w:r>
        <w:rPr>
          <w:rFonts w:ascii="Arial" w:hAnsi="Arial" w:cs="Arial"/>
          <w:b/>
          <w:bCs/>
          <w:noProof/>
          <w:lang w:val="en-PH" w:eastAsia="en-PH"/>
        </w:rPr>
        <w:drawing>
          <wp:inline distT="0" distB="0" distL="0" distR="0" wp14:anchorId="7F52DDFD" wp14:editId="49750A31">
            <wp:extent cx="5760720" cy="4428490"/>
            <wp:effectExtent l="0" t="0" r="0" b="0"/>
            <wp:docPr id="1619668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897" name="Picture 161966897"/>
                    <pic:cNvPicPr/>
                  </pic:nvPicPr>
                  <pic:blipFill>
                    <a:blip r:embed="rId17">
                      <a:extLst>
                        <a:ext uri="{28A0092B-C50C-407E-A947-70E740481C1C}">
                          <a14:useLocalDpi xmlns:a14="http://schemas.microsoft.com/office/drawing/2010/main" val="0"/>
                        </a:ext>
                      </a:extLst>
                    </a:blip>
                    <a:stretch>
                      <a:fillRect/>
                    </a:stretch>
                  </pic:blipFill>
                  <pic:spPr>
                    <a:xfrm>
                      <a:off x="0" y="0"/>
                      <a:ext cx="5760720" cy="4428490"/>
                    </a:xfrm>
                    <a:prstGeom prst="rect">
                      <a:avLst/>
                    </a:prstGeom>
                  </pic:spPr>
                </pic:pic>
              </a:graphicData>
            </a:graphic>
          </wp:inline>
        </w:drawing>
      </w:r>
    </w:p>
    <w:p w14:paraId="5E0CCA47" w14:textId="2B5D7E51"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researchers used the Input-Output Process (IPO) Model to conceptualize all the variables within the system. Based on the information and client requirements, the researchers will analyze, design, and develop the Villa Salud Catering Reservation and Booking System during the process, </w:t>
      </w:r>
      <w:r w:rsidR="003A16BC" w:rsidRPr="00EE1D08">
        <w:rPr>
          <w:rFonts w:ascii="Arial" w:hAnsi="Arial" w:cs="Arial"/>
          <w:bCs/>
        </w:rPr>
        <w:t>this</w:t>
      </w:r>
      <w:r w:rsidRPr="00EE1D08">
        <w:rPr>
          <w:rFonts w:ascii="Arial" w:hAnsi="Arial" w:cs="Arial"/>
          <w:bCs/>
        </w:rPr>
        <w:t xml:space="preserve"> represents the system development phase.</w:t>
      </w:r>
    </w:p>
    <w:p w14:paraId="6FB2ACA6" w14:textId="3CC3B6E7"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system development follows the Agile Methodology, beginning with planning and data gathering to understand the needs of Villa Salud. This will include designing a systematic database schema in the system design phase, thus ensuring that the flow of information is appropriate. In the development phase, core functionalities will be implemented and tested in </w:t>
      </w:r>
      <w:r w:rsidRPr="00EE1D08">
        <w:rPr>
          <w:rFonts w:ascii="Arial" w:hAnsi="Arial" w:cs="Arial"/>
          <w:bCs/>
        </w:rPr>
        <w:lastRenderedPageBreak/>
        <w:t>several stages, for instance unit testing, integration testing, and acceptance testing, in order to ascertain system reliability. The tested system will then be deployed for real-world usage and put under review based on its performance.</w:t>
      </w:r>
    </w:p>
    <w:p w14:paraId="2A5C18F4" w14:textId="34964E7F" w:rsidR="00EE1D08" w:rsidRPr="00EE1D08" w:rsidRDefault="00EE1D08" w:rsidP="003A16BC">
      <w:pPr>
        <w:spacing w:line="480" w:lineRule="auto"/>
        <w:ind w:firstLine="720"/>
        <w:jc w:val="both"/>
        <w:rPr>
          <w:rFonts w:ascii="Arial" w:hAnsi="Arial" w:cs="Arial"/>
          <w:bCs/>
        </w:rPr>
      </w:pPr>
      <w:r w:rsidRPr="00EE1D08">
        <w:rPr>
          <w:rFonts w:ascii="Arial" w:hAnsi="Arial" w:cs="Arial"/>
          <w:bCs/>
        </w:rPr>
        <w:t>The output of this process is a fully functional and automated catering reservation and booking system for Villa Salud. This system will improve the event reservations, make the scheduling process efficient, and ensure that the overall customer experience is enhanced. It will also give a better way of organizing bookings by the management so that manual workload and errors are reduced.</w:t>
      </w:r>
    </w:p>
    <w:p w14:paraId="0F047F65" w14:textId="6171438F" w:rsidR="001B1F6F" w:rsidRDefault="001B1F6F" w:rsidP="001B1F6F">
      <w:pPr>
        <w:spacing w:line="480" w:lineRule="auto"/>
        <w:rPr>
          <w:rFonts w:ascii="Arial" w:hAnsi="Arial" w:cs="Arial"/>
          <w:b/>
          <w:bCs/>
        </w:rPr>
      </w:pPr>
      <w:r>
        <w:rPr>
          <w:rFonts w:ascii="Arial" w:hAnsi="Arial" w:cs="Arial"/>
          <w:b/>
          <w:bCs/>
        </w:rPr>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2D875634" w:rsidR="0062262D" w:rsidRDefault="0062262D" w:rsidP="001B1F6F">
      <w:pPr>
        <w:spacing w:line="480" w:lineRule="auto"/>
        <w:rPr>
          <w:rFonts w:ascii="Arial" w:hAnsi="Arial" w:cs="Arial"/>
          <w:b/>
          <w:bCs/>
        </w:rPr>
      </w:pPr>
      <w:r>
        <w:rPr>
          <w:rFonts w:ascii="Arial" w:hAnsi="Arial" w:cs="Arial"/>
          <w:b/>
          <w:bCs/>
        </w:rPr>
        <w:tab/>
        <w:t>1.3.1 Statement of the Problem</w:t>
      </w:r>
    </w:p>
    <w:p w14:paraId="078DE8DB" w14:textId="77777777" w:rsidR="0062262D" w:rsidRPr="00962E28" w:rsidRDefault="0062262D" w:rsidP="00D51F19">
      <w:pPr>
        <w:spacing w:line="480" w:lineRule="auto"/>
        <w:ind w:firstLine="720"/>
        <w:jc w:val="both"/>
        <w:rPr>
          <w:rFonts w:ascii="Arial" w:hAnsi="Arial" w:cs="Arial"/>
        </w:rPr>
      </w:pPr>
      <w:r w:rsidRPr="00962E28">
        <w:rPr>
          <w:rStyle w:val="x3jgonx"/>
          <w:rFonts w:ascii="Arial" w:hAnsi="Arial" w:cs="Arial"/>
        </w:rPr>
        <w:t>In the catering industry, operational efficiency and client trust are essential to success. Villa Salud is currently experiencing several challenges that need to be addressed, such as inconsistent records, loss of backup data, and delays in processing inquiries. These issues can cause confusion among staff and customers, hinder service delivery, and ultimately damage the reputation of Villa Salud as a reliable catering service. This requires solving the issues to allow proper functioning and boost customer satisfaction.</w:t>
      </w:r>
    </w:p>
    <w:p w14:paraId="6A2AD98C" w14:textId="77777777" w:rsidR="0062262D" w:rsidRPr="00A32E04" w:rsidRDefault="0062262D" w:rsidP="0062262D">
      <w:pPr>
        <w:spacing w:line="480" w:lineRule="auto"/>
        <w:jc w:val="both"/>
        <w:rPr>
          <w:rFonts w:ascii="Arial" w:hAnsi="Arial" w:cs="Arial"/>
        </w:rPr>
      </w:pPr>
      <w:r w:rsidRPr="00A32E04">
        <w:rPr>
          <w:rFonts w:ascii="Arial" w:hAnsi="Arial" w:cs="Arial"/>
        </w:rPr>
        <w:tab/>
        <w:t>Problems encountered: </w:t>
      </w:r>
    </w:p>
    <w:p w14:paraId="08E8AE59" w14:textId="77777777" w:rsidR="0062262D" w:rsidRPr="00CA7790" w:rsidRDefault="0062262D" w:rsidP="0062262D">
      <w:pPr>
        <w:pStyle w:val="ListParagraph"/>
        <w:numPr>
          <w:ilvl w:val="0"/>
          <w:numId w:val="4"/>
        </w:numPr>
        <w:spacing w:line="480" w:lineRule="auto"/>
        <w:rPr>
          <w:rFonts w:ascii="Arial" w:eastAsia="Times New Roman" w:hAnsi="Arial" w:cs="Arial"/>
          <w:szCs w:val="24"/>
          <w:lang w:val="en-PH" w:eastAsia="en-PH"/>
        </w:rPr>
      </w:pPr>
      <w:r>
        <w:rPr>
          <w:rFonts w:ascii="Arial" w:eastAsia="Times New Roman" w:hAnsi="Arial" w:cs="Arial"/>
          <w:szCs w:val="24"/>
          <w:lang w:val="en-PH" w:eastAsia="en-PH"/>
        </w:rPr>
        <w:t xml:space="preserve">Inconsistency of Record. </w:t>
      </w:r>
      <w:r w:rsidRPr="00CA7790">
        <w:rPr>
          <w:rFonts w:ascii="Arial" w:eastAsia="Times New Roman" w:hAnsi="Arial" w:cs="Arial"/>
          <w:szCs w:val="24"/>
          <w:lang w:val="en-PH" w:eastAsia="en-PH"/>
        </w:rPr>
        <w:t xml:space="preserve">Inconsistency of records in </w:t>
      </w:r>
      <w:r>
        <w:rPr>
          <w:rFonts w:ascii="Arial" w:eastAsia="Times New Roman" w:hAnsi="Arial" w:cs="Arial"/>
          <w:szCs w:val="24"/>
          <w:lang w:val="en-PH" w:eastAsia="en-PH"/>
        </w:rPr>
        <w:t xml:space="preserve">the Villa Salud </w:t>
      </w:r>
      <w:r w:rsidRPr="00CA7790">
        <w:rPr>
          <w:rFonts w:ascii="Arial" w:eastAsia="Times New Roman" w:hAnsi="Arial" w:cs="Arial"/>
          <w:szCs w:val="24"/>
          <w:lang w:val="en-PH" w:eastAsia="en-PH"/>
        </w:rPr>
        <w:t xml:space="preserve">can create serious problems. When client inquiries, event details, and menu choices are not recorded correctly, it can lead to confusion for both staff and customers. For instance, there may be double reservations or insufficient food prepared if a reservation is made incorrectly or if event changes are not updated. This could let customers down and damage Villa Salud's reputation as a trustworthy caterer. Customers expect clear </w:t>
      </w:r>
      <w:r w:rsidRPr="00CA7790">
        <w:rPr>
          <w:rFonts w:ascii="Arial" w:eastAsia="Times New Roman" w:hAnsi="Arial" w:cs="Arial"/>
          <w:szCs w:val="24"/>
          <w:lang w:val="en-PH" w:eastAsia="en-PH"/>
        </w:rPr>
        <w:lastRenderedPageBreak/>
        <w:t>and accurate information about their events, and any mistakes can lead to frustration and loss of trust.</w:t>
      </w:r>
    </w:p>
    <w:p w14:paraId="617541AE" w14:textId="77777777" w:rsidR="0062262D" w:rsidRPr="00962E28" w:rsidRDefault="0062262D" w:rsidP="0062262D">
      <w:pPr>
        <w:numPr>
          <w:ilvl w:val="0"/>
          <w:numId w:val="4"/>
        </w:numPr>
        <w:spacing w:line="480" w:lineRule="auto"/>
        <w:jc w:val="both"/>
        <w:rPr>
          <w:rFonts w:ascii="Arial" w:hAnsi="Arial" w:cs="Arial"/>
        </w:rPr>
      </w:pPr>
      <w:r>
        <w:rPr>
          <w:rStyle w:val="x3jgonx"/>
          <w:rFonts w:ascii="Arial" w:hAnsi="Arial" w:cs="Arial"/>
        </w:rPr>
        <w:t>Loss of Backup Data</w:t>
      </w:r>
      <w:r w:rsidRPr="00962E28">
        <w:rPr>
          <w:rStyle w:val="x3jgonx"/>
          <w:rFonts w:ascii="Arial" w:hAnsi="Arial" w:cs="Arial"/>
        </w:rPr>
        <w:t>. Important information including customer contracts, event schedules, and menu details could be lost in case the system malfunctions or makes an error. For example, delivery of services may be delayed if the staff members are unable to prepare for upcoming events because they do not have access to client contracts. When schedules of events get lost, the employees may not be aware of events that are lined up or specific requirements that will be needed in the event. This can bring uncertainty to the company, causing last-minute changes that may prove difficult and end up delaying or causing chaos at the event on the day it is held.</w:t>
      </w:r>
    </w:p>
    <w:p w14:paraId="6A6596A3" w14:textId="77777777" w:rsidR="0062262D" w:rsidRDefault="0062262D" w:rsidP="0062262D">
      <w:pPr>
        <w:numPr>
          <w:ilvl w:val="0"/>
          <w:numId w:val="4"/>
        </w:numPr>
        <w:spacing w:line="480" w:lineRule="auto"/>
        <w:jc w:val="both"/>
        <w:rPr>
          <w:rFonts w:ascii="Arial" w:hAnsi="Arial" w:cs="Arial"/>
        </w:rPr>
      </w:pPr>
      <w:r w:rsidRPr="00A32E04">
        <w:rPr>
          <w:rFonts w:ascii="Arial" w:hAnsi="Arial" w:cs="Arial"/>
        </w:rPr>
        <w:t>Delay of process. On a normal non busy day of Villa Salud we can say that they can accommodate more than five (5) inquiries and process them within the day, but with a hectic schedule or busy days it will be hard for Villa Salud to do all of it. Without the help of a system, it all can cause a delay for the processing of inquiries and other processes, thus leading to a possible confusion and, worst is loss of customer’s trust.</w:t>
      </w:r>
    </w:p>
    <w:p w14:paraId="5650D0AB" w14:textId="77777777" w:rsidR="0062262D" w:rsidRPr="00A32E04" w:rsidRDefault="0062262D" w:rsidP="0062262D">
      <w:pPr>
        <w:spacing w:line="480" w:lineRule="auto"/>
        <w:ind w:left="720"/>
        <w:jc w:val="both"/>
        <w:rPr>
          <w:rFonts w:ascii="Arial" w:hAnsi="Arial" w:cs="Arial"/>
        </w:rPr>
      </w:pPr>
    </w:p>
    <w:p w14:paraId="756207B6" w14:textId="67CB7547" w:rsidR="0062262D" w:rsidRPr="009E6837" w:rsidRDefault="0062262D" w:rsidP="0062262D">
      <w:pPr>
        <w:pStyle w:val="NormalWeb"/>
        <w:spacing w:before="0" w:beforeAutospacing="0" w:after="0" w:afterAutospacing="0" w:line="480" w:lineRule="auto"/>
        <w:rPr>
          <w:rFonts w:ascii="Arial" w:hAnsi="Arial" w:cs="Arial"/>
          <w:color w:val="000000"/>
          <w:sz w:val="22"/>
          <w:szCs w:val="22"/>
        </w:rPr>
      </w:pPr>
      <w:r w:rsidRPr="00A32E04">
        <w:rPr>
          <w:rFonts w:ascii="Arial" w:hAnsi="Arial" w:cs="Arial"/>
        </w:rPr>
        <w:tab/>
      </w:r>
      <w:r>
        <w:rPr>
          <w:rFonts w:ascii="Arial" w:hAnsi="Arial" w:cs="Arial"/>
          <w:color w:val="000000"/>
          <w:sz w:val="22"/>
          <w:szCs w:val="22"/>
        </w:rPr>
        <w:t>By that, the researchers seek to answer this following question:</w:t>
      </w:r>
    </w:p>
    <w:p w14:paraId="4CCEB7EB" w14:textId="77777777" w:rsidR="0062262D" w:rsidRPr="009E6837" w:rsidRDefault="0062262D" w:rsidP="0062262D">
      <w:pPr>
        <w:pStyle w:val="NormalWeb"/>
        <w:numPr>
          <w:ilvl w:val="0"/>
          <w:numId w:val="5"/>
        </w:numPr>
        <w:spacing w:before="0" w:beforeAutospacing="0" w:after="0" w:afterAutospacing="0" w:line="480" w:lineRule="auto"/>
      </w:pPr>
      <w:r>
        <w:rPr>
          <w:rFonts w:ascii="Arial" w:hAnsi="Arial" w:cs="Arial"/>
          <w:color w:val="000000"/>
          <w:sz w:val="22"/>
          <w:szCs w:val="22"/>
        </w:rPr>
        <w:t>How can record keeping be improved to ensure consistency?</w:t>
      </w:r>
    </w:p>
    <w:p w14:paraId="3172944E" w14:textId="77777777" w:rsidR="0062262D" w:rsidRDefault="0062262D" w:rsidP="0062262D">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What strategies can be implemented to prevent data loss?</w:t>
      </w:r>
    </w:p>
    <w:p w14:paraId="5553B685" w14:textId="22488B89" w:rsidR="0062262D" w:rsidRDefault="0062262D" w:rsidP="001B1F6F">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How can the inquiry processing time be reduced?</w:t>
      </w:r>
    </w:p>
    <w:p w14:paraId="6D22CC3E"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54E40E0F"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27161FE1" w14:textId="77777777" w:rsidR="002E3E9B" w:rsidRPr="0062262D"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3A97F08D" w14:textId="1810BFED" w:rsidR="001B1F6F" w:rsidRDefault="001B1F6F" w:rsidP="001B1F6F">
      <w:pPr>
        <w:spacing w:line="480" w:lineRule="auto"/>
        <w:rPr>
          <w:rFonts w:ascii="Arial" w:hAnsi="Arial" w:cs="Arial"/>
          <w:b/>
          <w:bCs/>
        </w:rPr>
      </w:pPr>
      <w:r>
        <w:rPr>
          <w:rFonts w:ascii="Arial" w:hAnsi="Arial" w:cs="Arial"/>
          <w:b/>
          <w:bCs/>
        </w:rPr>
        <w:lastRenderedPageBreak/>
        <w:tab/>
        <w:t>1.3.</w:t>
      </w:r>
      <w:r w:rsidR="0062262D">
        <w:rPr>
          <w:rFonts w:ascii="Arial" w:hAnsi="Arial" w:cs="Arial"/>
          <w:b/>
          <w:bCs/>
        </w:rPr>
        <w:t>2</w:t>
      </w:r>
      <w:r>
        <w:rPr>
          <w:rFonts w:ascii="Arial" w:hAnsi="Arial" w:cs="Arial"/>
          <w:b/>
          <w:bCs/>
        </w:rPr>
        <w:t xml:space="preserve"> Fishbone Diagram</w:t>
      </w:r>
    </w:p>
    <w:p w14:paraId="71F4272A" w14:textId="77777777" w:rsidR="001B1F6F" w:rsidRDefault="001B1F6F" w:rsidP="001B1F6F">
      <w:pPr>
        <w:spacing w:line="480" w:lineRule="auto"/>
        <w:rPr>
          <w:rFonts w:ascii="Arial" w:hAnsi="Arial" w:cs="Arial"/>
        </w:rPr>
      </w:pPr>
      <w:r>
        <w:rPr>
          <w:rFonts w:ascii="Arial" w:hAnsi="Arial" w:cs="Arial"/>
          <w:b/>
          <w:bCs/>
        </w:rPr>
        <w:tab/>
      </w:r>
      <w:r w:rsidRPr="00467EB3">
        <w:rPr>
          <w:rFonts w:ascii="Arial" w:hAnsi="Arial" w:cs="Arial"/>
        </w:rPr>
        <w:t>Figure 1. Fishbone Diagram</w:t>
      </w:r>
    </w:p>
    <w:p w14:paraId="1E6149CE" w14:textId="02D19397" w:rsidR="00B4361A" w:rsidRPr="00A32E04" w:rsidRDefault="001B1F6F" w:rsidP="00496FC3">
      <w:pPr>
        <w:spacing w:line="480" w:lineRule="auto"/>
        <w:rPr>
          <w:rFonts w:ascii="Arial" w:hAnsi="Arial" w:cs="Arial"/>
        </w:rPr>
      </w:pPr>
      <w:r>
        <w:rPr>
          <w:rFonts w:ascii="Arial" w:hAnsi="Arial" w:cs="Arial"/>
          <w:b/>
          <w:noProof/>
          <w:sz w:val="20"/>
          <w:lang w:val="en-PH" w:eastAsia="en-PH"/>
        </w:rPr>
        <w:drawing>
          <wp:inline distT="0" distB="0" distL="0" distR="0" wp14:anchorId="5A9882A2" wp14:editId="76207144">
            <wp:extent cx="5778569" cy="2934720"/>
            <wp:effectExtent l="0" t="0" r="0" b="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8" cstate="print">
                      <a:extLst>
                        <a:ext uri="{28A0092B-C50C-407E-A947-70E740481C1C}">
                          <a14:useLocalDpi xmlns:a14="http://schemas.microsoft.com/office/drawing/2010/main" val="0"/>
                        </a:ext>
                      </a:extLst>
                    </a:blip>
                    <a:srcRect t="5574" b="5574"/>
                    <a:stretch>
                      <a:fillRect/>
                    </a:stretch>
                  </pic:blipFill>
                  <pic:spPr bwMode="auto">
                    <a:xfrm>
                      <a:off x="0" y="0"/>
                      <a:ext cx="5778569" cy="2934720"/>
                    </a:xfrm>
                    <a:prstGeom prst="rect">
                      <a:avLst/>
                    </a:prstGeom>
                    <a:ln>
                      <a:noFill/>
                    </a:ln>
                    <a:extLst>
                      <a:ext uri="{53640926-AAD7-44D8-BBD7-CCE9431645EC}">
                        <a14:shadowObscured xmlns:a14="http://schemas.microsoft.com/office/drawing/2010/main"/>
                      </a:ext>
                    </a:extLst>
                  </pic:spPr>
                </pic:pic>
              </a:graphicData>
            </a:graphic>
          </wp:inline>
        </w:drawing>
      </w:r>
    </w:p>
    <w:p w14:paraId="7F3E55CF" w14:textId="096B2EC6"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5</w:t>
      </w:r>
      <w:r>
        <w:rPr>
          <w:rFonts w:ascii="Arial" w:hAnsi="Arial" w:cs="Arial"/>
          <w:b/>
          <w:bCs/>
        </w:rPr>
        <w:t xml:space="preserve"> </w:t>
      </w:r>
      <w:r>
        <w:rPr>
          <w:rFonts w:ascii="Arial" w:hAnsi="Arial" w:cs="Arial"/>
          <w:b/>
          <w:bCs/>
        </w:rPr>
        <w:tab/>
        <w:t xml:space="preserve">SCOPE AND LIMITATIONS </w:t>
      </w:r>
    </w:p>
    <w:p w14:paraId="156EE4FB" w14:textId="18EE068F" w:rsidR="001B1F6F" w:rsidRPr="00A32E04" w:rsidRDefault="001B1F6F" w:rsidP="001B1F6F">
      <w:pPr>
        <w:spacing w:line="480" w:lineRule="auto"/>
        <w:jc w:val="both"/>
        <w:rPr>
          <w:rFonts w:ascii="Arial" w:hAnsi="Arial" w:cs="Arial"/>
        </w:rPr>
      </w:pPr>
      <w:r>
        <w:rPr>
          <w:rFonts w:ascii="Arial" w:hAnsi="Arial" w:cs="Arial"/>
          <w:b/>
          <w:bCs/>
        </w:rPr>
        <w:tab/>
        <w:t>1.</w:t>
      </w:r>
      <w:r w:rsidR="00B4361A">
        <w:rPr>
          <w:rFonts w:ascii="Arial" w:hAnsi="Arial" w:cs="Arial"/>
          <w:b/>
          <w:bCs/>
        </w:rPr>
        <w:t>5</w:t>
      </w:r>
      <w:r>
        <w:rPr>
          <w:rFonts w:ascii="Arial" w:hAnsi="Arial" w:cs="Arial"/>
          <w:b/>
          <w:bCs/>
        </w:rPr>
        <w:t xml:space="preserve">.1 </w:t>
      </w:r>
      <w:r w:rsidRPr="00A32E04">
        <w:rPr>
          <w:rFonts w:ascii="Arial" w:hAnsi="Arial" w:cs="Arial"/>
          <w:b/>
          <w:bCs/>
        </w:rPr>
        <w:t>S</w:t>
      </w:r>
      <w:r>
        <w:rPr>
          <w:rFonts w:ascii="Arial" w:hAnsi="Arial" w:cs="Arial"/>
          <w:b/>
          <w:bCs/>
        </w:rPr>
        <w:t>cope</w:t>
      </w:r>
    </w:p>
    <w:p w14:paraId="5A53318C" w14:textId="2E641B2F" w:rsidR="001B1F6F" w:rsidRPr="00A32E04" w:rsidRDefault="001B1F6F" w:rsidP="001B1F6F">
      <w:pPr>
        <w:spacing w:line="480" w:lineRule="auto"/>
        <w:ind w:firstLine="720"/>
        <w:jc w:val="both"/>
        <w:rPr>
          <w:rFonts w:ascii="Arial" w:hAnsi="Arial" w:cs="Arial"/>
        </w:rPr>
      </w:pPr>
      <w:r w:rsidRPr="00A32E04">
        <w:rPr>
          <w:rFonts w:ascii="Arial" w:hAnsi="Arial" w:cs="Arial"/>
        </w:rPr>
        <w:t xml:space="preserve">This study aims to develop </w:t>
      </w:r>
      <w:proofErr w:type="gramStart"/>
      <w:r w:rsidR="00617C5A" w:rsidRPr="00A32E04">
        <w:rPr>
          <w:rFonts w:ascii="Arial" w:hAnsi="Arial" w:cs="Arial"/>
        </w:rPr>
        <w:t>an</w:t>
      </w:r>
      <w:proofErr w:type="gramEnd"/>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44A0A2D3" w14:textId="53266750" w:rsidR="001B1F6F" w:rsidRPr="00A32E04" w:rsidRDefault="001B1F6F" w:rsidP="001B1F6F">
      <w:pPr>
        <w:spacing w:line="480" w:lineRule="auto"/>
        <w:ind w:firstLine="720"/>
        <w:jc w:val="both"/>
        <w:rPr>
          <w:rFonts w:ascii="Arial" w:hAnsi="Arial" w:cs="Arial"/>
          <w:b/>
          <w:bCs/>
        </w:rPr>
      </w:pPr>
      <w:r w:rsidRPr="00A32E04">
        <w:rPr>
          <w:rFonts w:ascii="Arial" w:hAnsi="Arial" w:cs="Arial"/>
          <w:b/>
          <w:bCs/>
        </w:rPr>
        <w:t>1.</w:t>
      </w:r>
      <w:r w:rsidR="00B4361A">
        <w:rPr>
          <w:rFonts w:ascii="Arial" w:hAnsi="Arial" w:cs="Arial"/>
          <w:b/>
          <w:bCs/>
        </w:rPr>
        <w:t>5</w:t>
      </w:r>
      <w:r w:rsidRPr="00A32E04">
        <w:rPr>
          <w:rFonts w:ascii="Arial" w:hAnsi="Arial" w:cs="Arial"/>
          <w:b/>
          <w:bCs/>
        </w:rPr>
        <w:t xml:space="preserve">.2 </w:t>
      </w:r>
      <w:r>
        <w:rPr>
          <w:rFonts w:ascii="Arial" w:hAnsi="Arial" w:cs="Arial"/>
          <w:b/>
          <w:bCs/>
        </w:rPr>
        <w:t>L</w:t>
      </w:r>
      <w:r w:rsidRPr="00A32E04">
        <w:rPr>
          <w:rFonts w:ascii="Arial" w:hAnsi="Arial" w:cs="Arial"/>
          <w:b/>
          <w:bCs/>
        </w:rPr>
        <w:t>imitations</w:t>
      </w:r>
    </w:p>
    <w:p w14:paraId="61933FC2" w14:textId="77777777" w:rsidR="001B1F6F" w:rsidRPr="00A32E04" w:rsidRDefault="001B1F6F" w:rsidP="001B1F6F">
      <w:pPr>
        <w:spacing w:line="480" w:lineRule="auto"/>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and </w:t>
      </w:r>
      <w:r w:rsidRPr="00A32E04">
        <w:rPr>
          <w:rFonts w:ascii="Arial" w:hAnsi="Arial" w:cs="Arial"/>
        </w:rPr>
        <w:lastRenderedPageBreak/>
        <w:t>resources, such as money and manpower contribute to the limitations of the development of this system. Tool and knowledge is the other half of the great contributor for the limitation. Lacking knowledge of other programming languages and tools causes limitations for us developers. Data testing is limited, having just enough data provided by the owners and managers to us, which is also a cause of having not enough time. </w:t>
      </w:r>
    </w:p>
    <w:p w14:paraId="6901DDC6" w14:textId="77777777" w:rsidR="001B1F6F" w:rsidRDefault="001B1F6F" w:rsidP="001B1F6F">
      <w:pPr>
        <w:spacing w:line="480" w:lineRule="auto"/>
        <w:rPr>
          <w:rFonts w:ascii="Arial" w:hAnsi="Arial" w:cs="Arial"/>
          <w:b/>
          <w:bCs/>
        </w:rPr>
      </w:pPr>
    </w:p>
    <w:p w14:paraId="07A5EF24" w14:textId="22FC609F"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6</w:t>
      </w:r>
      <w:r>
        <w:rPr>
          <w:rFonts w:ascii="Arial" w:hAnsi="Arial" w:cs="Arial"/>
          <w:b/>
          <w:bCs/>
        </w:rPr>
        <w:t xml:space="preserve"> </w:t>
      </w:r>
      <w:r>
        <w:rPr>
          <w:rFonts w:ascii="Arial" w:hAnsi="Arial" w:cs="Arial"/>
          <w:b/>
          <w:bCs/>
        </w:rPr>
        <w:tab/>
        <w:t xml:space="preserve">SIGNIFICANCE OF THE STUDY </w:t>
      </w:r>
    </w:p>
    <w:p w14:paraId="03D3F560" w14:textId="77777777"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rPr>
        <w:t>This study aims to develop the Villa Salud Catering Services Information System, which will serve or provide benefits to different factors and stakeholders: </w:t>
      </w:r>
    </w:p>
    <w:p w14:paraId="75790750" w14:textId="77777777" w:rsidR="001B1F6F" w:rsidRPr="00A32E04" w:rsidRDefault="001B1F6F" w:rsidP="001B1F6F">
      <w:pPr>
        <w:spacing w:line="480" w:lineRule="auto"/>
        <w:jc w:val="both"/>
        <w:rPr>
          <w:rFonts w:ascii="Arial" w:hAnsi="Arial" w:cs="Arial"/>
        </w:rPr>
      </w:pPr>
      <w:r w:rsidRPr="00A32E04">
        <w:rPr>
          <w:rFonts w:ascii="Arial" w:hAnsi="Arial" w:cs="Arial"/>
        </w:rPr>
        <w:t>Management and staff will be the first one to feel the changes about the system, as they are the first one to and will use the system. This system can reduce errors, miscommunication and misunderstanding. Offering more options to fulfill their duties faster and in a much accurate and reliable way. </w:t>
      </w:r>
    </w:p>
    <w:p w14:paraId="3F1A850B" w14:textId="77777777" w:rsidR="001B1F6F" w:rsidRPr="00A32E04" w:rsidRDefault="001B1F6F" w:rsidP="001B1F6F">
      <w:pPr>
        <w:spacing w:line="480" w:lineRule="auto"/>
        <w:jc w:val="both"/>
        <w:rPr>
          <w:rFonts w:ascii="Arial" w:hAnsi="Arial" w:cs="Arial"/>
        </w:rPr>
      </w:pPr>
      <w:r w:rsidRPr="00A32E04">
        <w:rPr>
          <w:rFonts w:ascii="Arial" w:hAnsi="Arial" w:cs="Arial"/>
        </w:rPr>
        <w:tab/>
        <w:t>Clients benefit from this study as it can make their inquiries or questions be answered or accommodated in a faster and efficient way. They benefit greatly as they are the source and the reason why Villa Salud still continues up to this day and still running their operations despite setbacks and market competitions.</w:t>
      </w:r>
    </w:p>
    <w:p w14:paraId="776ECFEF" w14:textId="77777777" w:rsidR="001B1F6F" w:rsidRPr="00A32E04" w:rsidRDefault="001B1F6F" w:rsidP="001B1F6F">
      <w:pPr>
        <w:spacing w:line="480" w:lineRule="auto"/>
        <w:jc w:val="both"/>
        <w:rPr>
          <w:rFonts w:ascii="Arial" w:hAnsi="Arial" w:cs="Arial"/>
        </w:rPr>
      </w:pPr>
      <w:r w:rsidRPr="00A32E04">
        <w:rPr>
          <w:rFonts w:ascii="Arial" w:hAnsi="Arial" w:cs="Arial"/>
        </w:rPr>
        <w:tab/>
        <w:t>Local businesses can also benefit from this study as it can be used as a guide or format on how to adopt and accept certain changes and transition, accepting and using technology to your advantage. </w:t>
      </w:r>
    </w:p>
    <w:p w14:paraId="78495BCA" w14:textId="0CEFD841" w:rsidR="00C44E3C" w:rsidRPr="009D2567" w:rsidRDefault="001B1F6F" w:rsidP="009D2567">
      <w:pPr>
        <w:spacing w:line="480" w:lineRule="auto"/>
        <w:jc w:val="both"/>
        <w:rPr>
          <w:rFonts w:ascii="Arial" w:hAnsi="Arial" w:cs="Arial"/>
        </w:rPr>
      </w:pPr>
      <w:r w:rsidRPr="00A32E04">
        <w:rPr>
          <w:rFonts w:ascii="Arial" w:hAnsi="Arial" w:cs="Arial"/>
        </w:rPr>
        <w:tab/>
        <w:t>Future researchers can use this study for future references in making a study or system about catering service information systems or an information system in general. This also provides highlights of the importance of adopting and using technology as a tool to enhance your system and operations.</w:t>
      </w: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r w:rsidR="00DB0A6B" w:rsidRPr="00DB0A6B">
        <w:rPr>
          <w:rFonts w:ascii="Arial" w:hAnsi="Arial" w:cs="Arial"/>
          <w:bCs/>
          <w:color w:val="000000"/>
          <w:sz w:val="22"/>
          <w:szCs w:val="22"/>
        </w:rPr>
        <w:t xml:space="preserve">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w:t>
      </w:r>
      <w:proofErr w:type="spellStart"/>
      <w:r w:rsidR="00DB0A6B" w:rsidRPr="00DB0A6B">
        <w:rPr>
          <w:rFonts w:ascii="Arial" w:hAnsi="Arial" w:cs="Arial"/>
          <w:bCs/>
          <w:color w:val="000000"/>
          <w:sz w:val="22"/>
          <w:szCs w:val="22"/>
        </w:rPr>
        <w:t>MarketMan</w:t>
      </w:r>
      <w:proofErr w:type="spellEnd"/>
      <w:r w:rsidR="00DB0A6B" w:rsidRPr="00DB0A6B">
        <w:rPr>
          <w:rFonts w:ascii="Arial" w:hAnsi="Arial" w:cs="Arial"/>
          <w:bCs/>
          <w:color w:val="000000"/>
          <w:sz w:val="22"/>
          <w:szCs w:val="22"/>
        </w:rPr>
        <w:t xml:space="preserve">.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w:t>
      </w:r>
      <w:r w:rsidR="00DB0A6B" w:rsidRPr="00DB0A6B">
        <w:rPr>
          <w:rFonts w:ascii="Arial" w:hAnsi="Arial" w:cs="Arial"/>
          <w:bCs/>
          <w:color w:val="000000"/>
          <w:sz w:val="22"/>
          <w:szCs w:val="22"/>
        </w:rPr>
        <w:lastRenderedPageBreak/>
        <w:t>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 xml:space="preserve">Catering </w:t>
      </w:r>
      <w:proofErr w:type="gramStart"/>
      <w:r w:rsidRPr="00DB0A6B">
        <w:rPr>
          <w:rFonts w:ascii="Arial" w:hAnsi="Arial" w:cs="Arial"/>
          <w:b/>
          <w:bCs/>
          <w:color w:val="000000"/>
          <w:sz w:val="22"/>
          <w:szCs w:val="22"/>
        </w:rPr>
        <w:t>And</w:t>
      </w:r>
      <w:proofErr w:type="gramEnd"/>
      <w:r w:rsidRPr="00DB0A6B">
        <w:rPr>
          <w:rFonts w:ascii="Arial" w:hAnsi="Arial" w:cs="Arial"/>
          <w:b/>
          <w:bCs/>
          <w:color w:val="000000"/>
          <w:sz w:val="22"/>
          <w:szCs w:val="22"/>
        </w:rPr>
        <w:t xml:space="preserve">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lastRenderedPageBreak/>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 xml:space="preserve">Customer Satisfaction </w:t>
      </w:r>
      <w:proofErr w:type="gramStart"/>
      <w:r w:rsidRPr="00DB0A6B">
        <w:rPr>
          <w:rFonts w:ascii="Arial" w:hAnsi="Arial" w:cs="Arial"/>
          <w:b/>
          <w:bCs/>
          <w:color w:val="000000"/>
          <w:sz w:val="22"/>
          <w:szCs w:val="22"/>
        </w:rPr>
        <w:t>Through</w:t>
      </w:r>
      <w:proofErr w:type="gramEnd"/>
      <w:r w:rsidRPr="00DB0A6B">
        <w:rPr>
          <w:rFonts w:ascii="Arial" w:hAnsi="Arial" w:cs="Arial"/>
          <w:b/>
          <w:bCs/>
          <w:color w:val="000000"/>
          <w:sz w:val="22"/>
          <w:szCs w:val="22"/>
        </w:rPr>
        <w:t xml:space="preserve">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Verana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 xml:space="preserve">Meanwhile, </w:t>
      </w:r>
      <w:proofErr w:type="spellStart"/>
      <w:r w:rsidRPr="0098123D">
        <w:rPr>
          <w:rFonts w:ascii="Arial" w:hAnsi="Arial" w:cs="Arial"/>
          <w:bCs/>
          <w:color w:val="000000"/>
          <w:sz w:val="22"/>
          <w:szCs w:val="22"/>
        </w:rPr>
        <w:t>ThaiJo</w:t>
      </w:r>
      <w:proofErr w:type="spellEnd"/>
      <w:r w:rsidRPr="0098123D">
        <w:rPr>
          <w:rFonts w:ascii="Arial" w:hAnsi="Arial" w:cs="Arial"/>
          <w:bCs/>
          <w:color w:val="000000"/>
          <w:sz w:val="22"/>
          <w:szCs w:val="22"/>
        </w:rPr>
        <w:t xml:space="preserve">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lastRenderedPageBreak/>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 xml:space="preserve">“How Manual Processes Are Hurting Your Business” an article developed in 2022 by Frank </w:t>
      </w:r>
      <w:proofErr w:type="spellStart"/>
      <w:r w:rsidRPr="008E3A3C">
        <w:rPr>
          <w:rFonts w:ascii="Arial" w:hAnsi="Arial" w:cs="Arial"/>
        </w:rPr>
        <w:t>Tilleli</w:t>
      </w:r>
      <w:proofErr w:type="spellEnd"/>
      <w:r w:rsidRPr="008E3A3C">
        <w:rPr>
          <w:rFonts w:ascii="Arial" w:hAnsi="Arial" w:cs="Arial"/>
        </w:rPr>
        <w:t>.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proofErr w:type="spellStart"/>
      <w:r w:rsidRPr="008E3A3C">
        <w:rPr>
          <w:rFonts w:ascii="Arial" w:hAnsi="Arial" w:cs="Arial"/>
        </w:rPr>
        <w:t>Khwunnak</w:t>
      </w:r>
      <w:proofErr w:type="spellEnd"/>
      <w:r w:rsidRPr="008E3A3C">
        <w:rPr>
          <w:rFonts w:ascii="Arial" w:hAnsi="Arial" w:cs="Arial"/>
        </w:rPr>
        <w:t xml:space="preserve"> et al</w:t>
      </w:r>
      <w:proofErr w:type="gramStart"/>
      <w:r w:rsidRPr="008E3A3C">
        <w:rPr>
          <w:rFonts w:ascii="Arial" w:hAnsi="Arial" w:cs="Arial"/>
        </w:rPr>
        <w:t>. 's</w:t>
      </w:r>
      <w:proofErr w:type="gramEnd"/>
      <w:r w:rsidRPr="008E3A3C">
        <w:rPr>
          <w:rFonts w:ascii="Arial" w:hAnsi="Arial" w:cs="Arial"/>
        </w:rPr>
        <w:t xml:space="preserve">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lastRenderedPageBreak/>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1D086C9"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D6163">
        <w:rPr>
          <w:rFonts w:ascii="Arial" w:hAnsi="Arial" w:cs="Arial"/>
        </w:rPr>
        <w:t>1</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lastRenderedPageBreak/>
        <w:t>3.1.2</w:t>
      </w:r>
      <w:r w:rsidR="007D1957">
        <w:rPr>
          <w:rFonts w:ascii="Arial" w:hAnsi="Arial" w:cs="Arial"/>
          <w:b/>
          <w:bCs/>
        </w:rPr>
        <w:t>.</w:t>
      </w:r>
      <w:r w:rsidRPr="00C544D7">
        <w:rPr>
          <w:rFonts w:ascii="Arial" w:hAnsi="Arial" w:cs="Arial"/>
          <w:b/>
          <w:bCs/>
        </w:rPr>
        <w:t xml:space="preserve"> Use Case Diagram</w:t>
      </w:r>
    </w:p>
    <w:p w14:paraId="0301EB95" w14:textId="675BE89E"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D6163">
        <w:rPr>
          <w:rFonts w:ascii="Arial" w:hAnsi="Arial" w:cs="Arial"/>
        </w:rPr>
        <w:t>2</w:t>
      </w:r>
      <w:r w:rsidR="007D1957" w:rsidRPr="007D1957">
        <w:rPr>
          <w:rFonts w:ascii="Arial" w:hAnsi="Arial" w:cs="Arial"/>
        </w:rPr>
        <w:t xml:space="preserve">. </w:t>
      </w:r>
      <w:r w:rsidR="006472B2">
        <w:rPr>
          <w:rFonts w:ascii="Arial" w:hAnsi="Arial" w:cs="Arial"/>
        </w:rPr>
        <w:t>Use Case Diagram</w:t>
      </w:r>
    </w:p>
    <w:p w14:paraId="546E9362" w14:textId="3DAA1C6A" w:rsidR="007078AC" w:rsidRDefault="006472B2" w:rsidP="00C544D7">
      <w:pPr>
        <w:spacing w:line="480" w:lineRule="auto"/>
        <w:rPr>
          <w:rFonts w:ascii="Arial" w:hAnsi="Arial" w:cs="Arial"/>
        </w:rPr>
      </w:pPr>
      <w:r>
        <w:rPr>
          <w:rFonts w:ascii="Arial" w:hAnsi="Arial" w:cs="Arial"/>
          <w:noProof/>
          <w:lang w:val="en-PH" w:eastAsia="en-PH"/>
        </w:rPr>
        <w:drawing>
          <wp:inline distT="0" distB="0" distL="0" distR="0" wp14:anchorId="3CD0B190" wp14:editId="36A686FD">
            <wp:extent cx="5773118" cy="6889681"/>
            <wp:effectExtent l="0" t="0" r="0" b="6985"/>
            <wp:docPr id="9376508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50874" name="Picture 35"/>
                    <pic:cNvPicPr/>
                  </pic:nvPicPr>
                  <pic:blipFill>
                    <a:blip r:embed="rId19">
                      <a:extLst>
                        <a:ext uri="{28A0092B-C50C-407E-A947-70E740481C1C}">
                          <a14:useLocalDpi xmlns:a14="http://schemas.microsoft.com/office/drawing/2010/main" val="0"/>
                        </a:ext>
                      </a:extLst>
                    </a:blip>
                    <a:stretch>
                      <a:fillRect/>
                    </a:stretch>
                  </pic:blipFill>
                  <pic:spPr>
                    <a:xfrm>
                      <a:off x="0" y="0"/>
                      <a:ext cx="5784443" cy="6903196"/>
                    </a:xfrm>
                    <a:prstGeom prst="rect">
                      <a:avLst/>
                    </a:prstGeom>
                  </pic:spPr>
                </pic:pic>
              </a:graphicData>
            </a:graphic>
          </wp:inline>
        </w:drawing>
      </w:r>
    </w:p>
    <w:p w14:paraId="4B49A892" w14:textId="265B81D8" w:rsidR="007D1957" w:rsidRDefault="007D1957" w:rsidP="00C544D7">
      <w:pPr>
        <w:spacing w:line="480" w:lineRule="auto"/>
        <w:rPr>
          <w:rFonts w:ascii="Arial" w:hAnsi="Arial" w:cs="Arial"/>
        </w:rPr>
      </w:pPr>
      <w:r>
        <w:rPr>
          <w:rFonts w:ascii="Arial" w:hAnsi="Arial" w:cs="Arial"/>
        </w:rPr>
        <w:lastRenderedPageBreak/>
        <w:tab/>
        <w:t xml:space="preserve">Figure </w:t>
      </w:r>
      <w:r w:rsidR="00AD6163">
        <w:rPr>
          <w:rFonts w:ascii="Arial" w:hAnsi="Arial" w:cs="Arial"/>
        </w:rPr>
        <w:t>2</w:t>
      </w:r>
      <w:r>
        <w:rPr>
          <w:rFonts w:ascii="Arial" w:hAnsi="Arial" w:cs="Arial"/>
        </w:rPr>
        <w:t xml:space="preserve"> shows the use case diagram for the admin side of the system. This shows the interaction of the admin into the system. It shows the capabilities or the abilities of an admin into the system. It also represents the behavior of the admin towards the system. </w:t>
      </w:r>
    </w:p>
    <w:p w14:paraId="00BB27A3" w14:textId="5069D265" w:rsidR="007D1957" w:rsidRDefault="007D1957" w:rsidP="00C544D7">
      <w:pPr>
        <w:spacing w:line="480" w:lineRule="auto"/>
        <w:rPr>
          <w:rFonts w:ascii="Arial" w:hAnsi="Arial" w:cs="Arial"/>
        </w:rPr>
      </w:pPr>
      <w:r>
        <w:rPr>
          <w:rFonts w:ascii="Arial" w:hAnsi="Arial" w:cs="Arial"/>
        </w:rPr>
        <w:tab/>
        <w:t xml:space="preserve">Figure </w:t>
      </w:r>
      <w:r w:rsidR="00AD6163">
        <w:rPr>
          <w:rFonts w:ascii="Arial" w:hAnsi="Arial" w:cs="Arial"/>
        </w:rPr>
        <w:t>3</w:t>
      </w:r>
      <w:r>
        <w:rPr>
          <w:rFonts w:ascii="Arial" w:hAnsi="Arial" w:cs="Arial"/>
        </w:rPr>
        <w:t>. Patron Side</w:t>
      </w:r>
      <w:r w:rsidR="002C38EB">
        <w:rPr>
          <w:rFonts w:ascii="Arial" w:hAnsi="Arial" w:cs="Arial"/>
        </w:rPr>
        <w:t xml:space="preserve"> </w:t>
      </w:r>
    </w:p>
    <w:p w14:paraId="5D0B431C" w14:textId="059FFDB9" w:rsidR="007D1957" w:rsidRDefault="007D1957" w:rsidP="00C544D7">
      <w:pPr>
        <w:spacing w:line="480" w:lineRule="auto"/>
        <w:rPr>
          <w:rFonts w:ascii="Arial" w:hAnsi="Arial" w:cs="Arial"/>
        </w:rPr>
      </w:pPr>
      <w:r>
        <w:rPr>
          <w:rFonts w:ascii="Arial" w:hAnsi="Arial" w:cs="Arial"/>
        </w:rPr>
        <w:tab/>
        <w:t xml:space="preserve">Figure </w:t>
      </w:r>
      <w:r w:rsidR="00AD6163">
        <w:rPr>
          <w:rFonts w:ascii="Arial" w:hAnsi="Arial" w:cs="Arial"/>
        </w:rPr>
        <w:t>3</w:t>
      </w:r>
      <w:r>
        <w:rPr>
          <w:rFonts w:ascii="Arial" w:hAnsi="Arial" w:cs="Arial"/>
        </w:rPr>
        <w:t xml:space="preserve"> shows the use case diagram for patron (customer). This diagram shows the behavior, interaction and, the capabilities of the patron to the system. </w:t>
      </w:r>
    </w:p>
    <w:p w14:paraId="5AF561C3" w14:textId="10F8D097" w:rsidR="007D1957" w:rsidRDefault="007D1957" w:rsidP="00C544D7">
      <w:pPr>
        <w:spacing w:line="480" w:lineRule="auto"/>
        <w:rPr>
          <w:rFonts w:ascii="Arial" w:hAnsi="Arial" w:cs="Arial"/>
          <w:b/>
          <w:bCs/>
        </w:rPr>
      </w:pPr>
      <w:r>
        <w:rPr>
          <w:rFonts w:ascii="Arial" w:hAnsi="Arial" w:cs="Arial"/>
        </w:rPr>
        <w:tab/>
      </w:r>
      <w:r w:rsidRPr="007D1957">
        <w:rPr>
          <w:rFonts w:ascii="Arial" w:hAnsi="Arial" w:cs="Arial"/>
          <w:b/>
          <w:bCs/>
        </w:rPr>
        <w:t>3.1.3. Use Case Report</w:t>
      </w:r>
    </w:p>
    <w:p w14:paraId="5222FA3E" w14:textId="44A987B8" w:rsidR="00A47A22" w:rsidRPr="00A47A22" w:rsidRDefault="00A47A22" w:rsidP="00A47A22">
      <w:pPr>
        <w:spacing w:line="480" w:lineRule="auto"/>
        <w:jc w:val="center"/>
        <w:rPr>
          <w:rFonts w:ascii="Arial" w:hAnsi="Arial" w:cs="Arial"/>
        </w:rPr>
      </w:pPr>
      <w:r w:rsidRPr="00A47A22">
        <w:rPr>
          <w:rFonts w:ascii="Arial" w:hAnsi="Arial" w:cs="Arial"/>
        </w:rPr>
        <w:t xml:space="preserve">Table </w:t>
      </w:r>
      <w:r w:rsidR="00AD6163">
        <w:rPr>
          <w:rFonts w:ascii="Arial" w:hAnsi="Arial" w:cs="Arial"/>
        </w:rPr>
        <w:t>1</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3E9D41DA" w:rsidR="00A47A22" w:rsidRPr="00A47A22" w:rsidRDefault="00607DBC" w:rsidP="00A47A22">
            <w:pPr>
              <w:spacing w:line="480" w:lineRule="auto"/>
              <w:jc w:val="center"/>
              <w:rPr>
                <w:rFonts w:ascii="Arial" w:hAnsi="Arial" w:cs="Arial"/>
                <w:b/>
                <w:bCs/>
              </w:rPr>
            </w:pPr>
            <w:r w:rsidRPr="00607DBC">
              <w:rPr>
                <w:rFonts w:ascii="Arial" w:hAnsi="Arial" w:cs="Arial"/>
                <w:b/>
                <w:bCs/>
              </w:rPr>
              <w:t>Manage Reservations</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5F1DE089" w:rsidR="00A47A22" w:rsidRPr="00A47A22" w:rsidRDefault="00A47A22" w:rsidP="00A47A22">
            <w:pPr>
              <w:spacing w:line="480" w:lineRule="auto"/>
              <w:jc w:val="center"/>
              <w:rPr>
                <w:rFonts w:ascii="Arial" w:hAnsi="Arial" w:cs="Arial"/>
              </w:rPr>
            </w:pPr>
            <w:r w:rsidRPr="00A47A22">
              <w:rPr>
                <w:rFonts w:ascii="Arial" w:hAnsi="Arial" w:cs="Arial"/>
              </w:rPr>
              <w:t>Admin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44F81FDE" w:rsidR="00A47A22" w:rsidRPr="00A47A22" w:rsidRDefault="00A47A22" w:rsidP="00A47A22">
            <w:pPr>
              <w:spacing w:line="480" w:lineRule="auto"/>
              <w:jc w:val="center"/>
              <w:rPr>
                <w:rFonts w:ascii="Arial" w:hAnsi="Arial" w:cs="Arial"/>
              </w:rPr>
            </w:pPr>
            <w:r w:rsidRPr="00A47A22">
              <w:rPr>
                <w:rFonts w:ascii="Arial" w:hAnsi="Arial" w:cs="Arial"/>
              </w:rPr>
              <w:t>The admin can manage customer reservations, including updating the reservation status (confirmed, canceled, rescheduled), and checking available and booked dates.</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762B2" w14:textId="7777777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232A4" w14:textId="2A7221BF" w:rsidR="00A47A22" w:rsidRPr="00A47A22" w:rsidRDefault="00A47A22" w:rsidP="001F4641">
            <w:pPr>
              <w:spacing w:line="480" w:lineRule="auto"/>
              <w:jc w:val="center"/>
              <w:rPr>
                <w:rFonts w:ascii="Arial" w:hAnsi="Arial" w:cs="Arial"/>
              </w:rPr>
            </w:pPr>
            <w:r w:rsidRPr="00A47A22">
              <w:rPr>
                <w:rFonts w:ascii="Arial" w:hAnsi="Arial" w:cs="Arial"/>
              </w:rPr>
              <w:t>Admin must log in to the system.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1B62D99" w14:textId="77777777" w:rsidR="00740369" w:rsidRPr="00A47A22" w:rsidRDefault="00740369" w:rsidP="00740369">
            <w:pPr>
              <w:spacing w:line="480" w:lineRule="auto"/>
              <w:jc w:val="center"/>
              <w:rPr>
                <w:rFonts w:ascii="Arial" w:hAnsi="Arial" w:cs="Arial"/>
              </w:rPr>
            </w:pPr>
            <w:r w:rsidRPr="00A47A22">
              <w:rPr>
                <w:rFonts w:ascii="Arial" w:hAnsi="Arial" w:cs="Arial"/>
              </w:rPr>
              <w:t>1. Admin logs into the system.</w:t>
            </w:r>
          </w:p>
          <w:p w14:paraId="67FCF263" w14:textId="77777777" w:rsidR="00740369" w:rsidRPr="00A47A22" w:rsidRDefault="00740369" w:rsidP="00740369">
            <w:pPr>
              <w:spacing w:line="480" w:lineRule="auto"/>
              <w:jc w:val="center"/>
              <w:rPr>
                <w:rFonts w:ascii="Arial" w:hAnsi="Arial" w:cs="Arial"/>
              </w:rPr>
            </w:pPr>
            <w:r w:rsidRPr="00A47A22">
              <w:rPr>
                <w:rFonts w:ascii="Arial" w:hAnsi="Arial" w:cs="Arial"/>
              </w:rPr>
              <w:t>2. Admin navigates to the reservation management dashboard.</w:t>
            </w:r>
          </w:p>
          <w:p w14:paraId="6DEBA69D" w14:textId="77777777" w:rsidR="00740369" w:rsidRPr="00A47A22" w:rsidRDefault="00740369" w:rsidP="00A47A22">
            <w:pPr>
              <w:spacing w:line="480" w:lineRule="auto"/>
              <w:jc w:val="center"/>
              <w:rPr>
                <w:rFonts w:ascii="Arial" w:hAnsi="Arial" w:cs="Arial"/>
              </w:rPr>
            </w:pPr>
            <w:r w:rsidRPr="00A47A22">
              <w:rPr>
                <w:rFonts w:ascii="Arial" w:hAnsi="Arial" w:cs="Arial"/>
              </w:rPr>
              <w:t>3. Admin views booked and available dates.</w:t>
            </w:r>
          </w:p>
          <w:p w14:paraId="695EBEC8" w14:textId="0463CF66" w:rsidR="00740369" w:rsidRPr="00A47A22" w:rsidRDefault="00740369" w:rsidP="00A47A22">
            <w:pPr>
              <w:spacing w:line="480" w:lineRule="auto"/>
              <w:jc w:val="center"/>
              <w:rPr>
                <w:rFonts w:ascii="Arial" w:hAnsi="Arial" w:cs="Arial"/>
              </w:rPr>
            </w:pPr>
            <w:r w:rsidRPr="00A47A22">
              <w:rPr>
                <w:rFonts w:ascii="Arial" w:hAnsi="Arial" w:cs="Arial"/>
              </w:rPr>
              <w:t>4. Admin updates reservation statuses as needed.</w:t>
            </w: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lastRenderedPageBreak/>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2EE3A5E1" w:rsidR="00A47A22" w:rsidRPr="00A47A22" w:rsidRDefault="00A47A22" w:rsidP="00172A95">
            <w:pPr>
              <w:pStyle w:val="ListParagraph"/>
              <w:spacing w:line="480" w:lineRule="auto"/>
              <w:rPr>
                <w:rFonts w:ascii="Arial" w:hAnsi="Arial" w:cs="Arial"/>
              </w:rPr>
            </w:pPr>
            <w:r w:rsidRPr="00A47A22">
              <w:rPr>
                <w:rFonts w:ascii="Arial" w:hAnsi="Arial" w:cs="Arial"/>
              </w:rPr>
              <w:t>If the reservation does not exist, the system displays an error message.</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r w:rsidRPr="00A47A22">
              <w:rPr>
                <w:rFonts w:ascii="Arial" w:hAnsi="Arial" w:cs="Arial"/>
              </w:rPr>
              <w:t>Postconditions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62242" w14:textId="256393FF" w:rsidR="00FB4538" w:rsidRPr="00A47A22" w:rsidRDefault="00FB4538" w:rsidP="00FB4538">
            <w:pPr>
              <w:pStyle w:val="ListParagraph"/>
              <w:spacing w:line="480" w:lineRule="auto"/>
              <w:rPr>
                <w:rFonts w:ascii="Arial" w:hAnsi="Arial" w:cs="Arial"/>
              </w:rPr>
            </w:pPr>
            <w:r w:rsidRPr="00A47A22">
              <w:rPr>
                <w:rFonts w:ascii="Arial" w:hAnsi="Arial" w:cs="Arial"/>
              </w:rPr>
              <w:t>Updated reservation details are reflected in the system.</w:t>
            </w:r>
          </w:p>
        </w:tc>
      </w:tr>
    </w:tbl>
    <w:p w14:paraId="0FF86FCF" w14:textId="77777777" w:rsidR="007D1957" w:rsidRDefault="007D1957" w:rsidP="00C544D7">
      <w:pPr>
        <w:spacing w:line="480" w:lineRule="auto"/>
        <w:rPr>
          <w:rFonts w:ascii="Arial" w:hAnsi="Arial" w:cs="Arial"/>
        </w:rPr>
      </w:pPr>
    </w:p>
    <w:p w14:paraId="476E077B" w14:textId="60B5F1BD" w:rsidR="00A47A22" w:rsidRDefault="005C09D7" w:rsidP="005C09D7">
      <w:pPr>
        <w:spacing w:line="480" w:lineRule="auto"/>
        <w:jc w:val="center"/>
        <w:rPr>
          <w:rFonts w:ascii="Arial" w:hAnsi="Arial" w:cs="Arial"/>
        </w:rPr>
      </w:pPr>
      <w:r>
        <w:rPr>
          <w:rFonts w:ascii="Arial" w:hAnsi="Arial" w:cs="Arial"/>
        </w:rPr>
        <w:t xml:space="preserve">Table </w:t>
      </w:r>
      <w:r w:rsidR="00AD6163">
        <w:rPr>
          <w:rFonts w:ascii="Arial" w:hAnsi="Arial" w:cs="Arial"/>
        </w:rPr>
        <w:t>2</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73909C15" w:rsidR="005C09D7" w:rsidRPr="005C09D7" w:rsidRDefault="00607DBC" w:rsidP="005C09D7">
            <w:pPr>
              <w:spacing w:line="480" w:lineRule="auto"/>
              <w:jc w:val="center"/>
              <w:rPr>
                <w:rFonts w:ascii="Arial" w:hAnsi="Arial" w:cs="Arial"/>
              </w:rPr>
            </w:pPr>
            <w:r w:rsidRPr="00607DBC">
              <w:rPr>
                <w:rFonts w:ascii="Arial" w:hAnsi="Arial" w:cs="Arial"/>
                <w:b/>
                <w:bCs/>
              </w:rPr>
              <w:t>Handle Inquiries</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3C38A4EE" w:rsidR="005C09D7" w:rsidRPr="005C09D7" w:rsidRDefault="005C09D7" w:rsidP="005C09D7">
            <w:pPr>
              <w:spacing w:line="480" w:lineRule="auto"/>
              <w:jc w:val="center"/>
              <w:rPr>
                <w:rFonts w:ascii="Arial" w:hAnsi="Arial" w:cs="Arial"/>
              </w:rPr>
            </w:pPr>
            <w:r w:rsidRPr="005C09D7">
              <w:rPr>
                <w:rFonts w:ascii="Arial" w:hAnsi="Arial" w:cs="Arial"/>
              </w:rPr>
              <w:t>The admin can review and answer inquiries from customers.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7F63B556" w:rsidR="005C09D7" w:rsidRPr="005C09D7" w:rsidRDefault="001F4641" w:rsidP="001F4641">
            <w:pPr>
              <w:spacing w:line="480" w:lineRule="auto"/>
              <w:jc w:val="center"/>
              <w:rPr>
                <w:rFonts w:ascii="Arial" w:hAnsi="Arial" w:cs="Arial"/>
              </w:rPr>
            </w:pPr>
            <w:r>
              <w:rPr>
                <w:rFonts w:ascii="Arial" w:hAnsi="Arial" w:cs="Arial"/>
              </w:rPr>
              <w:t>A</w:t>
            </w:r>
            <w:r w:rsidR="005C09D7" w:rsidRPr="005C09D7">
              <w:rPr>
                <w:rFonts w:ascii="Arial" w:hAnsi="Arial" w:cs="Arial"/>
              </w:rPr>
              <w:t>dmin must log in to the system.</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6EBCD74" w14:textId="77777777" w:rsidR="00172A95" w:rsidRPr="005C09D7" w:rsidRDefault="00172A95" w:rsidP="005C09D7">
            <w:pPr>
              <w:spacing w:line="480" w:lineRule="auto"/>
              <w:jc w:val="center"/>
              <w:rPr>
                <w:rFonts w:ascii="Arial" w:hAnsi="Arial" w:cs="Arial"/>
              </w:rPr>
            </w:pPr>
            <w:r w:rsidRPr="005C09D7">
              <w:rPr>
                <w:rFonts w:ascii="Arial" w:hAnsi="Arial" w:cs="Arial"/>
              </w:rPr>
              <w:t>1. Admin logs into the system.</w:t>
            </w:r>
          </w:p>
          <w:p w14:paraId="0F35B189" w14:textId="77777777" w:rsidR="00172A95" w:rsidRPr="005C09D7" w:rsidRDefault="00172A95" w:rsidP="005C09D7">
            <w:pPr>
              <w:spacing w:line="480" w:lineRule="auto"/>
              <w:jc w:val="center"/>
              <w:rPr>
                <w:rFonts w:ascii="Arial" w:hAnsi="Arial" w:cs="Arial"/>
              </w:rPr>
            </w:pPr>
            <w:r w:rsidRPr="005C09D7">
              <w:rPr>
                <w:rFonts w:ascii="Arial" w:hAnsi="Arial" w:cs="Arial"/>
              </w:rPr>
              <w:t>2. Admin navigates to the inquiries section.</w:t>
            </w:r>
          </w:p>
          <w:p w14:paraId="19E898CF" w14:textId="77777777" w:rsidR="00172A95" w:rsidRPr="005C09D7" w:rsidRDefault="00172A95" w:rsidP="005C09D7">
            <w:pPr>
              <w:spacing w:line="480" w:lineRule="auto"/>
              <w:jc w:val="center"/>
              <w:rPr>
                <w:rFonts w:ascii="Arial" w:hAnsi="Arial" w:cs="Arial"/>
              </w:rPr>
            </w:pPr>
            <w:r w:rsidRPr="005C09D7">
              <w:rPr>
                <w:rFonts w:ascii="Arial" w:hAnsi="Arial" w:cs="Arial"/>
              </w:rPr>
              <w:t>3. Admin reviews inquiries submitted by patrons.</w:t>
            </w:r>
          </w:p>
          <w:p w14:paraId="1E11F085" w14:textId="0B3AEDFB" w:rsidR="00172A95" w:rsidRPr="005C09D7" w:rsidRDefault="00172A95" w:rsidP="005C09D7">
            <w:pPr>
              <w:spacing w:line="480" w:lineRule="auto"/>
              <w:jc w:val="center"/>
              <w:rPr>
                <w:rFonts w:ascii="Arial" w:hAnsi="Arial" w:cs="Arial"/>
              </w:rPr>
            </w:pPr>
            <w:r w:rsidRPr="005C09D7">
              <w:rPr>
                <w:rFonts w:ascii="Arial" w:hAnsi="Arial" w:cs="Arial"/>
              </w:rPr>
              <w:t>4. Admin sends responses to the inquiries.</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059AB5E4" w:rsidR="005C09D7" w:rsidRPr="005C09D7" w:rsidRDefault="005C09D7" w:rsidP="00172A95">
            <w:pPr>
              <w:pStyle w:val="ListParagraph"/>
              <w:spacing w:line="480" w:lineRule="auto"/>
              <w:rPr>
                <w:rFonts w:ascii="Arial" w:hAnsi="Arial" w:cs="Arial"/>
              </w:rPr>
            </w:pPr>
            <w:r w:rsidRPr="005C09D7">
              <w:rPr>
                <w:rFonts w:ascii="Arial" w:hAnsi="Arial" w:cs="Arial"/>
              </w:rPr>
              <w:t>If there are no inquiries, the system displays a "No Inquiries Available" message.</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4E0D0BF1" w:rsidR="00BF1A88" w:rsidRPr="005C09D7" w:rsidRDefault="00BF1A88" w:rsidP="00BF1A88">
            <w:pPr>
              <w:pStyle w:val="ListParagraph"/>
              <w:spacing w:line="480" w:lineRule="auto"/>
              <w:jc w:val="center"/>
              <w:rPr>
                <w:rFonts w:ascii="Arial" w:hAnsi="Arial" w:cs="Arial"/>
              </w:rPr>
            </w:pPr>
            <w:r w:rsidRPr="005C09D7">
              <w:rPr>
                <w:rFonts w:ascii="Arial" w:hAnsi="Arial" w:cs="Arial"/>
              </w:rPr>
              <w:t>Customer inquiries are marked as reviewed/responded to.</w:t>
            </w:r>
          </w:p>
        </w:tc>
      </w:tr>
    </w:tbl>
    <w:p w14:paraId="42A3E322" w14:textId="07F6FB11" w:rsidR="005C09D7" w:rsidRDefault="005C09D7">
      <w:r>
        <w:tab/>
      </w:r>
    </w:p>
    <w:p w14:paraId="6369E74A" w14:textId="77CB1ADE" w:rsidR="005C09D7" w:rsidRDefault="005C09D7" w:rsidP="005C09D7">
      <w:pPr>
        <w:spacing w:line="480" w:lineRule="auto"/>
        <w:rPr>
          <w:rFonts w:ascii="Arial" w:hAnsi="Arial" w:cs="Arial"/>
        </w:rPr>
      </w:pPr>
    </w:p>
    <w:p w14:paraId="3B68835F" w14:textId="654757F7" w:rsidR="005C09D7" w:rsidRDefault="005C09D7" w:rsidP="005C09D7">
      <w:pPr>
        <w:spacing w:line="480" w:lineRule="auto"/>
        <w:jc w:val="center"/>
        <w:rPr>
          <w:rFonts w:ascii="Arial" w:hAnsi="Arial" w:cs="Arial"/>
        </w:rPr>
      </w:pPr>
      <w:r>
        <w:rPr>
          <w:rFonts w:ascii="Arial" w:hAnsi="Arial" w:cs="Arial"/>
        </w:rPr>
        <w:t xml:space="preserve">Table </w:t>
      </w:r>
      <w:r w:rsidR="00AD6163">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2BD03ACB" w:rsidR="005C09D7" w:rsidRPr="005C09D7" w:rsidRDefault="00607DBC" w:rsidP="00132D76">
            <w:pPr>
              <w:spacing w:line="480" w:lineRule="auto"/>
              <w:jc w:val="center"/>
              <w:rPr>
                <w:rFonts w:ascii="Arial" w:hAnsi="Arial" w:cs="Arial"/>
              </w:rPr>
            </w:pPr>
            <w:r w:rsidRPr="00607DBC">
              <w:rPr>
                <w:rFonts w:ascii="Arial" w:hAnsi="Arial" w:cs="Arial"/>
                <w:b/>
                <w:bCs/>
              </w:rPr>
              <w:t>Send Email Confirmations</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77777777" w:rsidR="005C09D7" w:rsidRPr="005C09D7" w:rsidRDefault="005C09D7" w:rsidP="00132D76">
            <w:pPr>
              <w:spacing w:line="480" w:lineRule="auto"/>
              <w:jc w:val="center"/>
              <w:rPr>
                <w:rFonts w:ascii="Arial" w:hAnsi="Arial" w:cs="Arial"/>
              </w:rPr>
            </w:pPr>
            <w:r w:rsidRPr="005C09D7">
              <w:rPr>
                <w:rFonts w:ascii="Arial" w:hAnsi="Arial" w:cs="Arial"/>
              </w:rPr>
              <w:t>Admin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62E66EB2" w:rsidR="005C09D7" w:rsidRPr="005C09D7" w:rsidRDefault="005C09D7" w:rsidP="00132D76">
            <w:pPr>
              <w:spacing w:line="480" w:lineRule="auto"/>
              <w:jc w:val="center"/>
              <w:rPr>
                <w:rFonts w:ascii="Arial" w:hAnsi="Arial" w:cs="Arial"/>
              </w:rPr>
            </w:pPr>
            <w:r w:rsidRPr="005C09D7">
              <w:rPr>
                <w:rFonts w:ascii="Arial" w:hAnsi="Arial" w:cs="Arial"/>
              </w:rPr>
              <w:t>The admin sends email confirmations for reservations to patrons.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47C7A59B" w:rsidR="005C09D7" w:rsidRPr="005C09D7" w:rsidRDefault="005C09D7" w:rsidP="001F4641">
            <w:pPr>
              <w:spacing w:line="480" w:lineRule="auto"/>
              <w:jc w:val="center"/>
              <w:rPr>
                <w:rFonts w:ascii="Arial" w:hAnsi="Arial" w:cs="Arial"/>
              </w:rPr>
            </w:pPr>
            <w:r w:rsidRPr="005C09D7">
              <w:rPr>
                <w:rFonts w:ascii="Arial" w:hAnsi="Arial" w:cs="Arial"/>
              </w:rPr>
              <w:t>Reservation details must be complete.</w:t>
            </w:r>
          </w:p>
        </w:tc>
      </w:tr>
      <w:tr w:rsidR="005C09D7" w:rsidRPr="005C09D7" w14:paraId="1BE4F268" w14:textId="77777777" w:rsidTr="00132D76">
        <w:trPr>
          <w:trHeight w:val="420"/>
        </w:trPr>
        <w:tc>
          <w:tcPr>
            <w:tcW w:w="39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5C09D7" w:rsidRDefault="005C09D7" w:rsidP="005C09D7">
            <w:pPr>
              <w:spacing w:line="480" w:lineRule="auto"/>
              <w:jc w:val="center"/>
              <w:rPr>
                <w:rFonts w:ascii="Arial" w:hAnsi="Arial" w:cs="Arial"/>
              </w:rPr>
            </w:pPr>
          </w:p>
          <w:p w14:paraId="360D43B5" w14:textId="583084AD" w:rsidR="005C09D7" w:rsidRPr="005C09D7" w:rsidRDefault="005C09D7"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B388B" w14:textId="77777777" w:rsidR="005C09D7" w:rsidRPr="005C09D7" w:rsidRDefault="005C09D7" w:rsidP="00132D76">
            <w:pPr>
              <w:spacing w:line="480" w:lineRule="auto"/>
              <w:jc w:val="center"/>
              <w:rPr>
                <w:rFonts w:ascii="Arial" w:hAnsi="Arial" w:cs="Arial"/>
              </w:rPr>
            </w:pPr>
            <w:r w:rsidRPr="005C09D7">
              <w:rPr>
                <w:rFonts w:ascii="Arial" w:hAnsi="Arial" w:cs="Arial"/>
              </w:rPr>
              <w:t>1. Admin logs into the system.</w:t>
            </w:r>
          </w:p>
        </w:tc>
      </w:tr>
      <w:tr w:rsidR="005C09D7" w:rsidRPr="005C09D7" w14:paraId="22303559" w14:textId="77777777" w:rsidTr="00B41F6A">
        <w:trPr>
          <w:trHeight w:val="726"/>
        </w:trPr>
        <w:tc>
          <w:tcPr>
            <w:tcW w:w="3950" w:type="dxa"/>
            <w:vMerge/>
            <w:tcBorders>
              <w:top w:val="single" w:sz="8" w:space="0" w:color="000000"/>
              <w:left w:val="single" w:sz="8" w:space="0" w:color="000000"/>
              <w:bottom w:val="single" w:sz="8" w:space="0" w:color="000000"/>
              <w:right w:val="single" w:sz="8" w:space="0" w:color="000000"/>
            </w:tcBorders>
            <w:vAlign w:val="center"/>
            <w:hideMark/>
          </w:tcPr>
          <w:p w14:paraId="39344551" w14:textId="77777777" w:rsidR="005C09D7" w:rsidRPr="005C09D7" w:rsidRDefault="005C09D7"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3FD7C" w14:textId="1709D0D0" w:rsidR="005C09D7" w:rsidRPr="005C09D7" w:rsidRDefault="005C09D7" w:rsidP="00132D76">
            <w:pPr>
              <w:spacing w:line="480" w:lineRule="auto"/>
              <w:jc w:val="center"/>
              <w:rPr>
                <w:rFonts w:ascii="Arial" w:hAnsi="Arial" w:cs="Arial"/>
              </w:rPr>
            </w:pPr>
            <w:r w:rsidRPr="005C09D7">
              <w:rPr>
                <w:rFonts w:ascii="Arial" w:hAnsi="Arial" w:cs="Arial"/>
              </w:rPr>
              <w:t>2. Admin selects a reservation and sends an email confirmation.</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155904DD" w:rsidR="00B41F6A" w:rsidRPr="005C09D7" w:rsidRDefault="00B41F6A" w:rsidP="00132D76">
            <w:pPr>
              <w:spacing w:line="480" w:lineRule="auto"/>
              <w:jc w:val="center"/>
              <w:rPr>
                <w:rFonts w:ascii="Arial" w:hAnsi="Arial" w:cs="Arial"/>
              </w:rPr>
            </w:pPr>
            <w:r w:rsidRPr="005C09D7">
              <w:rPr>
                <w:rFonts w:ascii="Arial" w:hAnsi="Arial" w:cs="Arial"/>
              </w:rPr>
              <w:t>Customer inquiries are marked as reviewed/responded to.</w:t>
            </w:r>
          </w:p>
        </w:tc>
      </w:tr>
    </w:tbl>
    <w:p w14:paraId="5CD7C0F1" w14:textId="77777777" w:rsidR="001F4641" w:rsidRDefault="001F4641" w:rsidP="005C09D7">
      <w:pPr>
        <w:spacing w:line="480" w:lineRule="auto"/>
        <w:rPr>
          <w:rFonts w:ascii="Arial" w:hAnsi="Arial" w:cs="Arial"/>
        </w:rPr>
      </w:pPr>
    </w:p>
    <w:p w14:paraId="3284FF6A" w14:textId="77777777" w:rsidR="007950C2" w:rsidRDefault="007950C2" w:rsidP="005C09D7">
      <w:pPr>
        <w:spacing w:line="480" w:lineRule="auto"/>
        <w:rPr>
          <w:rFonts w:ascii="Arial" w:hAnsi="Arial" w:cs="Arial"/>
        </w:rPr>
      </w:pPr>
    </w:p>
    <w:p w14:paraId="6D6461EC" w14:textId="7FB063A7" w:rsidR="00B41F6A" w:rsidRDefault="00B41F6A" w:rsidP="00B41F6A">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694C02D" w:rsidR="00BF1A88" w:rsidRPr="005C09D7" w:rsidRDefault="00BF1A88" w:rsidP="00132D76">
            <w:pPr>
              <w:spacing w:line="480" w:lineRule="auto"/>
              <w:jc w:val="center"/>
              <w:rPr>
                <w:rFonts w:ascii="Arial" w:hAnsi="Arial" w:cs="Arial"/>
              </w:rPr>
            </w:pPr>
            <w:r w:rsidRPr="00607DBC">
              <w:rPr>
                <w:rFonts w:ascii="Arial" w:hAnsi="Arial" w:cs="Arial"/>
                <w:b/>
                <w:bCs/>
              </w:rPr>
              <w:t>Book Reservation</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44DE590A" w:rsidR="00BF1A88" w:rsidRPr="005C09D7" w:rsidRDefault="00BF1A88" w:rsidP="00BF1A88">
            <w:pPr>
              <w:spacing w:line="480" w:lineRule="auto"/>
              <w:jc w:val="center"/>
              <w:rPr>
                <w:rFonts w:ascii="Arial" w:hAnsi="Arial" w:cs="Arial"/>
              </w:rPr>
            </w:pPr>
            <w:r w:rsidRPr="00B41F6A">
              <w:rPr>
                <w:rFonts w:ascii="Arial" w:hAnsi="Arial" w:cs="Arial"/>
              </w:rPr>
              <w:t>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1AF1FD81" w:rsidR="00BF1A88" w:rsidRPr="00B41F6A" w:rsidRDefault="00BF1A88" w:rsidP="00BF1A88">
            <w:pPr>
              <w:spacing w:line="480" w:lineRule="auto"/>
              <w:jc w:val="center"/>
              <w:rPr>
                <w:rFonts w:ascii="Arial" w:hAnsi="Arial" w:cs="Arial"/>
              </w:rPr>
            </w:pPr>
            <w:r w:rsidRPr="00B41F6A">
              <w:rPr>
                <w:rFonts w:ascii="Arial" w:hAnsi="Arial" w:cs="Arial"/>
              </w:rPr>
              <w:t>The patron can book a reservation for a specific date, selecting the food package and customizing details.</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6B85E" w14:textId="44DB7EE2" w:rsidR="00BF1A88" w:rsidRPr="00B41F6A" w:rsidRDefault="00BF1A88" w:rsidP="00BF1A88">
            <w:pPr>
              <w:spacing w:line="480" w:lineRule="auto"/>
              <w:jc w:val="center"/>
              <w:rPr>
                <w:rFonts w:ascii="Arial" w:hAnsi="Arial" w:cs="Arial"/>
              </w:rPr>
            </w:pPr>
            <w:r w:rsidRPr="00B41F6A">
              <w:rPr>
                <w:rFonts w:ascii="Arial" w:hAnsi="Arial" w:cs="Arial"/>
              </w:rPr>
              <w:t>The customer must access the system through the interface.</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2EF5BD65" w:rsidR="007950C2" w:rsidRDefault="007950C2" w:rsidP="00132D76">
            <w:pPr>
              <w:spacing w:line="480" w:lineRule="auto"/>
              <w:jc w:val="center"/>
              <w:rPr>
                <w:rFonts w:ascii="Arial" w:hAnsi="Arial" w:cs="Arial"/>
              </w:rPr>
            </w:pP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BF1A88">
            <w:pPr>
              <w:spacing w:line="480" w:lineRule="auto"/>
              <w:jc w:val="center"/>
              <w:rPr>
                <w:rFonts w:ascii="Arial" w:hAnsi="Arial" w:cs="Arial"/>
              </w:rPr>
            </w:pPr>
          </w:p>
          <w:p w14:paraId="3D182F21" w14:textId="77777777"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Pr="00B41F6A">
              <w:rPr>
                <w:rFonts w:ascii="Arial" w:hAnsi="Arial" w:cs="Arial"/>
              </w:rPr>
              <w:t>Patron accesses the reservation interface.</w:t>
            </w:r>
          </w:p>
          <w:p w14:paraId="63D4DD40" w14:textId="77777777" w:rsidR="007950C2" w:rsidRDefault="007950C2" w:rsidP="007950C2">
            <w:pPr>
              <w:spacing w:line="480" w:lineRule="auto"/>
              <w:jc w:val="center"/>
              <w:rPr>
                <w:rFonts w:ascii="Arial" w:hAnsi="Arial" w:cs="Arial"/>
              </w:rPr>
            </w:pPr>
            <w:r w:rsidRPr="005C09D7">
              <w:rPr>
                <w:rFonts w:ascii="Arial" w:hAnsi="Arial" w:cs="Arial"/>
              </w:rPr>
              <w:t xml:space="preserve">2. </w:t>
            </w:r>
            <w:r w:rsidRPr="00B41F6A">
              <w:rPr>
                <w:rFonts w:ascii="Arial" w:hAnsi="Arial" w:cs="Arial"/>
              </w:rPr>
              <w:t>Patron views available dates for reservations.</w:t>
            </w:r>
          </w:p>
          <w:p w14:paraId="7838DF66" w14:textId="77777777"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Pr="00B41F6A">
              <w:rPr>
                <w:rFonts w:ascii="Arial" w:hAnsi="Arial" w:cs="Arial"/>
              </w:rPr>
              <w:t>Patron selects a date, food package, and additional details.</w:t>
            </w:r>
          </w:p>
          <w:p w14:paraId="209ED4C0" w14:textId="38DF55A0" w:rsidR="007950C2" w:rsidRPr="00B41F6A" w:rsidRDefault="007950C2" w:rsidP="007950C2">
            <w:pPr>
              <w:spacing w:line="480" w:lineRule="auto"/>
              <w:jc w:val="center"/>
              <w:rPr>
                <w:rFonts w:ascii="Arial" w:hAnsi="Arial" w:cs="Arial"/>
              </w:rPr>
            </w:pPr>
            <w:r>
              <w:rPr>
                <w:rFonts w:ascii="Arial" w:hAnsi="Arial" w:cs="Arial"/>
              </w:rPr>
              <w:t xml:space="preserve">4. </w:t>
            </w:r>
            <w:r w:rsidRPr="00B41F6A">
              <w:rPr>
                <w:rFonts w:ascii="Arial" w:hAnsi="Arial" w:cs="Arial"/>
              </w:rPr>
              <w:t>Patron submits the booking request</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14E37" w14:textId="27CB4417" w:rsidR="007950C2" w:rsidRDefault="007950C2" w:rsidP="00BF1A88">
            <w:pPr>
              <w:spacing w:line="480" w:lineRule="auto"/>
              <w:jc w:val="center"/>
              <w:rPr>
                <w:rFonts w:ascii="Arial" w:hAnsi="Arial" w:cs="Arial"/>
              </w:rPr>
            </w:pPr>
            <w:r w:rsidRPr="001F4641">
              <w:rPr>
                <w:rFonts w:ascii="Arial" w:hAnsi="Arial" w:cs="Arial"/>
              </w:rPr>
              <w:t>Reservation is successfully saved in the system</w:t>
            </w:r>
          </w:p>
        </w:tc>
      </w:tr>
    </w:tbl>
    <w:p w14:paraId="1B29827F" w14:textId="77777777" w:rsidR="00BF1A88" w:rsidRDefault="00BF1A88" w:rsidP="00B41F6A">
      <w:pPr>
        <w:spacing w:line="480" w:lineRule="auto"/>
      </w:pPr>
    </w:p>
    <w:p w14:paraId="3BFFE020" w14:textId="77777777" w:rsidR="007950C2" w:rsidRDefault="007950C2" w:rsidP="00B41F6A">
      <w:pPr>
        <w:spacing w:line="480" w:lineRule="auto"/>
      </w:pPr>
    </w:p>
    <w:p w14:paraId="62460730" w14:textId="77777777" w:rsidR="007950C2" w:rsidRDefault="007950C2" w:rsidP="00B41F6A">
      <w:pPr>
        <w:spacing w:line="480" w:lineRule="auto"/>
      </w:pPr>
    </w:p>
    <w:p w14:paraId="338E94EE" w14:textId="77777777" w:rsidR="007950C2" w:rsidRDefault="007950C2" w:rsidP="00B41F6A">
      <w:pPr>
        <w:spacing w:line="480" w:lineRule="auto"/>
      </w:pPr>
    </w:p>
    <w:p w14:paraId="7FF435CA" w14:textId="77777777" w:rsidR="007950C2" w:rsidRDefault="007950C2" w:rsidP="00B41F6A">
      <w:pPr>
        <w:spacing w:line="480" w:lineRule="auto"/>
      </w:pPr>
    </w:p>
    <w:p w14:paraId="227FFC10" w14:textId="77777777" w:rsidR="00BF1A88" w:rsidRDefault="00BF1A88" w:rsidP="00B41F6A">
      <w:pPr>
        <w:spacing w:line="480" w:lineRule="auto"/>
        <w:rPr>
          <w:rFonts w:ascii="Arial" w:hAnsi="Arial" w:cs="Arial"/>
        </w:rPr>
      </w:pPr>
    </w:p>
    <w:p w14:paraId="54FE45CB" w14:textId="71DC43C2" w:rsidR="001F4641" w:rsidRDefault="001F4641" w:rsidP="001F4641">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5</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5C09D7" w14:paraId="4868A695"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55AE987" w14:textId="77777777" w:rsidR="001F4641" w:rsidRPr="005C09D7" w:rsidRDefault="001F4641"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BBDB8D5" w14:textId="15CE2875" w:rsidR="001F4641" w:rsidRPr="005C09D7" w:rsidRDefault="00607DBC" w:rsidP="00132D76">
            <w:pPr>
              <w:spacing w:line="480" w:lineRule="auto"/>
              <w:jc w:val="center"/>
              <w:rPr>
                <w:rFonts w:ascii="Arial" w:hAnsi="Arial" w:cs="Arial"/>
              </w:rPr>
            </w:pPr>
            <w:r w:rsidRPr="00607DBC">
              <w:rPr>
                <w:rFonts w:ascii="Arial" w:hAnsi="Arial" w:cs="Arial"/>
                <w:b/>
                <w:bCs/>
              </w:rPr>
              <w:t>View Reservation Summary</w:t>
            </w:r>
          </w:p>
        </w:tc>
      </w:tr>
      <w:tr w:rsidR="001F4641" w:rsidRPr="005C09D7" w14:paraId="4C773730"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B8ED9" w14:textId="77777777" w:rsidR="001F4641" w:rsidRPr="005C09D7" w:rsidRDefault="001F4641"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40A2D" w14:textId="77777777" w:rsidR="001F4641" w:rsidRPr="005C09D7" w:rsidRDefault="001F4641" w:rsidP="00132D76">
            <w:pPr>
              <w:spacing w:line="480" w:lineRule="auto"/>
              <w:jc w:val="center"/>
              <w:rPr>
                <w:rFonts w:ascii="Arial" w:hAnsi="Arial" w:cs="Arial"/>
              </w:rPr>
            </w:pPr>
            <w:r w:rsidRPr="00B41F6A">
              <w:rPr>
                <w:rFonts w:ascii="Arial" w:hAnsi="Arial" w:cs="Arial"/>
              </w:rPr>
              <w:t>Patron</w:t>
            </w:r>
          </w:p>
        </w:tc>
      </w:tr>
      <w:tr w:rsidR="007950C2" w:rsidRPr="005C09D7" w14:paraId="30525193"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F89CB" w14:textId="77777777" w:rsidR="007950C2" w:rsidRDefault="007950C2" w:rsidP="00132D76">
            <w:pPr>
              <w:spacing w:line="480" w:lineRule="auto"/>
              <w:jc w:val="center"/>
              <w:rPr>
                <w:rFonts w:ascii="Arial" w:hAnsi="Arial" w:cs="Arial"/>
              </w:rPr>
            </w:pPr>
          </w:p>
          <w:p w14:paraId="0B20493B" w14:textId="2005E832" w:rsidR="007950C2" w:rsidRPr="005C09D7" w:rsidRDefault="007950C2"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62124" w14:textId="58C7ABCC" w:rsidR="007950C2" w:rsidRPr="00B41F6A" w:rsidRDefault="007950C2" w:rsidP="007950C2">
            <w:pPr>
              <w:spacing w:line="480" w:lineRule="auto"/>
              <w:jc w:val="center"/>
              <w:rPr>
                <w:rFonts w:ascii="Arial" w:hAnsi="Arial" w:cs="Arial"/>
              </w:rPr>
            </w:pPr>
            <w:r w:rsidRPr="001F4641">
              <w:rPr>
                <w:rFonts w:ascii="Arial" w:hAnsi="Arial" w:cs="Arial"/>
              </w:rPr>
              <w:t>The patron can view the details of their reservation.</w:t>
            </w:r>
          </w:p>
        </w:tc>
      </w:tr>
      <w:tr w:rsidR="007950C2" w:rsidRPr="005C09D7" w14:paraId="5D6747F4"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5AE73" w14:textId="18B078CA" w:rsidR="007950C2" w:rsidRDefault="007950C2"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2586E" w14:textId="014EA539" w:rsidR="007950C2" w:rsidRPr="001F4641" w:rsidRDefault="007950C2" w:rsidP="007950C2">
            <w:pPr>
              <w:spacing w:line="480" w:lineRule="auto"/>
              <w:jc w:val="center"/>
              <w:rPr>
                <w:rFonts w:ascii="Arial" w:hAnsi="Arial" w:cs="Arial"/>
              </w:rPr>
            </w:pPr>
            <w:r w:rsidRPr="001F4641">
              <w:rPr>
                <w:rFonts w:ascii="Arial" w:hAnsi="Arial" w:cs="Arial"/>
              </w:rPr>
              <w:t>A reservation must exist in the system.</w:t>
            </w:r>
          </w:p>
        </w:tc>
      </w:tr>
      <w:tr w:rsidR="007950C2" w:rsidRPr="005C09D7" w14:paraId="0EBDF2BD"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6B524" w14:textId="77777777" w:rsidR="007950C2" w:rsidRDefault="007950C2" w:rsidP="00132D76">
            <w:pPr>
              <w:spacing w:line="480" w:lineRule="auto"/>
              <w:jc w:val="center"/>
              <w:rPr>
                <w:rFonts w:ascii="Arial" w:hAnsi="Arial" w:cs="Arial"/>
              </w:rPr>
            </w:pPr>
          </w:p>
          <w:p w14:paraId="091B28CD" w14:textId="77777777" w:rsidR="007950C2" w:rsidRDefault="007950C2" w:rsidP="007950C2">
            <w:pPr>
              <w:spacing w:line="480" w:lineRule="auto"/>
              <w:rPr>
                <w:rFonts w:ascii="Arial" w:hAnsi="Arial" w:cs="Arial"/>
              </w:rPr>
            </w:pPr>
          </w:p>
          <w:p w14:paraId="1364719E" w14:textId="7FCFFEB7" w:rsidR="007950C2" w:rsidRPr="005C09D7" w:rsidRDefault="007950C2" w:rsidP="00132D76">
            <w:pPr>
              <w:spacing w:line="480" w:lineRule="auto"/>
              <w:jc w:val="center"/>
              <w:rPr>
                <w:rFonts w:ascii="Arial" w:hAnsi="Arial" w:cs="Arial"/>
              </w:rPr>
            </w:pP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E8FB1" w14:textId="77777777" w:rsidR="007950C2" w:rsidRDefault="007950C2" w:rsidP="007950C2">
            <w:pPr>
              <w:spacing w:line="480" w:lineRule="auto"/>
              <w:jc w:val="center"/>
              <w:rPr>
                <w:rFonts w:ascii="Arial" w:hAnsi="Arial" w:cs="Arial"/>
              </w:rPr>
            </w:pPr>
          </w:p>
          <w:p w14:paraId="34915447" w14:textId="77777777" w:rsidR="007950C2" w:rsidRDefault="007950C2" w:rsidP="007950C2">
            <w:pPr>
              <w:pStyle w:val="ListParagraph"/>
              <w:numPr>
                <w:ilvl w:val="0"/>
                <w:numId w:val="12"/>
              </w:numPr>
              <w:spacing w:line="480" w:lineRule="auto"/>
              <w:jc w:val="center"/>
              <w:rPr>
                <w:rFonts w:ascii="Arial" w:hAnsi="Arial" w:cs="Arial"/>
              </w:rPr>
            </w:pPr>
            <w:r w:rsidRPr="007950C2">
              <w:rPr>
                <w:rFonts w:ascii="Arial" w:hAnsi="Arial" w:cs="Arial"/>
              </w:rPr>
              <w:t>Patron navigates to the reservation summary section.</w:t>
            </w:r>
          </w:p>
          <w:p w14:paraId="0F677346" w14:textId="2ADC26BA" w:rsidR="007950C2" w:rsidRPr="007950C2" w:rsidRDefault="007950C2" w:rsidP="007950C2">
            <w:pPr>
              <w:pStyle w:val="ListParagraph"/>
              <w:numPr>
                <w:ilvl w:val="0"/>
                <w:numId w:val="12"/>
              </w:numPr>
              <w:spacing w:line="480" w:lineRule="auto"/>
              <w:jc w:val="center"/>
              <w:rPr>
                <w:rFonts w:ascii="Arial" w:hAnsi="Arial" w:cs="Arial"/>
              </w:rPr>
            </w:pPr>
            <w:r w:rsidRPr="007950C2">
              <w:rPr>
                <w:rFonts w:ascii="Arial" w:hAnsi="Arial" w:cs="Arial"/>
              </w:rPr>
              <w:t>Patron reviews the details of their reservation.</w:t>
            </w:r>
          </w:p>
        </w:tc>
      </w:tr>
      <w:tr w:rsidR="007950C2" w:rsidRPr="005C09D7" w14:paraId="6BFF6208"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BFC98" w14:textId="6BCB2ACE" w:rsidR="007950C2" w:rsidRDefault="007950C2" w:rsidP="00132D76">
            <w:pPr>
              <w:spacing w:line="480" w:lineRule="auto"/>
              <w:jc w:val="center"/>
              <w:rPr>
                <w:rFonts w:ascii="Arial" w:hAnsi="Arial" w:cs="Arial"/>
              </w:rPr>
            </w:pPr>
            <w:r>
              <w:rPr>
                <w:rFonts w:ascii="Arial" w:hAnsi="Arial" w:cs="Arial"/>
              </w:rPr>
              <w:t>Alterative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656DD" w14:textId="3EE3261B" w:rsidR="007950C2" w:rsidRDefault="007950C2" w:rsidP="007950C2">
            <w:pPr>
              <w:spacing w:line="480" w:lineRule="auto"/>
              <w:jc w:val="center"/>
              <w:rPr>
                <w:rFonts w:ascii="Arial" w:hAnsi="Arial" w:cs="Arial"/>
              </w:rPr>
            </w:pPr>
            <w:r w:rsidRPr="001F4641">
              <w:rPr>
                <w:rFonts w:ascii="Arial" w:hAnsi="Arial" w:cs="Arial"/>
              </w:rPr>
              <w:t>If no reservation exists, the system displays a "No Reservation Found" message.</w:t>
            </w:r>
          </w:p>
        </w:tc>
      </w:tr>
      <w:tr w:rsidR="007950C2" w:rsidRPr="005C09D7" w14:paraId="2399A9CF"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0F512" w14:textId="34F1D053" w:rsidR="007950C2" w:rsidRDefault="007950C2"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6B850" w14:textId="4470C24D" w:rsidR="007950C2" w:rsidRPr="001F4641" w:rsidRDefault="007950C2" w:rsidP="007950C2">
            <w:pPr>
              <w:spacing w:line="480" w:lineRule="auto"/>
              <w:jc w:val="center"/>
              <w:rPr>
                <w:rFonts w:ascii="Arial" w:hAnsi="Arial" w:cs="Arial"/>
              </w:rPr>
            </w:pPr>
            <w:r w:rsidRPr="001F4641">
              <w:rPr>
                <w:rFonts w:ascii="Arial" w:hAnsi="Arial" w:cs="Arial"/>
              </w:rPr>
              <w:t>Reservation details are displayed.</w:t>
            </w:r>
          </w:p>
        </w:tc>
      </w:tr>
    </w:tbl>
    <w:p w14:paraId="3D11D995" w14:textId="77777777" w:rsidR="00D52160" w:rsidRDefault="00D52160"/>
    <w:p w14:paraId="470A7389" w14:textId="77777777" w:rsidR="001F4641" w:rsidRDefault="001F4641" w:rsidP="001F4641">
      <w:pPr>
        <w:spacing w:line="480" w:lineRule="auto"/>
        <w:rPr>
          <w:rFonts w:ascii="Arial" w:hAnsi="Arial" w:cs="Arial"/>
        </w:rPr>
      </w:pPr>
    </w:p>
    <w:p w14:paraId="34DAE0A9" w14:textId="77777777" w:rsidR="007950C2" w:rsidRDefault="007950C2" w:rsidP="001F4641">
      <w:pPr>
        <w:spacing w:line="480" w:lineRule="auto"/>
        <w:rPr>
          <w:rFonts w:ascii="Arial" w:hAnsi="Arial" w:cs="Arial"/>
        </w:rPr>
      </w:pPr>
    </w:p>
    <w:p w14:paraId="4BE98152" w14:textId="77777777" w:rsidR="007950C2" w:rsidRDefault="007950C2" w:rsidP="001F4641">
      <w:pPr>
        <w:spacing w:line="480" w:lineRule="auto"/>
        <w:rPr>
          <w:rFonts w:ascii="Arial" w:hAnsi="Arial" w:cs="Arial"/>
        </w:rPr>
      </w:pPr>
    </w:p>
    <w:p w14:paraId="74220D88" w14:textId="77777777" w:rsidR="007950C2" w:rsidRDefault="007950C2" w:rsidP="001F4641">
      <w:pPr>
        <w:spacing w:line="480" w:lineRule="auto"/>
        <w:rPr>
          <w:rFonts w:ascii="Arial" w:hAnsi="Arial" w:cs="Arial"/>
        </w:rPr>
      </w:pPr>
    </w:p>
    <w:p w14:paraId="5812FD08" w14:textId="77777777" w:rsidR="007950C2" w:rsidRDefault="007950C2" w:rsidP="001F4641">
      <w:pPr>
        <w:spacing w:line="480" w:lineRule="auto"/>
        <w:rPr>
          <w:rFonts w:ascii="Arial" w:hAnsi="Arial" w:cs="Arial"/>
        </w:rPr>
      </w:pPr>
    </w:p>
    <w:p w14:paraId="6B81F85E" w14:textId="77777777" w:rsidR="007950C2" w:rsidRDefault="007950C2" w:rsidP="001F4641">
      <w:pPr>
        <w:spacing w:line="480" w:lineRule="auto"/>
        <w:rPr>
          <w:rFonts w:ascii="Arial" w:hAnsi="Arial" w:cs="Arial"/>
        </w:rPr>
      </w:pPr>
    </w:p>
    <w:p w14:paraId="3888DA88" w14:textId="390A23F4" w:rsidR="001F4641" w:rsidRDefault="001F4641" w:rsidP="001F4641">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6</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5C09D7" w14:paraId="3467A764"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3D3700A" w14:textId="77777777" w:rsidR="001F4641" w:rsidRPr="005C09D7" w:rsidRDefault="001F4641"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17DDBD7" w14:textId="14332A92" w:rsidR="001F4641" w:rsidRPr="005C09D7" w:rsidRDefault="00607DBC" w:rsidP="00132D76">
            <w:pPr>
              <w:spacing w:line="480" w:lineRule="auto"/>
              <w:jc w:val="center"/>
              <w:rPr>
                <w:rFonts w:ascii="Arial" w:hAnsi="Arial" w:cs="Arial"/>
              </w:rPr>
            </w:pPr>
            <w:r w:rsidRPr="00607DBC">
              <w:rPr>
                <w:rFonts w:ascii="Arial" w:hAnsi="Arial" w:cs="Arial"/>
                <w:b/>
                <w:bCs/>
              </w:rPr>
              <w:t>Cancel/Reschedule Reservation</w:t>
            </w:r>
          </w:p>
        </w:tc>
      </w:tr>
      <w:tr w:rsidR="001F4641" w:rsidRPr="005C09D7" w14:paraId="6D0961C3"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D6A78" w14:textId="77777777" w:rsidR="001F4641" w:rsidRPr="005C09D7" w:rsidRDefault="001F4641"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A277A" w14:textId="77777777" w:rsidR="001F4641" w:rsidRPr="005C09D7" w:rsidRDefault="001F4641" w:rsidP="00132D76">
            <w:pPr>
              <w:spacing w:line="480" w:lineRule="auto"/>
              <w:jc w:val="center"/>
              <w:rPr>
                <w:rFonts w:ascii="Arial" w:hAnsi="Arial" w:cs="Arial"/>
              </w:rPr>
            </w:pPr>
            <w:r w:rsidRPr="00B41F6A">
              <w:rPr>
                <w:rFonts w:ascii="Arial" w:hAnsi="Arial" w:cs="Arial"/>
              </w:rPr>
              <w:t>Patron</w:t>
            </w:r>
          </w:p>
        </w:tc>
      </w:tr>
      <w:tr w:rsidR="001F4641" w:rsidRPr="005C09D7" w14:paraId="01A5908A" w14:textId="77777777" w:rsidTr="00132D76">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86C01" w14:textId="77777777" w:rsidR="001F4641" w:rsidRDefault="001F4641" w:rsidP="00132D76">
            <w:pPr>
              <w:spacing w:line="480" w:lineRule="auto"/>
              <w:jc w:val="center"/>
              <w:rPr>
                <w:rFonts w:ascii="Arial" w:hAnsi="Arial" w:cs="Arial"/>
              </w:rPr>
            </w:pPr>
          </w:p>
          <w:p w14:paraId="24542713" w14:textId="77777777" w:rsidR="001F4641" w:rsidRPr="005C09D7" w:rsidRDefault="001F4641"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BCD08" w14:textId="405E3808" w:rsidR="001F4641" w:rsidRPr="005C09D7" w:rsidRDefault="001F4641" w:rsidP="00132D76">
            <w:pPr>
              <w:spacing w:line="480" w:lineRule="auto"/>
              <w:jc w:val="center"/>
              <w:rPr>
                <w:rFonts w:ascii="Arial" w:hAnsi="Arial" w:cs="Arial"/>
              </w:rPr>
            </w:pPr>
            <w:r w:rsidRPr="001F4641">
              <w:rPr>
                <w:rFonts w:ascii="Arial" w:hAnsi="Arial" w:cs="Arial"/>
              </w:rPr>
              <w:t>The patron can cancel or reschedule their reservation through the system.</w:t>
            </w:r>
          </w:p>
        </w:tc>
      </w:tr>
      <w:tr w:rsidR="001F4641" w:rsidRPr="005C09D7" w14:paraId="3A4038FE"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6AF6F" w14:textId="77777777" w:rsidR="001F4641" w:rsidRPr="005C09D7" w:rsidRDefault="001F4641"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2318" w14:textId="07DC9DFB" w:rsidR="001F4641" w:rsidRPr="005C09D7" w:rsidRDefault="001F4641" w:rsidP="00132D76">
            <w:pPr>
              <w:spacing w:line="480" w:lineRule="auto"/>
              <w:jc w:val="center"/>
              <w:rPr>
                <w:rFonts w:ascii="Arial" w:hAnsi="Arial" w:cs="Arial"/>
              </w:rPr>
            </w:pPr>
            <w:r w:rsidRPr="001F4641">
              <w:rPr>
                <w:rFonts w:ascii="Arial" w:hAnsi="Arial" w:cs="Arial"/>
              </w:rPr>
              <w:t>A reservation must exist in the system.</w:t>
            </w:r>
          </w:p>
        </w:tc>
      </w:tr>
      <w:tr w:rsidR="007950C2" w:rsidRPr="005C09D7" w14:paraId="04C6ED54"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EE95C" w14:textId="77777777" w:rsidR="007950C2" w:rsidRDefault="007950C2" w:rsidP="00132D76">
            <w:pPr>
              <w:spacing w:line="480" w:lineRule="auto"/>
              <w:jc w:val="center"/>
              <w:rPr>
                <w:rFonts w:ascii="Arial" w:hAnsi="Arial" w:cs="Arial"/>
              </w:rPr>
            </w:pPr>
          </w:p>
          <w:p w14:paraId="5AB4E788" w14:textId="12CB29FE" w:rsidR="007950C2" w:rsidRPr="005C09D7" w:rsidRDefault="007950C2" w:rsidP="00132D76">
            <w:pPr>
              <w:spacing w:line="480" w:lineRule="auto"/>
              <w:jc w:val="center"/>
              <w:rPr>
                <w:rFonts w:ascii="Arial" w:hAnsi="Arial" w:cs="Arial"/>
              </w:rPr>
            </w:pP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34863" w14:textId="07ACE30C" w:rsidR="007950C2" w:rsidRPr="007950C2" w:rsidRDefault="007950C2" w:rsidP="007950C2">
            <w:pPr>
              <w:pStyle w:val="ListParagraph"/>
              <w:numPr>
                <w:ilvl w:val="0"/>
                <w:numId w:val="13"/>
              </w:numPr>
              <w:spacing w:line="480" w:lineRule="auto"/>
              <w:jc w:val="center"/>
              <w:rPr>
                <w:rFonts w:ascii="Arial" w:hAnsi="Arial" w:cs="Arial"/>
              </w:rPr>
            </w:pPr>
            <w:r w:rsidRPr="007950C2">
              <w:rPr>
                <w:rFonts w:ascii="Arial" w:hAnsi="Arial" w:cs="Arial"/>
              </w:rPr>
              <w:t>Patron navigates to their reservation.</w:t>
            </w:r>
          </w:p>
          <w:p w14:paraId="11D81702" w14:textId="7A2A6EA7" w:rsidR="007950C2" w:rsidRDefault="007950C2" w:rsidP="007950C2">
            <w:pPr>
              <w:pStyle w:val="ListParagraph"/>
              <w:spacing w:line="480" w:lineRule="auto"/>
              <w:jc w:val="center"/>
              <w:rPr>
                <w:rFonts w:ascii="Arial" w:hAnsi="Arial" w:cs="Arial"/>
              </w:rPr>
            </w:pPr>
            <w:r>
              <w:rPr>
                <w:rFonts w:ascii="Arial" w:hAnsi="Arial" w:cs="Arial"/>
              </w:rPr>
              <w:t xml:space="preserve">2. </w:t>
            </w:r>
            <w:r w:rsidRPr="005C09D7">
              <w:rPr>
                <w:rFonts w:ascii="Arial" w:hAnsi="Arial" w:cs="Arial"/>
              </w:rPr>
              <w:t xml:space="preserve"> </w:t>
            </w:r>
            <w:r w:rsidRPr="001F4641">
              <w:rPr>
                <w:rFonts w:ascii="Arial" w:hAnsi="Arial" w:cs="Arial"/>
              </w:rPr>
              <w:t>Patron selects the option to cancel or reschedule the reservation</w:t>
            </w:r>
          </w:p>
          <w:p w14:paraId="204DBC05" w14:textId="0D60E85B" w:rsidR="007950C2" w:rsidRDefault="007950C2" w:rsidP="007950C2">
            <w:pPr>
              <w:pStyle w:val="ListParagraph"/>
              <w:spacing w:line="480" w:lineRule="auto"/>
              <w:jc w:val="center"/>
              <w:rPr>
                <w:rFonts w:ascii="Arial" w:hAnsi="Arial" w:cs="Arial"/>
              </w:rPr>
            </w:pPr>
            <w:r>
              <w:rPr>
                <w:rFonts w:ascii="Arial" w:hAnsi="Arial" w:cs="Arial"/>
              </w:rPr>
              <w:t xml:space="preserve">3. </w:t>
            </w:r>
            <w:r w:rsidRPr="001F4641">
              <w:rPr>
                <w:rFonts w:ascii="Arial" w:hAnsi="Arial" w:cs="Arial"/>
              </w:rPr>
              <w:t>System processes the cancellation or rescheduling.</w:t>
            </w:r>
          </w:p>
          <w:p w14:paraId="6923281E" w14:textId="37D56D8A" w:rsidR="007950C2" w:rsidRPr="007950C2" w:rsidRDefault="007950C2" w:rsidP="007950C2">
            <w:pPr>
              <w:pStyle w:val="ListParagraph"/>
              <w:spacing w:line="480" w:lineRule="auto"/>
              <w:rPr>
                <w:rFonts w:ascii="Arial" w:hAnsi="Arial" w:cs="Arial"/>
              </w:rPr>
            </w:pPr>
          </w:p>
        </w:tc>
      </w:tr>
      <w:tr w:rsidR="00192540" w:rsidRPr="005C09D7" w14:paraId="646BA145"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7FA9B" w14:textId="77777777" w:rsidR="00192540" w:rsidRDefault="00192540" w:rsidP="00132D76">
            <w:pPr>
              <w:spacing w:line="480" w:lineRule="auto"/>
              <w:jc w:val="center"/>
              <w:rPr>
                <w:rFonts w:ascii="Arial" w:hAnsi="Arial" w:cs="Arial"/>
              </w:rPr>
            </w:pPr>
          </w:p>
          <w:p w14:paraId="3E132E3B" w14:textId="2CA2E674" w:rsidR="00192540" w:rsidRDefault="00192540"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175AA" w14:textId="76D9F7D4" w:rsidR="00192540" w:rsidRPr="00192540" w:rsidRDefault="00192540" w:rsidP="00192540">
            <w:pPr>
              <w:spacing w:line="480" w:lineRule="auto"/>
              <w:jc w:val="center"/>
              <w:rPr>
                <w:rFonts w:ascii="Arial" w:hAnsi="Arial" w:cs="Arial"/>
              </w:rPr>
            </w:pPr>
            <w:r w:rsidRPr="001F4641">
              <w:rPr>
                <w:rFonts w:ascii="Arial" w:hAnsi="Arial" w:cs="Arial"/>
              </w:rPr>
              <w:t>Reservation is either canceled or rescheduled, and the system updates its status.</w:t>
            </w:r>
          </w:p>
        </w:tc>
      </w:tr>
    </w:tbl>
    <w:p w14:paraId="70D4FB2C" w14:textId="77777777" w:rsidR="00D52160" w:rsidRDefault="00D52160"/>
    <w:p w14:paraId="28956269" w14:textId="77777777" w:rsidR="00D52160" w:rsidRDefault="00D52160"/>
    <w:p w14:paraId="10AD1DE1" w14:textId="77777777" w:rsidR="001F4641" w:rsidRDefault="001F4641" w:rsidP="001F4641">
      <w:pPr>
        <w:spacing w:line="480" w:lineRule="auto"/>
        <w:rPr>
          <w:rFonts w:ascii="Arial" w:hAnsi="Arial" w:cs="Arial"/>
        </w:rPr>
      </w:pPr>
    </w:p>
    <w:p w14:paraId="6845C241" w14:textId="77777777" w:rsidR="00192540" w:rsidRDefault="00192540" w:rsidP="001F4641">
      <w:pPr>
        <w:spacing w:line="480" w:lineRule="auto"/>
        <w:rPr>
          <w:rFonts w:ascii="Arial" w:hAnsi="Arial" w:cs="Arial"/>
        </w:rPr>
      </w:pPr>
    </w:p>
    <w:p w14:paraId="573A2F6C" w14:textId="77777777" w:rsidR="00192540" w:rsidRDefault="00192540" w:rsidP="001F4641">
      <w:pPr>
        <w:spacing w:line="480" w:lineRule="auto"/>
        <w:rPr>
          <w:rFonts w:ascii="Arial" w:hAnsi="Arial" w:cs="Arial"/>
        </w:rPr>
      </w:pPr>
    </w:p>
    <w:p w14:paraId="6E3A2D14" w14:textId="77777777" w:rsidR="00192540" w:rsidRDefault="00192540" w:rsidP="001F4641">
      <w:pPr>
        <w:spacing w:line="480" w:lineRule="auto"/>
        <w:rPr>
          <w:rFonts w:ascii="Arial" w:hAnsi="Arial" w:cs="Arial"/>
        </w:rPr>
      </w:pPr>
    </w:p>
    <w:p w14:paraId="48E05938" w14:textId="77777777" w:rsidR="00192540" w:rsidRDefault="00192540" w:rsidP="001F4641">
      <w:pPr>
        <w:spacing w:line="480" w:lineRule="auto"/>
        <w:rPr>
          <w:rFonts w:ascii="Arial" w:hAnsi="Arial" w:cs="Arial"/>
        </w:rPr>
      </w:pPr>
    </w:p>
    <w:p w14:paraId="61CB840C" w14:textId="77777777" w:rsidR="00192540" w:rsidRDefault="00192540" w:rsidP="001F4641">
      <w:pPr>
        <w:spacing w:line="480" w:lineRule="auto"/>
        <w:rPr>
          <w:rFonts w:ascii="Arial" w:hAnsi="Arial" w:cs="Arial"/>
        </w:rPr>
      </w:pPr>
    </w:p>
    <w:p w14:paraId="67D83745" w14:textId="3558C950" w:rsidR="001F4641" w:rsidRDefault="001F4641" w:rsidP="001F4641">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7</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5C09D7" w14:paraId="28C07636"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4038550" w14:textId="77777777" w:rsidR="001F4641" w:rsidRPr="005C09D7" w:rsidRDefault="001F4641"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61E055C" w14:textId="0B5297A7" w:rsidR="001F4641" w:rsidRPr="005C09D7" w:rsidRDefault="00607DBC" w:rsidP="00132D76">
            <w:pPr>
              <w:spacing w:line="480" w:lineRule="auto"/>
              <w:jc w:val="center"/>
              <w:rPr>
                <w:rFonts w:ascii="Arial" w:hAnsi="Arial" w:cs="Arial"/>
              </w:rPr>
            </w:pPr>
            <w:r w:rsidRPr="00607DBC">
              <w:rPr>
                <w:rFonts w:ascii="Arial" w:hAnsi="Arial" w:cs="Arial"/>
                <w:b/>
                <w:bCs/>
              </w:rPr>
              <w:t>Receive Notifications</w:t>
            </w:r>
          </w:p>
        </w:tc>
      </w:tr>
      <w:tr w:rsidR="001F4641" w:rsidRPr="005C09D7" w14:paraId="49BCFE41"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3BCA5" w14:textId="77777777" w:rsidR="001F4641" w:rsidRPr="005C09D7" w:rsidRDefault="001F4641"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90DA3" w14:textId="77777777" w:rsidR="001F4641" w:rsidRPr="005C09D7" w:rsidRDefault="001F4641" w:rsidP="00132D76">
            <w:pPr>
              <w:spacing w:line="480" w:lineRule="auto"/>
              <w:jc w:val="center"/>
              <w:rPr>
                <w:rFonts w:ascii="Arial" w:hAnsi="Arial" w:cs="Arial"/>
              </w:rPr>
            </w:pPr>
            <w:r w:rsidRPr="00B41F6A">
              <w:rPr>
                <w:rFonts w:ascii="Arial" w:hAnsi="Arial" w:cs="Arial"/>
              </w:rPr>
              <w:t>Patron</w:t>
            </w:r>
          </w:p>
        </w:tc>
      </w:tr>
      <w:tr w:rsidR="001F4641" w:rsidRPr="005C09D7" w14:paraId="1855AB25" w14:textId="77777777" w:rsidTr="00132D76">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2EDDC" w14:textId="77777777" w:rsidR="001F4641" w:rsidRDefault="001F4641" w:rsidP="0042685D">
            <w:pPr>
              <w:spacing w:line="480" w:lineRule="auto"/>
              <w:rPr>
                <w:rFonts w:ascii="Arial" w:hAnsi="Arial" w:cs="Arial"/>
              </w:rPr>
            </w:pPr>
          </w:p>
          <w:p w14:paraId="3E1C007E" w14:textId="77777777" w:rsidR="001F4641" w:rsidRPr="005C09D7" w:rsidRDefault="001F4641"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BA715" w14:textId="235D7113" w:rsidR="001F4641" w:rsidRPr="005C09D7" w:rsidRDefault="001F4641" w:rsidP="00132D76">
            <w:pPr>
              <w:spacing w:line="480" w:lineRule="auto"/>
              <w:jc w:val="center"/>
              <w:rPr>
                <w:rFonts w:ascii="Arial" w:hAnsi="Arial" w:cs="Arial"/>
              </w:rPr>
            </w:pPr>
            <w:r w:rsidRPr="001F4641">
              <w:rPr>
                <w:rFonts w:ascii="Arial" w:hAnsi="Arial" w:cs="Arial"/>
              </w:rPr>
              <w:t>The patron receives email notifications for booking confirmations or updates.</w:t>
            </w:r>
          </w:p>
        </w:tc>
      </w:tr>
      <w:tr w:rsidR="001F4641" w:rsidRPr="005C09D7" w14:paraId="7B9E21C4"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36E1A" w14:textId="77777777" w:rsidR="001F4641" w:rsidRPr="005C09D7" w:rsidRDefault="001F4641"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3B61C" w14:textId="689C1623" w:rsidR="001F4641" w:rsidRPr="005C09D7" w:rsidRDefault="00607DBC" w:rsidP="00132D76">
            <w:pPr>
              <w:spacing w:line="480" w:lineRule="auto"/>
              <w:jc w:val="center"/>
              <w:rPr>
                <w:rFonts w:ascii="Arial" w:hAnsi="Arial" w:cs="Arial"/>
              </w:rPr>
            </w:pPr>
            <w:r w:rsidRPr="00607DBC">
              <w:rPr>
                <w:rFonts w:ascii="Arial" w:hAnsi="Arial" w:cs="Arial"/>
              </w:rPr>
              <w:t>Email address must be registered in the system.</w:t>
            </w:r>
          </w:p>
        </w:tc>
      </w:tr>
      <w:tr w:rsidR="00192540" w:rsidRPr="005C09D7" w14:paraId="3F2AF06A"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BA9F8" w14:textId="77777777" w:rsidR="00192540" w:rsidRDefault="00192540" w:rsidP="00132D76">
            <w:pPr>
              <w:spacing w:line="480" w:lineRule="auto"/>
              <w:jc w:val="center"/>
              <w:rPr>
                <w:rFonts w:ascii="Arial" w:hAnsi="Arial" w:cs="Arial"/>
              </w:rPr>
            </w:pPr>
          </w:p>
          <w:p w14:paraId="33A98A8F" w14:textId="2FC48256" w:rsidR="00192540" w:rsidRPr="005C09D7" w:rsidRDefault="00192540" w:rsidP="00132D76">
            <w:pPr>
              <w:spacing w:line="480" w:lineRule="auto"/>
              <w:jc w:val="center"/>
              <w:rPr>
                <w:rFonts w:ascii="Arial" w:hAnsi="Arial" w:cs="Arial"/>
              </w:rPr>
            </w:pP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8EBF2" w14:textId="711F3C33" w:rsidR="00192540" w:rsidRPr="00192540" w:rsidRDefault="00192540" w:rsidP="00192540">
            <w:pPr>
              <w:pStyle w:val="ListParagraph"/>
              <w:numPr>
                <w:ilvl w:val="0"/>
                <w:numId w:val="17"/>
              </w:numPr>
              <w:spacing w:line="480" w:lineRule="auto"/>
              <w:jc w:val="center"/>
              <w:rPr>
                <w:rFonts w:ascii="Arial" w:hAnsi="Arial" w:cs="Arial"/>
              </w:rPr>
            </w:pPr>
            <w:r w:rsidRPr="00192540">
              <w:rPr>
                <w:rFonts w:ascii="Arial" w:hAnsi="Arial" w:cs="Arial"/>
              </w:rPr>
              <w:t>Patron submits a booking or updates a reservation.</w:t>
            </w:r>
          </w:p>
          <w:p w14:paraId="0A357089" w14:textId="3B735444" w:rsidR="00192540" w:rsidRPr="00192540" w:rsidRDefault="00192540" w:rsidP="00192540">
            <w:pPr>
              <w:spacing w:line="480" w:lineRule="auto"/>
              <w:ind w:left="360"/>
              <w:jc w:val="center"/>
              <w:rPr>
                <w:rFonts w:ascii="Arial" w:hAnsi="Arial" w:cs="Arial"/>
              </w:rPr>
            </w:pPr>
            <w:r w:rsidRPr="005C09D7">
              <w:rPr>
                <w:rFonts w:ascii="Arial" w:hAnsi="Arial" w:cs="Arial"/>
              </w:rPr>
              <w:t xml:space="preserve">2. </w:t>
            </w:r>
            <w:r w:rsidRPr="00607DBC">
              <w:rPr>
                <w:rFonts w:ascii="Arial" w:hAnsi="Arial" w:cs="Arial"/>
              </w:rPr>
              <w:t>System sends an email notification to the patron.</w:t>
            </w:r>
          </w:p>
        </w:tc>
      </w:tr>
      <w:tr w:rsidR="00192540" w:rsidRPr="005C09D7" w14:paraId="1031C860"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A8A89" w14:textId="6DB96152" w:rsidR="00192540" w:rsidRDefault="00192540" w:rsidP="00192540">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159E1" w14:textId="47A3D526" w:rsidR="00192540" w:rsidRPr="00192540" w:rsidRDefault="00192540" w:rsidP="00192540">
            <w:pPr>
              <w:spacing w:line="480" w:lineRule="auto"/>
              <w:rPr>
                <w:rFonts w:ascii="Arial" w:hAnsi="Arial" w:cs="Arial"/>
              </w:rPr>
            </w:pPr>
            <w:r w:rsidRPr="00607DBC">
              <w:rPr>
                <w:rFonts w:ascii="Arial" w:hAnsi="Arial" w:cs="Arial"/>
              </w:rPr>
              <w:t>Notification is successfully received by the patron.</w:t>
            </w:r>
          </w:p>
        </w:tc>
      </w:tr>
    </w:tbl>
    <w:p w14:paraId="483B5420" w14:textId="77777777" w:rsidR="00D52160" w:rsidRDefault="00D52160"/>
    <w:p w14:paraId="73574401" w14:textId="77777777" w:rsidR="00295B6D" w:rsidRDefault="00295B6D"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311AAD65" w14:textId="0F5DF658" w:rsidR="00712405" w:rsidRPr="00712405" w:rsidRDefault="00712405" w:rsidP="001F4641">
      <w:pPr>
        <w:spacing w:line="480" w:lineRule="auto"/>
        <w:rPr>
          <w:rFonts w:ascii="Arial" w:hAnsi="Arial" w:cs="Arial"/>
        </w:rPr>
      </w:pPr>
      <w:r>
        <w:rPr>
          <w:rFonts w:ascii="Arial" w:hAnsi="Arial" w:cs="Arial"/>
          <w:b/>
          <w:bCs/>
        </w:rPr>
        <w:tab/>
      </w:r>
      <w:r w:rsidRPr="00712405">
        <w:rPr>
          <w:rFonts w:ascii="Arial" w:hAnsi="Arial" w:cs="Arial"/>
        </w:rPr>
        <w:t>Patron’s</w:t>
      </w:r>
      <w:r w:rsidR="00BE24DC">
        <w:rPr>
          <w:rFonts w:ascii="Arial" w:hAnsi="Arial" w:cs="Arial"/>
        </w:rPr>
        <w:t xml:space="preserve"> p</w:t>
      </w:r>
      <w:r w:rsidRPr="00712405">
        <w:rPr>
          <w:rFonts w:ascii="Arial" w:hAnsi="Arial" w:cs="Arial"/>
        </w:rPr>
        <w:t>rocesses</w:t>
      </w:r>
      <w:r>
        <w:rPr>
          <w:rFonts w:ascii="Arial" w:hAnsi="Arial" w:cs="Arial"/>
        </w:rPr>
        <w:t>. In the following figures, it will show the processes available in patron’s side. This shows systematic approach of the patron to the system. The process will be shown in a flowchart to better present and to easily understand the process.</w:t>
      </w:r>
    </w:p>
    <w:p w14:paraId="42DA3ECB" w14:textId="05458A6F"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AD6163">
        <w:rPr>
          <w:rFonts w:ascii="Arial" w:hAnsi="Arial" w:cs="Arial"/>
        </w:rPr>
        <w:t>4</w:t>
      </w:r>
      <w:r w:rsidR="00BD4F40">
        <w:rPr>
          <w:rFonts w:ascii="Arial" w:hAnsi="Arial" w:cs="Arial"/>
        </w:rPr>
        <w:t xml:space="preserve">. </w:t>
      </w:r>
      <w:r w:rsidR="00BD4F40" w:rsidRPr="00BD4F40">
        <w:rPr>
          <w:rFonts w:ascii="Arial" w:hAnsi="Arial" w:cs="Arial"/>
        </w:rPr>
        <w:t>Check Availability</w:t>
      </w:r>
      <w:r w:rsidR="00BD4F40">
        <w:rPr>
          <w:rFonts w:ascii="Arial" w:hAnsi="Arial" w:cs="Arial"/>
        </w:rPr>
        <w:t>.</w:t>
      </w:r>
    </w:p>
    <w:p w14:paraId="1DC667E9" w14:textId="7334DACF" w:rsidR="001269A0" w:rsidRDefault="00BD4F40" w:rsidP="00BD4F40">
      <w:pPr>
        <w:spacing w:line="480" w:lineRule="auto"/>
        <w:rPr>
          <w:rFonts w:ascii="Arial" w:hAnsi="Arial" w:cs="Arial"/>
        </w:rPr>
      </w:pPr>
      <w:r w:rsidRPr="00BD4F40">
        <w:rPr>
          <w:rFonts w:ascii="Arial" w:hAnsi="Arial" w:cs="Arial"/>
          <w:noProof/>
          <w:lang w:val="en-PH" w:eastAsia="en-PH"/>
        </w:rPr>
        <w:lastRenderedPageBreak/>
        <w:drawing>
          <wp:inline distT="0" distB="0" distL="0" distR="0" wp14:anchorId="105F687B" wp14:editId="6D517468">
            <wp:extent cx="5759417" cy="2736272"/>
            <wp:effectExtent l="0" t="0" r="0" b="6985"/>
            <wp:docPr id="8753460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75490" cy="2743908"/>
                    </a:xfrm>
                    <a:prstGeom prst="rect">
                      <a:avLst/>
                    </a:prstGeom>
                    <a:noFill/>
                    <a:ln>
                      <a:noFill/>
                    </a:ln>
                  </pic:spPr>
                </pic:pic>
              </a:graphicData>
            </a:graphic>
          </wp:inline>
        </w:drawing>
      </w:r>
      <w:r w:rsidR="00841F76">
        <w:rPr>
          <w:rFonts w:ascii="Arial" w:hAnsi="Arial" w:cs="Arial"/>
        </w:rPr>
        <w:t xml:space="preserve"> </w:t>
      </w:r>
    </w:p>
    <w:p w14:paraId="457AA432" w14:textId="77777777" w:rsidR="001269A0" w:rsidRDefault="001269A0" w:rsidP="00BD4F40">
      <w:pPr>
        <w:spacing w:line="480" w:lineRule="auto"/>
        <w:rPr>
          <w:rFonts w:ascii="Arial" w:hAnsi="Arial" w:cs="Arial"/>
        </w:rPr>
      </w:pPr>
    </w:p>
    <w:p w14:paraId="0E838418" w14:textId="0CF9E018" w:rsidR="00BD4F40" w:rsidRPr="00BD4F40" w:rsidRDefault="00BD4F40" w:rsidP="00BD4F40">
      <w:pPr>
        <w:spacing w:line="480" w:lineRule="auto"/>
        <w:rPr>
          <w:rFonts w:ascii="Arial" w:hAnsi="Arial" w:cs="Arial"/>
        </w:rPr>
      </w:pPr>
      <w:r>
        <w:rPr>
          <w:rFonts w:ascii="Arial" w:hAnsi="Arial" w:cs="Arial"/>
        </w:rPr>
        <w:t xml:space="preserve">Figure </w:t>
      </w:r>
      <w:r w:rsidR="00AD6163">
        <w:rPr>
          <w:rFonts w:ascii="Arial" w:hAnsi="Arial" w:cs="Arial"/>
        </w:rPr>
        <w:t>5</w:t>
      </w:r>
      <w:r>
        <w:rPr>
          <w:rFonts w:ascii="Arial" w:hAnsi="Arial" w:cs="Arial"/>
        </w:rPr>
        <w:t xml:space="preserve">. </w:t>
      </w:r>
      <w:r w:rsidRPr="00BD4F40">
        <w:rPr>
          <w:rFonts w:ascii="Arial" w:hAnsi="Arial" w:cs="Arial"/>
        </w:rPr>
        <w:t>Book a Reservation</w:t>
      </w:r>
      <w:r>
        <w:rPr>
          <w:rFonts w:ascii="Arial" w:hAnsi="Arial" w:cs="Arial"/>
        </w:rPr>
        <w:t>.</w:t>
      </w:r>
    </w:p>
    <w:p w14:paraId="6AAF9E24" w14:textId="270C0217" w:rsidR="00BD4F40" w:rsidRDefault="00712405" w:rsidP="001F4641">
      <w:pPr>
        <w:spacing w:line="480" w:lineRule="auto"/>
        <w:rPr>
          <w:rFonts w:ascii="Arial" w:hAnsi="Arial" w:cs="Arial"/>
        </w:rPr>
      </w:pPr>
      <w:r w:rsidRPr="00BD4F40">
        <w:rPr>
          <w:rFonts w:ascii="Arial" w:hAnsi="Arial" w:cs="Arial"/>
          <w:noProof/>
          <w:lang w:val="en-PH" w:eastAsia="en-PH"/>
        </w:rPr>
        <w:drawing>
          <wp:anchor distT="0" distB="0" distL="114300" distR="114300" simplePos="0" relativeHeight="251658240" behindDoc="0" locked="0" layoutInCell="1" allowOverlap="1" wp14:anchorId="01CC1D0F" wp14:editId="04CAE0D8">
            <wp:simplePos x="0" y="0"/>
            <wp:positionH relativeFrom="margin">
              <wp:posOffset>10160</wp:posOffset>
            </wp:positionH>
            <wp:positionV relativeFrom="paragraph">
              <wp:posOffset>108585</wp:posOffset>
            </wp:positionV>
            <wp:extent cx="5753100" cy="3088640"/>
            <wp:effectExtent l="0" t="0" r="0" b="0"/>
            <wp:wrapThrough wrapText="bothSides">
              <wp:wrapPolygon edited="0">
                <wp:start x="8297" y="0"/>
                <wp:lineTo x="429" y="133"/>
                <wp:lineTo x="0" y="1465"/>
                <wp:lineTo x="215" y="2798"/>
                <wp:lineTo x="9083" y="4530"/>
                <wp:lineTo x="8440" y="5196"/>
                <wp:lineTo x="8368" y="7194"/>
                <wp:lineTo x="9584" y="8393"/>
                <wp:lineTo x="10657" y="8660"/>
                <wp:lineTo x="9083" y="9192"/>
                <wp:lineTo x="8511" y="9859"/>
                <wp:lineTo x="8297" y="11857"/>
                <wp:lineTo x="8797" y="12390"/>
                <wp:lineTo x="10657" y="12923"/>
                <wp:lineTo x="8511" y="13855"/>
                <wp:lineTo x="8225" y="14122"/>
                <wp:lineTo x="8225" y="16653"/>
                <wp:lineTo x="8869" y="17186"/>
                <wp:lineTo x="10657" y="17186"/>
                <wp:lineTo x="8654" y="18518"/>
                <wp:lineTo x="8225" y="18918"/>
                <wp:lineTo x="8225" y="21449"/>
                <wp:lineTo x="20813" y="21449"/>
                <wp:lineTo x="21385" y="20916"/>
                <wp:lineTo x="21457" y="19850"/>
                <wp:lineTo x="21457" y="18918"/>
                <wp:lineTo x="19597" y="18518"/>
                <wp:lineTo x="11086" y="17186"/>
                <wp:lineTo x="12946" y="17186"/>
                <wp:lineTo x="13589" y="16653"/>
                <wp:lineTo x="13661" y="14255"/>
                <wp:lineTo x="13089" y="13722"/>
                <wp:lineTo x="11086" y="12923"/>
                <wp:lineTo x="11730" y="12923"/>
                <wp:lineTo x="13160" y="11457"/>
                <wp:lineTo x="13089" y="10791"/>
                <wp:lineTo x="13589" y="9459"/>
                <wp:lineTo x="13375" y="9192"/>
                <wp:lineTo x="11086" y="8660"/>
                <wp:lineTo x="11444" y="8660"/>
                <wp:lineTo x="13017" y="6928"/>
                <wp:lineTo x="13017" y="6528"/>
                <wp:lineTo x="13589" y="4796"/>
                <wp:lineTo x="13303" y="4530"/>
                <wp:lineTo x="11873" y="4396"/>
                <wp:lineTo x="13589" y="2931"/>
                <wp:lineTo x="13518" y="0"/>
                <wp:lineTo x="8297" y="0"/>
              </wp:wrapPolygon>
            </wp:wrapThrough>
            <wp:docPr id="15648058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3088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C134CC" w14:textId="77777777" w:rsidR="00BD4F40" w:rsidRDefault="00BD4F40" w:rsidP="001F4641">
      <w:pPr>
        <w:spacing w:line="480" w:lineRule="auto"/>
        <w:rPr>
          <w:rFonts w:ascii="Arial" w:hAnsi="Arial" w:cs="Arial"/>
        </w:rPr>
      </w:pPr>
    </w:p>
    <w:p w14:paraId="44E1EA2C" w14:textId="77777777" w:rsidR="00BD4F40" w:rsidRDefault="00BD4F40" w:rsidP="001F4641">
      <w:pPr>
        <w:spacing w:line="480" w:lineRule="auto"/>
        <w:rPr>
          <w:rFonts w:ascii="Arial" w:hAnsi="Arial" w:cs="Arial"/>
        </w:rPr>
      </w:pPr>
    </w:p>
    <w:p w14:paraId="491F7795" w14:textId="77777777" w:rsidR="00BD4F40" w:rsidRDefault="00BD4F40" w:rsidP="001F4641">
      <w:pPr>
        <w:spacing w:line="480" w:lineRule="auto"/>
        <w:rPr>
          <w:rFonts w:ascii="Arial" w:hAnsi="Arial" w:cs="Arial"/>
        </w:rPr>
      </w:pPr>
    </w:p>
    <w:p w14:paraId="1E61B651" w14:textId="77777777" w:rsidR="00BD4F40" w:rsidRDefault="00BD4F40" w:rsidP="001F4641">
      <w:pPr>
        <w:spacing w:line="480" w:lineRule="auto"/>
        <w:rPr>
          <w:rFonts w:ascii="Arial" w:hAnsi="Arial" w:cs="Arial"/>
        </w:rPr>
      </w:pPr>
    </w:p>
    <w:p w14:paraId="6FC09D87" w14:textId="77777777" w:rsidR="00BD4F40" w:rsidRDefault="00BD4F40" w:rsidP="001F4641">
      <w:pPr>
        <w:spacing w:line="480" w:lineRule="auto"/>
        <w:rPr>
          <w:rFonts w:ascii="Arial" w:hAnsi="Arial" w:cs="Arial"/>
        </w:rPr>
      </w:pPr>
    </w:p>
    <w:p w14:paraId="7A8D70F1" w14:textId="77777777" w:rsidR="00BD4F40" w:rsidRDefault="00BD4F40" w:rsidP="001F4641">
      <w:pPr>
        <w:spacing w:line="480" w:lineRule="auto"/>
        <w:rPr>
          <w:rFonts w:ascii="Arial" w:hAnsi="Arial" w:cs="Arial"/>
        </w:rPr>
      </w:pPr>
    </w:p>
    <w:p w14:paraId="77D8FBCA" w14:textId="77777777" w:rsidR="00BD4F40" w:rsidRDefault="00BD4F40" w:rsidP="001F4641">
      <w:pPr>
        <w:spacing w:line="480" w:lineRule="auto"/>
        <w:rPr>
          <w:rFonts w:ascii="Arial" w:hAnsi="Arial" w:cs="Arial"/>
        </w:rPr>
      </w:pPr>
    </w:p>
    <w:p w14:paraId="75949282" w14:textId="77777777" w:rsidR="00BD4F40" w:rsidRDefault="00BD4F40" w:rsidP="001F4641">
      <w:pPr>
        <w:spacing w:line="480" w:lineRule="auto"/>
        <w:rPr>
          <w:rFonts w:ascii="Arial" w:hAnsi="Arial" w:cs="Arial"/>
        </w:rPr>
      </w:pPr>
    </w:p>
    <w:p w14:paraId="7591701E" w14:textId="2311F0D6" w:rsidR="00712405" w:rsidRDefault="00712405" w:rsidP="001F4641">
      <w:pPr>
        <w:spacing w:line="480" w:lineRule="auto"/>
        <w:rPr>
          <w:rFonts w:ascii="Arial" w:hAnsi="Arial" w:cs="Arial"/>
        </w:rPr>
      </w:pPr>
    </w:p>
    <w:p w14:paraId="78E0245E" w14:textId="77777777" w:rsidR="008D278C" w:rsidRDefault="008D278C" w:rsidP="00712405">
      <w:pPr>
        <w:spacing w:line="480" w:lineRule="auto"/>
        <w:ind w:firstLine="720"/>
        <w:rPr>
          <w:rFonts w:ascii="Arial" w:hAnsi="Arial" w:cs="Arial"/>
        </w:rPr>
      </w:pPr>
    </w:p>
    <w:p w14:paraId="2F9E1CFC" w14:textId="737F6204" w:rsidR="00BD4F40" w:rsidRDefault="00BD4F40" w:rsidP="00192540">
      <w:pPr>
        <w:spacing w:line="480" w:lineRule="auto"/>
        <w:rPr>
          <w:rFonts w:ascii="Arial" w:hAnsi="Arial" w:cs="Arial"/>
        </w:rPr>
      </w:pPr>
      <w:r>
        <w:rPr>
          <w:rFonts w:ascii="Arial" w:hAnsi="Arial" w:cs="Arial"/>
        </w:rPr>
        <w:t xml:space="preserve">Figure </w:t>
      </w:r>
      <w:r w:rsidR="00AD6163">
        <w:rPr>
          <w:rFonts w:ascii="Arial" w:hAnsi="Arial" w:cs="Arial"/>
        </w:rPr>
        <w:t>6</w:t>
      </w:r>
      <w:r>
        <w:rPr>
          <w:rFonts w:ascii="Arial" w:hAnsi="Arial" w:cs="Arial"/>
        </w:rPr>
        <w:t xml:space="preserve">. </w:t>
      </w:r>
      <w:r w:rsidR="00A0120C" w:rsidRPr="00A0120C">
        <w:rPr>
          <w:rFonts w:ascii="Arial" w:hAnsi="Arial" w:cs="Arial"/>
        </w:rPr>
        <w:t>Modify Reservation</w:t>
      </w:r>
    </w:p>
    <w:p w14:paraId="50EA00A9" w14:textId="638CEA8B" w:rsidR="008D278C" w:rsidRDefault="00712405" w:rsidP="001F4641">
      <w:pPr>
        <w:spacing w:line="480" w:lineRule="auto"/>
        <w:rPr>
          <w:rFonts w:ascii="Arial" w:hAnsi="Arial" w:cs="Arial"/>
        </w:rPr>
      </w:pPr>
      <w:r w:rsidRPr="00712405">
        <w:rPr>
          <w:rFonts w:ascii="Arial" w:hAnsi="Arial" w:cs="Arial"/>
          <w:noProof/>
          <w:lang w:val="en-PH" w:eastAsia="en-PH"/>
        </w:rPr>
        <w:lastRenderedPageBreak/>
        <w:drawing>
          <wp:inline distT="0" distB="0" distL="0" distR="0" wp14:anchorId="4E4FFA6E" wp14:editId="2249D05A">
            <wp:extent cx="5760057" cy="3332019"/>
            <wp:effectExtent l="0" t="0" r="0" b="1905"/>
            <wp:docPr id="1384034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6006" cy="3335460"/>
                    </a:xfrm>
                    <a:prstGeom prst="rect">
                      <a:avLst/>
                    </a:prstGeom>
                    <a:noFill/>
                    <a:ln>
                      <a:noFill/>
                    </a:ln>
                  </pic:spPr>
                </pic:pic>
              </a:graphicData>
            </a:graphic>
          </wp:inline>
        </w:drawing>
      </w:r>
    </w:p>
    <w:p w14:paraId="7FD7A5B0" w14:textId="6D7231B6" w:rsidR="00A0120C" w:rsidRDefault="00712405" w:rsidP="001F4641">
      <w:pPr>
        <w:spacing w:line="480" w:lineRule="auto"/>
        <w:rPr>
          <w:rFonts w:ascii="Arial" w:hAnsi="Arial" w:cs="Arial"/>
        </w:rPr>
      </w:pPr>
      <w:r>
        <w:rPr>
          <w:rFonts w:ascii="Arial" w:hAnsi="Arial" w:cs="Arial"/>
        </w:rPr>
        <w:t xml:space="preserve">Figure </w:t>
      </w:r>
      <w:r w:rsidR="00AD6163">
        <w:rPr>
          <w:rFonts w:ascii="Arial" w:hAnsi="Arial" w:cs="Arial"/>
        </w:rPr>
        <w:t>7</w:t>
      </w:r>
      <w:r>
        <w:rPr>
          <w:rFonts w:ascii="Arial" w:hAnsi="Arial" w:cs="Arial"/>
        </w:rPr>
        <w:t xml:space="preserve">. </w:t>
      </w:r>
      <w:r w:rsidR="00BE24DC" w:rsidRPr="00BE24DC">
        <w:rPr>
          <w:rFonts w:ascii="Arial" w:hAnsi="Arial" w:cs="Arial"/>
        </w:rPr>
        <w:t>View Reservation Summary</w:t>
      </w:r>
    </w:p>
    <w:p w14:paraId="26E17D70" w14:textId="4D962398" w:rsidR="00BE24DC" w:rsidRPr="00BE24DC" w:rsidRDefault="00BE24DC" w:rsidP="00BE24DC">
      <w:pPr>
        <w:spacing w:line="480" w:lineRule="auto"/>
        <w:rPr>
          <w:rFonts w:ascii="Arial" w:hAnsi="Arial" w:cs="Arial"/>
        </w:rPr>
      </w:pPr>
      <w:r w:rsidRPr="00BE24DC">
        <w:rPr>
          <w:rFonts w:ascii="Arial" w:hAnsi="Arial" w:cs="Arial"/>
          <w:noProof/>
          <w:lang w:val="en-PH" w:eastAsia="en-PH"/>
        </w:rPr>
        <w:drawing>
          <wp:inline distT="0" distB="0" distL="0" distR="0" wp14:anchorId="5A8E79BF" wp14:editId="086D5183">
            <wp:extent cx="5760720" cy="3105150"/>
            <wp:effectExtent l="0" t="0" r="0" b="0"/>
            <wp:docPr id="20033175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105150"/>
                    </a:xfrm>
                    <a:prstGeom prst="rect">
                      <a:avLst/>
                    </a:prstGeom>
                    <a:noFill/>
                    <a:ln>
                      <a:noFill/>
                    </a:ln>
                  </pic:spPr>
                </pic:pic>
              </a:graphicData>
            </a:graphic>
          </wp:inline>
        </w:drawing>
      </w:r>
    </w:p>
    <w:p w14:paraId="4C73D41C" w14:textId="573D0FDD" w:rsidR="00BE24DC" w:rsidRDefault="00BE24DC" w:rsidP="001F4641">
      <w:pPr>
        <w:spacing w:line="480" w:lineRule="auto"/>
        <w:rPr>
          <w:rFonts w:ascii="Arial" w:hAnsi="Arial" w:cs="Arial"/>
        </w:rPr>
      </w:pPr>
      <w:r>
        <w:rPr>
          <w:rFonts w:ascii="Arial" w:hAnsi="Arial" w:cs="Arial"/>
        </w:rPr>
        <w:lastRenderedPageBreak/>
        <w:tab/>
        <w:t xml:space="preserve">Admin’s processes. The following figure will represent the process for the admin. It will be shown in a flowchart method to easily present the systematic process of the admin in the system. </w:t>
      </w:r>
    </w:p>
    <w:p w14:paraId="64B99E31" w14:textId="77777777" w:rsidR="00FA041A" w:rsidRDefault="00BE24DC" w:rsidP="001F4641">
      <w:pPr>
        <w:spacing w:line="480" w:lineRule="auto"/>
        <w:rPr>
          <w:rFonts w:ascii="Arial" w:hAnsi="Arial" w:cs="Arial"/>
        </w:rPr>
      </w:pPr>
      <w:r>
        <w:rPr>
          <w:rFonts w:ascii="Arial" w:hAnsi="Arial" w:cs="Arial"/>
        </w:rPr>
        <w:tab/>
      </w:r>
    </w:p>
    <w:p w14:paraId="748E4471" w14:textId="77777777" w:rsidR="00FA041A" w:rsidRDefault="00FA041A" w:rsidP="001F4641">
      <w:pPr>
        <w:spacing w:line="480" w:lineRule="auto"/>
        <w:rPr>
          <w:rFonts w:ascii="Arial" w:hAnsi="Arial" w:cs="Arial"/>
        </w:rPr>
      </w:pPr>
    </w:p>
    <w:p w14:paraId="2DB9AD66" w14:textId="77777777" w:rsidR="00FA041A" w:rsidRDefault="00FA041A" w:rsidP="001F4641">
      <w:pPr>
        <w:spacing w:line="480" w:lineRule="auto"/>
        <w:rPr>
          <w:rFonts w:ascii="Arial" w:hAnsi="Arial" w:cs="Arial"/>
        </w:rPr>
      </w:pPr>
    </w:p>
    <w:p w14:paraId="2F5CF8B8" w14:textId="77777777" w:rsidR="00FA041A" w:rsidRDefault="00FA041A" w:rsidP="001F4641">
      <w:pPr>
        <w:spacing w:line="480" w:lineRule="auto"/>
        <w:rPr>
          <w:rFonts w:ascii="Arial" w:hAnsi="Arial" w:cs="Arial"/>
        </w:rPr>
      </w:pPr>
    </w:p>
    <w:p w14:paraId="52207453" w14:textId="77777777" w:rsidR="00FA041A" w:rsidRDefault="00FA041A" w:rsidP="001F4641">
      <w:pPr>
        <w:spacing w:line="480" w:lineRule="auto"/>
        <w:rPr>
          <w:rFonts w:ascii="Arial" w:hAnsi="Arial" w:cs="Arial"/>
        </w:rPr>
      </w:pPr>
    </w:p>
    <w:p w14:paraId="343479F8" w14:textId="77777777" w:rsidR="00FA041A" w:rsidRDefault="00FA041A" w:rsidP="001F4641">
      <w:pPr>
        <w:spacing w:line="480" w:lineRule="auto"/>
        <w:rPr>
          <w:rFonts w:ascii="Arial" w:hAnsi="Arial" w:cs="Arial"/>
        </w:rPr>
      </w:pPr>
    </w:p>
    <w:p w14:paraId="6802B544" w14:textId="77777777" w:rsidR="00FA041A" w:rsidRDefault="00FA041A" w:rsidP="001F4641">
      <w:pPr>
        <w:spacing w:line="480" w:lineRule="auto"/>
        <w:rPr>
          <w:rFonts w:ascii="Arial" w:hAnsi="Arial" w:cs="Arial"/>
        </w:rPr>
      </w:pPr>
    </w:p>
    <w:p w14:paraId="1407F64C" w14:textId="77777777" w:rsidR="00FA041A" w:rsidRDefault="00FA041A" w:rsidP="001F4641">
      <w:pPr>
        <w:spacing w:line="480" w:lineRule="auto"/>
        <w:rPr>
          <w:rFonts w:ascii="Arial" w:hAnsi="Arial" w:cs="Arial"/>
        </w:rPr>
      </w:pPr>
    </w:p>
    <w:p w14:paraId="2EBED4A2" w14:textId="77777777" w:rsidR="00FA041A" w:rsidRDefault="00FA041A" w:rsidP="001F4641">
      <w:pPr>
        <w:spacing w:line="480" w:lineRule="auto"/>
        <w:rPr>
          <w:rFonts w:ascii="Arial" w:hAnsi="Arial" w:cs="Arial"/>
        </w:rPr>
      </w:pPr>
    </w:p>
    <w:p w14:paraId="3D2C86EE" w14:textId="77777777" w:rsidR="00FA041A" w:rsidRDefault="00FA041A" w:rsidP="001F4641">
      <w:pPr>
        <w:spacing w:line="480" w:lineRule="auto"/>
        <w:rPr>
          <w:rFonts w:ascii="Arial" w:hAnsi="Arial" w:cs="Arial"/>
        </w:rPr>
      </w:pPr>
    </w:p>
    <w:p w14:paraId="133C296B" w14:textId="70412A94" w:rsidR="00BE24DC" w:rsidRDefault="00BE24DC" w:rsidP="00FA041A">
      <w:pPr>
        <w:spacing w:line="480" w:lineRule="auto"/>
        <w:ind w:firstLine="720"/>
        <w:rPr>
          <w:rFonts w:ascii="Arial" w:hAnsi="Arial" w:cs="Arial"/>
        </w:rPr>
      </w:pPr>
      <w:r>
        <w:rPr>
          <w:rFonts w:ascii="Arial" w:hAnsi="Arial" w:cs="Arial"/>
        </w:rPr>
        <w:t xml:space="preserve">Figure </w:t>
      </w:r>
      <w:r w:rsidR="00AD6163">
        <w:rPr>
          <w:rFonts w:ascii="Arial" w:hAnsi="Arial" w:cs="Arial"/>
        </w:rPr>
        <w:t>8</w:t>
      </w:r>
      <w:r>
        <w:rPr>
          <w:rFonts w:ascii="Arial" w:hAnsi="Arial" w:cs="Arial"/>
        </w:rPr>
        <w:t xml:space="preserve">. </w:t>
      </w:r>
      <w:r w:rsidRPr="00BE24DC">
        <w:rPr>
          <w:rFonts w:ascii="Arial" w:hAnsi="Arial" w:cs="Arial"/>
        </w:rPr>
        <w:t>Check Availability</w:t>
      </w:r>
    </w:p>
    <w:p w14:paraId="1172762A" w14:textId="46AE99A1" w:rsidR="00BE24DC" w:rsidRPr="00BE24DC" w:rsidRDefault="00BE24DC" w:rsidP="00BE24DC">
      <w:pPr>
        <w:spacing w:line="480" w:lineRule="auto"/>
        <w:rPr>
          <w:rFonts w:ascii="Arial" w:hAnsi="Arial" w:cs="Arial"/>
        </w:rPr>
      </w:pPr>
      <w:r w:rsidRPr="00BE24DC">
        <w:rPr>
          <w:rFonts w:ascii="Arial" w:hAnsi="Arial" w:cs="Arial"/>
          <w:noProof/>
          <w:lang w:val="en-PH" w:eastAsia="en-PH"/>
        </w:rPr>
        <w:lastRenderedPageBreak/>
        <w:drawing>
          <wp:inline distT="0" distB="0" distL="0" distR="0" wp14:anchorId="5E02187E" wp14:editId="61796039">
            <wp:extent cx="5760720" cy="5798820"/>
            <wp:effectExtent l="0" t="0" r="0" b="0"/>
            <wp:docPr id="35429689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5798820"/>
                    </a:xfrm>
                    <a:prstGeom prst="rect">
                      <a:avLst/>
                    </a:prstGeom>
                    <a:noFill/>
                    <a:ln>
                      <a:noFill/>
                    </a:ln>
                  </pic:spPr>
                </pic:pic>
              </a:graphicData>
            </a:graphic>
          </wp:inline>
        </w:drawing>
      </w:r>
    </w:p>
    <w:p w14:paraId="204A030C" w14:textId="77777777" w:rsidR="00BE24DC" w:rsidRDefault="00BE24DC" w:rsidP="001F4641">
      <w:pPr>
        <w:spacing w:line="480" w:lineRule="auto"/>
        <w:rPr>
          <w:rFonts w:ascii="Arial" w:hAnsi="Arial" w:cs="Arial"/>
        </w:rPr>
      </w:pPr>
    </w:p>
    <w:p w14:paraId="12BEE1EC" w14:textId="77777777" w:rsidR="00FA041A" w:rsidRDefault="00BE24DC" w:rsidP="001F4641">
      <w:pPr>
        <w:spacing w:line="480" w:lineRule="auto"/>
        <w:rPr>
          <w:rFonts w:ascii="Arial" w:hAnsi="Arial" w:cs="Arial"/>
        </w:rPr>
      </w:pPr>
      <w:r>
        <w:rPr>
          <w:rFonts w:ascii="Arial" w:hAnsi="Arial" w:cs="Arial"/>
        </w:rPr>
        <w:tab/>
      </w:r>
    </w:p>
    <w:p w14:paraId="2351652B" w14:textId="77777777" w:rsidR="00FA041A" w:rsidRDefault="00FA041A" w:rsidP="001F4641">
      <w:pPr>
        <w:spacing w:line="480" w:lineRule="auto"/>
        <w:rPr>
          <w:rFonts w:ascii="Arial" w:hAnsi="Arial" w:cs="Arial"/>
        </w:rPr>
      </w:pPr>
    </w:p>
    <w:p w14:paraId="2F58502D" w14:textId="77777777" w:rsidR="00FA041A" w:rsidRDefault="00FA041A" w:rsidP="001F4641">
      <w:pPr>
        <w:spacing w:line="480" w:lineRule="auto"/>
        <w:rPr>
          <w:rFonts w:ascii="Arial" w:hAnsi="Arial" w:cs="Arial"/>
        </w:rPr>
      </w:pPr>
    </w:p>
    <w:p w14:paraId="1E273E13" w14:textId="2C1B5353" w:rsidR="00BE24DC" w:rsidRDefault="00BE24DC" w:rsidP="00FA041A">
      <w:pPr>
        <w:spacing w:line="480" w:lineRule="auto"/>
        <w:ind w:firstLine="720"/>
        <w:rPr>
          <w:rFonts w:ascii="Arial" w:hAnsi="Arial" w:cs="Arial"/>
        </w:rPr>
      </w:pPr>
      <w:r>
        <w:rPr>
          <w:rFonts w:ascii="Arial" w:hAnsi="Arial" w:cs="Arial"/>
        </w:rPr>
        <w:t xml:space="preserve">Figure </w:t>
      </w:r>
      <w:r w:rsidR="00AD6163">
        <w:rPr>
          <w:rFonts w:ascii="Arial" w:hAnsi="Arial" w:cs="Arial"/>
        </w:rPr>
        <w:t>9</w:t>
      </w:r>
      <w:r>
        <w:rPr>
          <w:rFonts w:ascii="Arial" w:hAnsi="Arial" w:cs="Arial"/>
        </w:rPr>
        <w:t xml:space="preserve">. </w:t>
      </w:r>
      <w:r w:rsidRPr="00BE24DC">
        <w:rPr>
          <w:rFonts w:ascii="Arial" w:hAnsi="Arial" w:cs="Arial"/>
        </w:rPr>
        <w:t>Manage Reservations</w:t>
      </w:r>
    </w:p>
    <w:p w14:paraId="3F4FAA66" w14:textId="0375E837" w:rsidR="005D0436" w:rsidRDefault="005D0436" w:rsidP="001F4641">
      <w:pPr>
        <w:spacing w:line="480" w:lineRule="auto"/>
        <w:rPr>
          <w:rFonts w:ascii="Arial" w:hAnsi="Arial" w:cs="Arial"/>
        </w:rPr>
      </w:pPr>
      <w:r w:rsidRPr="005D0436">
        <w:rPr>
          <w:rFonts w:ascii="Arial" w:hAnsi="Arial" w:cs="Arial"/>
          <w:noProof/>
          <w:lang w:val="en-PH" w:eastAsia="en-PH"/>
        </w:rPr>
        <w:lastRenderedPageBreak/>
        <w:drawing>
          <wp:inline distT="0" distB="0" distL="0" distR="0" wp14:anchorId="59A21336" wp14:editId="6BDD27B3">
            <wp:extent cx="4008755" cy="7109460"/>
            <wp:effectExtent l="0" t="0" r="0" b="0"/>
            <wp:docPr id="18239565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8755" cy="7109460"/>
                    </a:xfrm>
                    <a:prstGeom prst="rect">
                      <a:avLst/>
                    </a:prstGeom>
                    <a:noFill/>
                    <a:ln>
                      <a:noFill/>
                    </a:ln>
                  </pic:spPr>
                </pic:pic>
              </a:graphicData>
            </a:graphic>
          </wp:inline>
        </w:drawing>
      </w:r>
    </w:p>
    <w:p w14:paraId="7BECA918" w14:textId="7BB94451" w:rsidR="005D0436" w:rsidRDefault="005D0436" w:rsidP="001F4641">
      <w:pPr>
        <w:spacing w:line="480" w:lineRule="auto"/>
        <w:rPr>
          <w:rFonts w:ascii="Arial" w:hAnsi="Arial" w:cs="Arial"/>
        </w:rPr>
      </w:pPr>
      <w:r>
        <w:rPr>
          <w:rFonts w:ascii="Arial" w:hAnsi="Arial" w:cs="Arial"/>
        </w:rPr>
        <w:tab/>
        <w:t xml:space="preserve">Figure </w:t>
      </w:r>
      <w:r w:rsidR="00AD6163">
        <w:rPr>
          <w:rFonts w:ascii="Arial" w:hAnsi="Arial" w:cs="Arial"/>
        </w:rPr>
        <w:t>10</w:t>
      </w:r>
      <w:r>
        <w:rPr>
          <w:rFonts w:ascii="Arial" w:hAnsi="Arial" w:cs="Arial"/>
        </w:rPr>
        <w:t xml:space="preserve">. </w:t>
      </w:r>
      <w:r w:rsidRPr="005D0436">
        <w:rPr>
          <w:rFonts w:ascii="Arial" w:hAnsi="Arial" w:cs="Arial"/>
        </w:rPr>
        <w:t>Respond to Inquiries</w:t>
      </w:r>
    </w:p>
    <w:p w14:paraId="21963BD1" w14:textId="11F71D16" w:rsidR="005D0436" w:rsidRPr="005D0436" w:rsidRDefault="005D0436" w:rsidP="005D0436">
      <w:pPr>
        <w:spacing w:line="480" w:lineRule="auto"/>
        <w:rPr>
          <w:rFonts w:ascii="Arial" w:hAnsi="Arial" w:cs="Arial"/>
        </w:rPr>
      </w:pPr>
      <w:r w:rsidRPr="005D0436">
        <w:rPr>
          <w:rFonts w:ascii="Arial" w:hAnsi="Arial" w:cs="Arial"/>
          <w:noProof/>
          <w:lang w:val="en-PH" w:eastAsia="en-PH"/>
        </w:rPr>
        <w:lastRenderedPageBreak/>
        <w:drawing>
          <wp:inline distT="0" distB="0" distL="0" distR="0" wp14:anchorId="346F016B" wp14:editId="4D77113D">
            <wp:extent cx="4143375" cy="7170420"/>
            <wp:effectExtent l="0" t="0" r="9525" b="0"/>
            <wp:docPr id="130744786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3375" cy="7170420"/>
                    </a:xfrm>
                    <a:prstGeom prst="rect">
                      <a:avLst/>
                    </a:prstGeom>
                    <a:noFill/>
                    <a:ln>
                      <a:noFill/>
                    </a:ln>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tab/>
      </w:r>
      <w:r w:rsidRPr="00707C2A">
        <w:rPr>
          <w:rFonts w:ascii="Arial" w:hAnsi="Arial" w:cs="Arial"/>
          <w:b/>
          <w:bCs/>
        </w:rPr>
        <w:t>3.2.2. GUI Design</w:t>
      </w:r>
    </w:p>
    <w:p w14:paraId="35A26E03" w14:textId="33EE8945"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11</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7"/>
                    <a:stretch>
                      <a:fillRect/>
                    </a:stretch>
                  </pic:blipFill>
                  <pic:spPr>
                    <a:xfrm>
                      <a:off x="0" y="0"/>
                      <a:ext cx="5763202" cy="3278012"/>
                    </a:xfrm>
                    <a:prstGeom prst="rect">
                      <a:avLst/>
                    </a:prstGeom>
                  </pic:spPr>
                </pic:pic>
              </a:graphicData>
            </a:graphic>
          </wp:inline>
        </w:drawing>
      </w:r>
    </w:p>
    <w:p w14:paraId="1C0B8FBA" w14:textId="3C911D9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12</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28"/>
                    <a:stretch>
                      <a:fillRect/>
                    </a:stretch>
                  </pic:blipFill>
                  <pic:spPr>
                    <a:xfrm>
                      <a:off x="0" y="0"/>
                      <a:ext cx="5762671" cy="3092805"/>
                    </a:xfrm>
                    <a:prstGeom prst="rect">
                      <a:avLst/>
                    </a:prstGeom>
                  </pic:spPr>
                </pic:pic>
              </a:graphicData>
            </a:graphic>
          </wp:inline>
        </w:drawing>
      </w:r>
    </w:p>
    <w:p w14:paraId="07F60D44" w14:textId="6ED73E91" w:rsidR="009268B0" w:rsidRPr="00AD6163" w:rsidRDefault="009268B0" w:rsidP="001F4641">
      <w:pPr>
        <w:spacing w:line="480" w:lineRule="auto"/>
        <w:rPr>
          <w:rFonts w:ascii="Arial" w:hAnsi="Arial" w:cs="Arial"/>
        </w:rPr>
      </w:pPr>
      <w:r>
        <w:rPr>
          <w:rFonts w:ascii="Arial" w:hAnsi="Arial" w:cs="Arial"/>
          <w:b/>
          <w:bCs/>
        </w:rPr>
        <w:tab/>
      </w:r>
      <w:bookmarkStart w:id="1" w:name="_GoBack"/>
      <w:bookmarkEnd w:id="1"/>
      <w:r w:rsidRPr="00AD6163">
        <w:rPr>
          <w:rFonts w:ascii="Arial" w:hAnsi="Arial" w:cs="Arial"/>
        </w:rPr>
        <w:t xml:space="preserve">Figure </w:t>
      </w:r>
      <w:r w:rsidR="00AD6163" w:rsidRPr="00AD6163">
        <w:rPr>
          <w:rFonts w:ascii="Arial" w:hAnsi="Arial" w:cs="Arial"/>
        </w:rPr>
        <w:t>13</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lastRenderedPageBreak/>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29"/>
                    <a:stretch>
                      <a:fillRect/>
                    </a:stretch>
                  </pic:blipFill>
                  <pic:spPr>
                    <a:xfrm>
                      <a:off x="0" y="0"/>
                      <a:ext cx="5763719" cy="3591736"/>
                    </a:xfrm>
                    <a:prstGeom prst="rect">
                      <a:avLst/>
                    </a:prstGeom>
                  </pic:spPr>
                </pic:pic>
              </a:graphicData>
            </a:graphic>
          </wp:inline>
        </w:drawing>
      </w:r>
    </w:p>
    <w:p w14:paraId="114444DC" w14:textId="468397FD"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14</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0"/>
                    <a:stretch>
                      <a:fillRect/>
                    </a:stretch>
                  </pic:blipFill>
                  <pic:spPr>
                    <a:xfrm>
                      <a:off x="0" y="0"/>
                      <a:ext cx="5765285" cy="3236830"/>
                    </a:xfrm>
                    <a:prstGeom prst="rect">
                      <a:avLst/>
                    </a:prstGeom>
                  </pic:spPr>
                </pic:pic>
              </a:graphicData>
            </a:graphic>
          </wp:inline>
        </w:drawing>
      </w:r>
    </w:p>
    <w:p w14:paraId="583AEF96" w14:textId="1D624A1E" w:rsidR="00136173" w:rsidRPr="00AD6163" w:rsidRDefault="00707C2A" w:rsidP="001F4641">
      <w:pPr>
        <w:spacing w:line="480" w:lineRule="auto"/>
        <w:rPr>
          <w:rFonts w:ascii="Arial" w:hAnsi="Arial" w:cs="Arial"/>
        </w:rPr>
      </w:pPr>
      <w:r>
        <w:rPr>
          <w:rFonts w:ascii="Arial" w:hAnsi="Arial" w:cs="Arial"/>
        </w:rPr>
        <w:tab/>
      </w:r>
      <w:r w:rsidR="00136173" w:rsidRPr="00AD6163">
        <w:rPr>
          <w:rFonts w:ascii="Arial" w:hAnsi="Arial" w:cs="Arial"/>
        </w:rPr>
        <w:t xml:space="preserve">Figure </w:t>
      </w:r>
      <w:r w:rsidR="00AD6163" w:rsidRPr="00AD6163">
        <w:rPr>
          <w:rFonts w:ascii="Arial" w:hAnsi="Arial" w:cs="Arial"/>
        </w:rPr>
        <w:t>15</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lastRenderedPageBreak/>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1"/>
                    <a:stretch>
                      <a:fillRect/>
                    </a:stretch>
                  </pic:blipFill>
                  <pic:spPr>
                    <a:xfrm>
                      <a:off x="0" y="0"/>
                      <a:ext cx="5764109" cy="3524206"/>
                    </a:xfrm>
                    <a:prstGeom prst="rect">
                      <a:avLst/>
                    </a:prstGeom>
                  </pic:spPr>
                </pic:pic>
              </a:graphicData>
            </a:graphic>
          </wp:inline>
        </w:drawing>
      </w:r>
    </w:p>
    <w:p w14:paraId="5926ED32" w14:textId="06AB61B7"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16</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2"/>
                    <a:stretch>
                      <a:fillRect/>
                    </a:stretch>
                  </pic:blipFill>
                  <pic:spPr>
                    <a:xfrm>
                      <a:off x="0" y="0"/>
                      <a:ext cx="5768582" cy="3205474"/>
                    </a:xfrm>
                    <a:prstGeom prst="rect">
                      <a:avLst/>
                    </a:prstGeom>
                  </pic:spPr>
                </pic:pic>
              </a:graphicData>
            </a:graphic>
          </wp:inline>
        </w:drawing>
      </w:r>
    </w:p>
    <w:p w14:paraId="65C68C13" w14:textId="27818876"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17</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lastRenderedPageBreak/>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3"/>
                    <a:stretch>
                      <a:fillRect/>
                    </a:stretch>
                  </pic:blipFill>
                  <pic:spPr>
                    <a:xfrm>
                      <a:off x="0" y="0"/>
                      <a:ext cx="5765658" cy="3338726"/>
                    </a:xfrm>
                    <a:prstGeom prst="rect">
                      <a:avLst/>
                    </a:prstGeom>
                  </pic:spPr>
                </pic:pic>
              </a:graphicData>
            </a:graphic>
          </wp:inline>
        </w:drawing>
      </w:r>
    </w:p>
    <w:p w14:paraId="7541BAF0" w14:textId="5360DE08"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18</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4"/>
                    <a:stretch>
                      <a:fillRect/>
                    </a:stretch>
                  </pic:blipFill>
                  <pic:spPr>
                    <a:xfrm>
                      <a:off x="0" y="0"/>
                      <a:ext cx="5770450" cy="3435290"/>
                    </a:xfrm>
                    <a:prstGeom prst="rect">
                      <a:avLst/>
                    </a:prstGeom>
                  </pic:spPr>
                </pic:pic>
              </a:graphicData>
            </a:graphic>
          </wp:inline>
        </w:drawing>
      </w:r>
    </w:p>
    <w:p w14:paraId="1F582D45" w14:textId="106A0D09"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19</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lastRenderedPageBreak/>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5"/>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50F247CA" w14:textId="77777777" w:rsidR="00845395" w:rsidRDefault="00845395"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lastRenderedPageBreak/>
        <w:t>Database Schema</w:t>
      </w:r>
    </w:p>
    <w:p w14:paraId="2A0F60C4" w14:textId="73DA1DAF"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20.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3ECE13E3">
            <wp:extent cx="5768099" cy="3819525"/>
            <wp:effectExtent l="0" t="0" r="4445" b="0"/>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779385" cy="3826998"/>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tab/>
      </w:r>
      <w:r w:rsidRPr="00707C2A">
        <w:rPr>
          <w:rFonts w:ascii="Arial" w:hAnsi="Arial" w:cs="Arial"/>
          <w:b/>
          <w:bCs/>
        </w:rPr>
        <w:t>3.2.4. Data Dictionary</w:t>
      </w:r>
    </w:p>
    <w:p w14:paraId="1BB736DE" w14:textId="6A53AC01"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AD6163">
        <w:rPr>
          <w:rFonts w:ascii="Arial" w:hAnsi="Arial" w:cs="Arial"/>
        </w:rPr>
        <w:t>8</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lastRenderedPageBreak/>
              <w:t>admin_id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76EB157A" w:rsidR="00707C2A" w:rsidRDefault="00707C2A" w:rsidP="00707C2A">
      <w:pPr>
        <w:spacing w:line="480" w:lineRule="auto"/>
        <w:jc w:val="center"/>
        <w:rPr>
          <w:rFonts w:ascii="Arial" w:hAnsi="Arial" w:cs="Arial"/>
        </w:rPr>
      </w:pPr>
      <w:r w:rsidRPr="00707C2A">
        <w:rPr>
          <w:rFonts w:ascii="Arial" w:hAnsi="Arial" w:cs="Arial"/>
        </w:rPr>
        <w:t xml:space="preserve">Table </w:t>
      </w:r>
      <w:r w:rsidR="00AD6163">
        <w:rPr>
          <w:rFonts w:ascii="Arial" w:hAnsi="Arial" w:cs="Arial"/>
        </w:rPr>
        <w:t>9</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proofErr w:type="spellStart"/>
            <w:r w:rsidRPr="00707C2A">
              <w:rPr>
                <w:rFonts w:ascii="Arial" w:hAnsi="Arial" w:cs="Arial"/>
              </w:rPr>
              <w:lastRenderedPageBreak/>
              <w:t>time_</w:t>
            </w:r>
            <w:r>
              <w:rPr>
                <w:rFonts w:ascii="Arial" w:hAnsi="Arial" w:cs="Arial"/>
              </w:rPr>
              <w:t>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79B8ECD7" w14:textId="77777777" w:rsidR="00845395" w:rsidRDefault="00845395" w:rsidP="00707C2A">
      <w:pPr>
        <w:spacing w:line="480" w:lineRule="auto"/>
        <w:jc w:val="center"/>
        <w:rPr>
          <w:rFonts w:ascii="Arial" w:hAnsi="Arial" w:cs="Arial"/>
        </w:rPr>
      </w:pPr>
    </w:p>
    <w:p w14:paraId="4662F9DA" w14:textId="77777777" w:rsidR="00845395" w:rsidRDefault="00845395" w:rsidP="00707C2A">
      <w:pPr>
        <w:spacing w:line="480" w:lineRule="auto"/>
        <w:jc w:val="center"/>
        <w:rPr>
          <w:rFonts w:ascii="Arial" w:hAnsi="Arial" w:cs="Arial"/>
        </w:rPr>
      </w:pPr>
    </w:p>
    <w:p w14:paraId="2244C438" w14:textId="5F3BE668" w:rsidR="00707C2A" w:rsidRDefault="00707C2A" w:rsidP="00707C2A">
      <w:pPr>
        <w:spacing w:line="480" w:lineRule="auto"/>
        <w:jc w:val="center"/>
        <w:rPr>
          <w:rFonts w:ascii="Arial" w:hAnsi="Arial" w:cs="Arial"/>
        </w:rPr>
      </w:pPr>
      <w:r>
        <w:rPr>
          <w:rFonts w:ascii="Arial" w:hAnsi="Arial" w:cs="Arial"/>
        </w:rPr>
        <w:t xml:space="preserve">Table </w:t>
      </w:r>
      <w:r w:rsidR="00AD6163">
        <w:rPr>
          <w:rFonts w:ascii="Arial" w:hAnsi="Arial" w:cs="Arial"/>
        </w:rPr>
        <w:t>10</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num_pax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7ABDDDC5" w14:textId="43E488F1" w:rsidR="00707C2A" w:rsidRDefault="00707C2A"/>
    <w:p w14:paraId="3770CF12" w14:textId="77777777" w:rsidR="00707C2A" w:rsidRDefault="00707C2A"/>
    <w:p w14:paraId="250ADC72" w14:textId="77777777" w:rsidR="00192540" w:rsidRDefault="00192540"/>
    <w:p w14:paraId="2CB7DA0E" w14:textId="77777777" w:rsidR="00192540" w:rsidRDefault="00192540"/>
    <w:p w14:paraId="2435205B" w14:textId="77777777" w:rsidR="00192540" w:rsidRDefault="00192540"/>
    <w:p w14:paraId="252711A9" w14:textId="77777777" w:rsidR="00192540" w:rsidRDefault="00192540"/>
    <w:p w14:paraId="66DD48A0" w14:textId="77777777" w:rsidR="00192540" w:rsidRDefault="00192540"/>
    <w:p w14:paraId="5237FFDC" w14:textId="77777777" w:rsidR="00192540" w:rsidRDefault="00192540"/>
    <w:p w14:paraId="495F7DAD" w14:textId="77777777" w:rsidR="00192540" w:rsidRDefault="00192540"/>
    <w:p w14:paraId="6F653F1F" w14:textId="77777777" w:rsidR="00192540" w:rsidRDefault="00192540"/>
    <w:p w14:paraId="1A3369F9" w14:textId="77777777" w:rsidR="00192540" w:rsidRDefault="00192540"/>
    <w:p w14:paraId="4175238A" w14:textId="77777777" w:rsidR="00192540" w:rsidRDefault="00192540"/>
    <w:p w14:paraId="41A82C24" w14:textId="77777777" w:rsidR="00707C2A" w:rsidRDefault="00707C2A" w:rsidP="00707C2A">
      <w:pPr>
        <w:spacing w:line="480" w:lineRule="auto"/>
        <w:rPr>
          <w:rFonts w:ascii="Arial" w:hAnsi="Arial" w:cs="Arial"/>
        </w:rPr>
      </w:pPr>
    </w:p>
    <w:p w14:paraId="1DA3685D" w14:textId="4BA5188F"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11</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inquiry_id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7D1065AA" w14:textId="77777777" w:rsidR="00627878" w:rsidRDefault="00627878" w:rsidP="00627878">
      <w:pPr>
        <w:spacing w:line="480" w:lineRule="auto"/>
        <w:rPr>
          <w:rFonts w:ascii="Arial" w:hAnsi="Arial" w:cs="Arial"/>
        </w:rPr>
      </w:pPr>
    </w:p>
    <w:p w14:paraId="45E133CF" w14:textId="77777777" w:rsidR="00192540" w:rsidRDefault="00192540" w:rsidP="00627878">
      <w:pPr>
        <w:spacing w:line="480" w:lineRule="auto"/>
        <w:rPr>
          <w:rFonts w:ascii="Arial" w:hAnsi="Arial" w:cs="Arial"/>
        </w:rPr>
      </w:pPr>
    </w:p>
    <w:p w14:paraId="6B8D5B65" w14:textId="77777777" w:rsidR="00192540" w:rsidRDefault="00192540" w:rsidP="00627878">
      <w:pPr>
        <w:spacing w:line="480" w:lineRule="auto"/>
        <w:rPr>
          <w:rFonts w:ascii="Arial" w:hAnsi="Arial" w:cs="Arial"/>
        </w:rPr>
      </w:pPr>
    </w:p>
    <w:p w14:paraId="28F831AC" w14:textId="77777777" w:rsidR="00192540" w:rsidRDefault="00192540" w:rsidP="00627878">
      <w:pPr>
        <w:spacing w:line="480" w:lineRule="auto"/>
        <w:rPr>
          <w:rFonts w:ascii="Arial" w:hAnsi="Arial" w:cs="Arial"/>
        </w:rPr>
      </w:pPr>
    </w:p>
    <w:p w14:paraId="54965040" w14:textId="77777777" w:rsidR="00192540" w:rsidRDefault="00192540" w:rsidP="00627878">
      <w:pPr>
        <w:spacing w:line="480" w:lineRule="auto"/>
        <w:rPr>
          <w:rFonts w:ascii="Arial" w:hAnsi="Arial" w:cs="Arial"/>
        </w:rPr>
      </w:pPr>
    </w:p>
    <w:p w14:paraId="1D97E7C1" w14:textId="3D736E65"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12</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lastRenderedPageBreak/>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75AF97E4" w:rsidR="00AE54A4" w:rsidRDefault="00AE54A4" w:rsidP="00AE54A4">
      <w:pPr>
        <w:spacing w:line="480" w:lineRule="auto"/>
        <w:jc w:val="center"/>
        <w:rPr>
          <w:rFonts w:ascii="Arial" w:hAnsi="Arial" w:cs="Arial"/>
        </w:rPr>
      </w:pPr>
      <w:r>
        <w:rPr>
          <w:rFonts w:ascii="Arial" w:hAnsi="Arial" w:cs="Arial"/>
        </w:rPr>
        <w:t>Table 13.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proofErr w:type="spellStart"/>
            <w:r>
              <w:rPr>
                <w:rFonts w:ascii="Arial" w:hAnsi="Arial" w:cs="Arial"/>
              </w:rPr>
              <w:t>log_id</w:t>
            </w:r>
            <w:proofErr w:type="spellEnd"/>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proofErr w:type="spellStart"/>
            <w:r w:rsidRPr="00627878">
              <w:rPr>
                <w:rFonts w:ascii="Arial" w:hAnsi="Arial" w:cs="Arial"/>
              </w:rPr>
              <w:t>inquiry_id</w:t>
            </w:r>
            <w:proofErr w:type="spellEnd"/>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proofErr w:type="spellStart"/>
            <w:r w:rsidRPr="00707C2A">
              <w:rPr>
                <w:rFonts w:ascii="Arial" w:hAnsi="Arial" w:cs="Arial"/>
              </w:rPr>
              <w:t>admin_id</w:t>
            </w:r>
            <w:proofErr w:type="spellEnd"/>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proofErr w:type="spellStart"/>
            <w:r w:rsidRPr="00707C2A">
              <w:rPr>
                <w:rFonts w:ascii="Arial" w:hAnsi="Arial" w:cs="Arial"/>
              </w:rPr>
              <w:t>reserve_id</w:t>
            </w:r>
            <w:proofErr w:type="spellEnd"/>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proofErr w:type="spellStart"/>
            <w:r w:rsidRPr="00627878">
              <w:rPr>
                <w:rFonts w:ascii="Arial" w:hAnsi="Arial" w:cs="Arial"/>
              </w:rPr>
              <w:t>time_created</w:t>
            </w:r>
            <w:proofErr w:type="spellEnd"/>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proofErr w:type="spellStart"/>
            <w:r w:rsidRPr="00627878">
              <w:rPr>
                <w:rFonts w:ascii="Arial" w:hAnsi="Arial" w:cs="Arial"/>
              </w:rPr>
              <w:t>time_updated</w:t>
            </w:r>
            <w:proofErr w:type="spellEnd"/>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69319E3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21</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lastRenderedPageBreak/>
        <w:drawing>
          <wp:inline distT="0" distB="0" distL="0" distR="0" wp14:anchorId="11607158" wp14:editId="725E2F4F">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t xml:space="preserve">We applied the </w:t>
      </w:r>
      <w:proofErr w:type="gramStart"/>
      <w:r w:rsidRPr="0087774E">
        <w:rPr>
          <w:rFonts w:ascii="Arial" w:hAnsi="Arial" w:cs="Arial"/>
        </w:rPr>
        <w:t>Agile</w:t>
      </w:r>
      <w:proofErr w:type="gramEnd"/>
      <w:r w:rsidRPr="0087774E">
        <w:rPr>
          <w:rFonts w:ascii="Arial" w:hAnsi="Arial" w:cs="Arial"/>
        </w:rPr>
        <w:t xml:space="preserv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 xml:space="preserve">In Agile methodology, everything begins with the Planning Phase. Here, we focused on gathering all the information needed to develop the system. We clearly defined the project’s </w:t>
      </w:r>
      <w:r w:rsidRPr="0087774E">
        <w:rPr>
          <w:rFonts w:ascii="Arial" w:hAnsi="Arial" w:cs="Arial"/>
        </w:rPr>
        <w:lastRenderedPageBreak/>
        <w:t>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In this phase, we created a layout based on the client’s requirements. We designed the interface to be simple and easy to use, aiming to ensure user satisfaction. To achieve this, we used a minimal color scheme, made the design responsive, and prioritized a user-friendly 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 xml:space="preserve">In the testing phase, the Quality Assurance (QA) team checks how well the system works, how it performs, and its overall design. This includes performing functionality, integrity, </w:t>
      </w:r>
      <w:r w:rsidRPr="0087774E">
        <w:rPr>
          <w:rFonts w:ascii="Arial" w:hAnsi="Arial" w:cs="Arial"/>
        </w:rPr>
        <w:lastRenderedPageBreak/>
        <w:t>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4A18A7FD" w14:textId="7C1ECD16" w:rsid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6748993F" w14:textId="77777777" w:rsidR="0087774E" w:rsidRPr="0087774E" w:rsidRDefault="0087774E" w:rsidP="0087774E">
      <w:pPr>
        <w:spacing w:line="480" w:lineRule="auto"/>
        <w:jc w:val="both"/>
        <w:rPr>
          <w:rFonts w:ascii="Arial" w:hAnsi="Arial" w:cs="Arial"/>
        </w:rPr>
      </w:pP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4FBECC56" w:rsidR="00303EEC" w:rsidRDefault="00303EEC" w:rsidP="00627878">
      <w:pPr>
        <w:spacing w:line="480" w:lineRule="auto"/>
        <w:rPr>
          <w:rFonts w:ascii="Arial" w:hAnsi="Arial" w:cs="Arial"/>
          <w:b/>
          <w:bCs/>
        </w:rPr>
      </w:pPr>
    </w:p>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9C88C7F" w:rsidR="003E2569" w:rsidRPr="00303EEC" w:rsidRDefault="003E2569" w:rsidP="003E2569">
      <w:pPr>
        <w:spacing w:line="480" w:lineRule="auto"/>
        <w:rPr>
          <w:rFonts w:ascii="Arial" w:hAnsi="Arial" w:cs="Arial"/>
          <w:b/>
          <w:bCs/>
          <w:sz w:val="24"/>
          <w:szCs w:val="24"/>
        </w:rPr>
      </w:pPr>
      <w:r>
        <w:rPr>
          <w:rFonts w:ascii="Arial" w:hAnsi="Arial" w:cs="Arial"/>
          <w:b/>
          <w:bCs/>
          <w:sz w:val="24"/>
          <w:szCs w:val="24"/>
        </w:rPr>
        <w:tab/>
      </w:r>
    </w:p>
    <w:sectPr w:rsidR="003E2569" w:rsidRPr="00303EEC" w:rsidSect="00105EB7">
      <w:headerReference w:type="first" r:id="rId38"/>
      <w:footerReference w:type="first" r:id="rId39"/>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A5F076" w14:textId="77777777" w:rsidR="00DA7FF8" w:rsidRDefault="00DA7FF8" w:rsidP="00A73AE0">
      <w:r>
        <w:separator/>
      </w:r>
    </w:p>
  </w:endnote>
  <w:endnote w:type="continuationSeparator" w:id="0">
    <w:p w14:paraId="190F014C" w14:textId="77777777" w:rsidR="00DA7FF8" w:rsidRDefault="00DA7FF8"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049F7" w14:textId="77777777" w:rsidR="00BF1A88" w:rsidRDefault="00BF1A88">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BF1A88" w:rsidRPr="009466F4" w:rsidRDefault="00BF1A88"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9</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" filled="f" stroked="f" strokeweight=".5pt">
              <v:textbox>
                <w:txbxContent>
                  <w:p w14:paraId="283E07B9" w14:textId="77777777" w:rsidR="00BF1A88" w:rsidRPr="009466F4" w:rsidRDefault="00BF1A88"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9</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BF1A88" w:rsidRPr="00CE7EF1" w:rsidRDefault="00BF1A88"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" fillcolor="white [3201]" stroked="f" strokeweight=".5pt">
              <v:textbox>
                <w:txbxContent>
                  <w:p w14:paraId="1BB32194" w14:textId="77777777" w:rsidR="00BF1A88" w:rsidRPr="00CE7EF1" w:rsidRDefault="00BF1A88"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1A3209" w14:textId="401C763E" w:rsidR="00BF1A88" w:rsidRDefault="00BF1A88">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BF1A88" w:rsidRPr="00CE7EF1" w:rsidRDefault="00BF1A88" w:rsidP="001001C2">
                          <w:pPr>
                            <w:jc w:val="center"/>
                            <w:rPr>
                              <w:b/>
                              <w:sz w:val="28"/>
                            </w:rPr>
                          </w:pPr>
                          <w:r>
                            <w:rPr>
                              <w:rFonts w:ascii="Times New Roman" w:hAnsi="Times New Roman" w:cs="Times New Roman"/>
                              <w:b/>
                              <w:sz w:val="30"/>
                            </w:rPr>
                            <w:t>CAPSTONE PROJECT</w:t>
                          </w:r>
                        </w:p>
                        <w:p w14:paraId="59E9D1B8"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" fillcolor="white [3201]" stroked="f" strokeweight=".5pt">
              <v:textbox>
                <w:txbxContent>
                  <w:p w14:paraId="25B2DD8B" w14:textId="77777777" w:rsidR="00BF1A88" w:rsidRPr="00CE7EF1" w:rsidRDefault="00BF1A88" w:rsidP="001001C2">
                    <w:pPr>
                      <w:jc w:val="center"/>
                      <w:rPr>
                        <w:b/>
                        <w:sz w:val="28"/>
                      </w:rPr>
                    </w:pPr>
                    <w:r>
                      <w:rPr>
                        <w:rFonts w:ascii="Times New Roman" w:hAnsi="Times New Roman" w:cs="Times New Roman"/>
                        <w:b/>
                        <w:sz w:val="30"/>
                      </w:rPr>
                      <w:t>CAPSTONE PROJECT</w:t>
                    </w:r>
                  </w:p>
                  <w:p w14:paraId="59E9D1B8" w14:textId="77777777" w:rsidR="00BF1A88" w:rsidRPr="00CE7EF1" w:rsidRDefault="00BF1A88"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C80E46" w14:textId="77777777" w:rsidR="00BF1A88" w:rsidRDefault="00BF1A88">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BF1A88" w:rsidRPr="00CE7EF1" w:rsidRDefault="00BF1A88" w:rsidP="001001C2">
                          <w:pPr>
                            <w:jc w:val="center"/>
                            <w:rPr>
                              <w:b/>
                              <w:sz w:val="28"/>
                            </w:rPr>
                          </w:pPr>
                          <w:r>
                            <w:rPr>
                              <w:rFonts w:ascii="Times New Roman" w:hAnsi="Times New Roman" w:cs="Times New Roman"/>
                              <w:b/>
                              <w:sz w:val="30"/>
                            </w:rPr>
                            <w:t>CAPSTONE PROJECT</w:t>
                          </w:r>
                        </w:p>
                        <w:p w14:paraId="4590598B"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" fillcolor="white [3201]" stroked="f" strokeweight=".5pt">
              <v:textbox>
                <w:txbxContent>
                  <w:p w14:paraId="5512994F" w14:textId="77777777" w:rsidR="00BF1A88" w:rsidRPr="00CE7EF1" w:rsidRDefault="00BF1A88" w:rsidP="001001C2">
                    <w:pPr>
                      <w:jc w:val="center"/>
                      <w:rPr>
                        <w:b/>
                        <w:sz w:val="28"/>
                      </w:rPr>
                    </w:pPr>
                    <w:r>
                      <w:rPr>
                        <w:rFonts w:ascii="Times New Roman" w:hAnsi="Times New Roman" w:cs="Times New Roman"/>
                        <w:b/>
                        <w:sz w:val="30"/>
                      </w:rPr>
                      <w:t>CAPSTONE PROJECT</w:t>
                    </w:r>
                  </w:p>
                  <w:p w14:paraId="4590598B" w14:textId="77777777" w:rsidR="00BF1A88" w:rsidRPr="00CE7EF1" w:rsidRDefault="00BF1A88"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DCCC1" w14:textId="58429EC1" w:rsidR="00BF1A88" w:rsidRDefault="00BF1A88">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BF1A88" w:rsidRPr="009466F4" w:rsidRDefault="00BF1A88"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" filled="f" stroked="f" strokeweight=".5pt">
              <v:textbox>
                <w:txbxContent>
                  <w:p w14:paraId="27696A1D" w14:textId="77777777" w:rsidR="00BF1A88" w:rsidRPr="009466F4" w:rsidRDefault="00BF1A88"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BF1A88" w:rsidRPr="00CE7EF1" w:rsidRDefault="00BF1A88" w:rsidP="001001C2">
                          <w:pPr>
                            <w:jc w:val="center"/>
                            <w:rPr>
                              <w:b/>
                              <w:sz w:val="28"/>
                            </w:rPr>
                          </w:pPr>
                          <w:r>
                            <w:rPr>
                              <w:rFonts w:ascii="Times New Roman" w:hAnsi="Times New Roman" w:cs="Times New Roman"/>
                              <w:b/>
                              <w:sz w:val="30"/>
                            </w:rPr>
                            <w:t>CAPSTONE PROJECT</w:t>
                          </w:r>
                        </w:p>
                        <w:p w14:paraId="5EB8CB73"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132D76" w:rsidRPr="00CE7EF1" w:rsidRDefault="00132D76" w:rsidP="001001C2">
                    <w:pPr>
                      <w:jc w:val="center"/>
                      <w:rPr>
                        <w:b/>
                        <w:sz w:val="28"/>
                      </w:rPr>
                    </w:pPr>
                    <w:r>
                      <w:rPr>
                        <w:rFonts w:ascii="Times New Roman" w:hAnsi="Times New Roman" w:cs="Times New Roman"/>
                        <w:b/>
                        <w:sz w:val="30"/>
                      </w:rPr>
                      <w:t>CAPSTONE PROJECT</w:t>
                    </w:r>
                  </w:p>
                  <w:p w14:paraId="5EB8CB73" w14:textId="77777777" w:rsidR="00132D76" w:rsidRPr="00CE7EF1" w:rsidRDefault="00132D76"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1A8FA8" w14:textId="77777777" w:rsidR="00DA7FF8" w:rsidRDefault="00DA7FF8" w:rsidP="00A73AE0">
      <w:r>
        <w:separator/>
      </w:r>
    </w:p>
  </w:footnote>
  <w:footnote w:type="continuationSeparator" w:id="0">
    <w:p w14:paraId="644A48F6" w14:textId="77777777" w:rsidR="00DA7FF8" w:rsidRDefault="00DA7FF8" w:rsidP="00A73AE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69A4FB" w14:textId="0ED8B4AE" w:rsidR="00BF1A88" w:rsidRPr="00A73AE0" w:rsidRDefault="00BF1A88">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BF1A88" w:rsidRDefault="00BF1A88"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BF1A88" w:rsidRDefault="00BF1A88"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" fillcolor="white [3201]" stroked="f" strokeweight=".5pt">
              <v:textbox>
                <w:txbxContent>
                  <w:p w14:paraId="6DCF42ED" w14:textId="77777777" w:rsidR="00BF1A88" w:rsidRDefault="00BF1A88"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BF1A88" w:rsidRDefault="00BF1A88"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BF1A88" w:rsidRDefault="00BF1A88" w:rsidP="00A73AE0">
    <w:pPr>
      <w:pStyle w:val="Header"/>
      <w:jc w:val="center"/>
      <w:rPr>
        <w:rFonts w:ascii="Times New Roman" w:hAnsi="Times New Roman" w:cs="Times New Roman"/>
        <w:sz w:val="24"/>
      </w:rPr>
    </w:pPr>
  </w:p>
  <w:p w14:paraId="0CE525E4" w14:textId="77777777" w:rsidR="00BF1A88" w:rsidRPr="00A73AE0" w:rsidRDefault="00BF1A88"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CA7FB" w14:textId="66ABC9C6" w:rsidR="00BF1A88" w:rsidRDefault="00BF1A88">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" fillcolor="white [3201]" stroked="f" strokeweight=".5pt">
              <v:textbox>
                <w:txbxContent>
                  <w:p w14:paraId="41DF058F"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7ECDB" w14:textId="77777777" w:rsidR="00BF1A88" w:rsidRDefault="00BF1A88">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" fillcolor="white [3201]" stroked="f" strokeweight=".5pt">
              <v:textbox>
                <w:txbxContent>
                  <w:p w14:paraId="6E740CD6"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BC1EB" w14:textId="77777777" w:rsidR="00BF1A88" w:rsidRDefault="00BF1A88">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132D76" w:rsidRDefault="00132D7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3"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6"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7"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8"/>
  </w:num>
  <w:num w:numId="2">
    <w:abstractNumId w:val="9"/>
  </w:num>
  <w:num w:numId="3">
    <w:abstractNumId w:val="11"/>
  </w:num>
  <w:num w:numId="4">
    <w:abstractNumId w:val="15"/>
  </w:num>
  <w:num w:numId="5">
    <w:abstractNumId w:val="3"/>
  </w:num>
  <w:num w:numId="6">
    <w:abstractNumId w:val="7"/>
  </w:num>
  <w:num w:numId="7">
    <w:abstractNumId w:val="5"/>
  </w:num>
  <w:num w:numId="8">
    <w:abstractNumId w:val="1"/>
  </w:num>
  <w:num w:numId="9">
    <w:abstractNumId w:val="14"/>
  </w:num>
  <w:num w:numId="10">
    <w:abstractNumId w:val="10"/>
  </w:num>
  <w:num w:numId="11">
    <w:abstractNumId w:val="16"/>
  </w:num>
  <w:num w:numId="12">
    <w:abstractNumId w:val="4"/>
  </w:num>
  <w:num w:numId="13">
    <w:abstractNumId w:val="0"/>
  </w:num>
  <w:num w:numId="14">
    <w:abstractNumId w:val="13"/>
  </w:num>
  <w:num w:numId="15">
    <w:abstractNumId w:val="6"/>
  </w:num>
  <w:num w:numId="16">
    <w:abstractNumId w:val="2"/>
  </w:num>
  <w:num w:numId="17">
    <w:abstractNumId w:val="1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AE0"/>
    <w:rsid w:val="00004B26"/>
    <w:rsid w:val="0000758D"/>
    <w:rsid w:val="00013BB3"/>
    <w:rsid w:val="00017144"/>
    <w:rsid w:val="0002045A"/>
    <w:rsid w:val="00022354"/>
    <w:rsid w:val="00025F18"/>
    <w:rsid w:val="00031704"/>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6736"/>
    <w:rsid w:val="000C54F6"/>
    <w:rsid w:val="000D0688"/>
    <w:rsid w:val="000D1DD2"/>
    <w:rsid w:val="000D62A5"/>
    <w:rsid w:val="000D7277"/>
    <w:rsid w:val="000E1229"/>
    <w:rsid w:val="000E24A5"/>
    <w:rsid w:val="000F05CC"/>
    <w:rsid w:val="000F1DDD"/>
    <w:rsid w:val="000F2585"/>
    <w:rsid w:val="000F33BB"/>
    <w:rsid w:val="000F7B72"/>
    <w:rsid w:val="000F7CDC"/>
    <w:rsid w:val="001001C2"/>
    <w:rsid w:val="001003B1"/>
    <w:rsid w:val="001023A2"/>
    <w:rsid w:val="00105EB7"/>
    <w:rsid w:val="00107382"/>
    <w:rsid w:val="001108E0"/>
    <w:rsid w:val="00114D9D"/>
    <w:rsid w:val="0012102F"/>
    <w:rsid w:val="00124666"/>
    <w:rsid w:val="001256C9"/>
    <w:rsid w:val="00126651"/>
    <w:rsid w:val="001269A0"/>
    <w:rsid w:val="001274FB"/>
    <w:rsid w:val="00131243"/>
    <w:rsid w:val="00132AB2"/>
    <w:rsid w:val="00132D76"/>
    <w:rsid w:val="00136070"/>
    <w:rsid w:val="00136173"/>
    <w:rsid w:val="0013792F"/>
    <w:rsid w:val="00141015"/>
    <w:rsid w:val="00147E7B"/>
    <w:rsid w:val="0015042A"/>
    <w:rsid w:val="00150485"/>
    <w:rsid w:val="00165118"/>
    <w:rsid w:val="0016547F"/>
    <w:rsid w:val="001714DF"/>
    <w:rsid w:val="00172A79"/>
    <w:rsid w:val="00172A95"/>
    <w:rsid w:val="00176AD4"/>
    <w:rsid w:val="001839DE"/>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4641"/>
    <w:rsid w:val="001F5551"/>
    <w:rsid w:val="001F5C8D"/>
    <w:rsid w:val="001F64EB"/>
    <w:rsid w:val="00203E67"/>
    <w:rsid w:val="002065B8"/>
    <w:rsid w:val="00211037"/>
    <w:rsid w:val="00232095"/>
    <w:rsid w:val="00235048"/>
    <w:rsid w:val="00244CC6"/>
    <w:rsid w:val="00251B71"/>
    <w:rsid w:val="00251DB5"/>
    <w:rsid w:val="002535E0"/>
    <w:rsid w:val="0025626A"/>
    <w:rsid w:val="002606C2"/>
    <w:rsid w:val="002616EC"/>
    <w:rsid w:val="0026270C"/>
    <w:rsid w:val="00263405"/>
    <w:rsid w:val="0026464A"/>
    <w:rsid w:val="00266EE7"/>
    <w:rsid w:val="00276E39"/>
    <w:rsid w:val="002830FC"/>
    <w:rsid w:val="00283A99"/>
    <w:rsid w:val="00283D38"/>
    <w:rsid w:val="00291D7F"/>
    <w:rsid w:val="00292D48"/>
    <w:rsid w:val="002946E4"/>
    <w:rsid w:val="002957A5"/>
    <w:rsid w:val="0029590B"/>
    <w:rsid w:val="00295B0C"/>
    <w:rsid w:val="00295B6D"/>
    <w:rsid w:val="002A116E"/>
    <w:rsid w:val="002A156D"/>
    <w:rsid w:val="002A5A90"/>
    <w:rsid w:val="002A670D"/>
    <w:rsid w:val="002A77D0"/>
    <w:rsid w:val="002C05CE"/>
    <w:rsid w:val="002C38EB"/>
    <w:rsid w:val="002D2E29"/>
    <w:rsid w:val="002D68FA"/>
    <w:rsid w:val="002E01E5"/>
    <w:rsid w:val="002E3E9B"/>
    <w:rsid w:val="002F5670"/>
    <w:rsid w:val="002F784B"/>
    <w:rsid w:val="002F79D3"/>
    <w:rsid w:val="003000D2"/>
    <w:rsid w:val="00303EEC"/>
    <w:rsid w:val="0030520C"/>
    <w:rsid w:val="00306223"/>
    <w:rsid w:val="0031340C"/>
    <w:rsid w:val="00315691"/>
    <w:rsid w:val="00327073"/>
    <w:rsid w:val="0033055A"/>
    <w:rsid w:val="00343B26"/>
    <w:rsid w:val="0035068C"/>
    <w:rsid w:val="003532C8"/>
    <w:rsid w:val="00362213"/>
    <w:rsid w:val="00365E3B"/>
    <w:rsid w:val="003805EB"/>
    <w:rsid w:val="003819E5"/>
    <w:rsid w:val="003845F4"/>
    <w:rsid w:val="00386627"/>
    <w:rsid w:val="00386BB9"/>
    <w:rsid w:val="003960A4"/>
    <w:rsid w:val="003A13F0"/>
    <w:rsid w:val="003A16BC"/>
    <w:rsid w:val="003A268A"/>
    <w:rsid w:val="003B0C81"/>
    <w:rsid w:val="003B262F"/>
    <w:rsid w:val="003B305E"/>
    <w:rsid w:val="003B4025"/>
    <w:rsid w:val="003C26F3"/>
    <w:rsid w:val="003C3CAE"/>
    <w:rsid w:val="003C46C4"/>
    <w:rsid w:val="003D4824"/>
    <w:rsid w:val="003D5555"/>
    <w:rsid w:val="003D6D86"/>
    <w:rsid w:val="003E0878"/>
    <w:rsid w:val="003E2569"/>
    <w:rsid w:val="003E4320"/>
    <w:rsid w:val="003F3BBF"/>
    <w:rsid w:val="003F6D48"/>
    <w:rsid w:val="003F78C1"/>
    <w:rsid w:val="004043F2"/>
    <w:rsid w:val="00410F41"/>
    <w:rsid w:val="004167B9"/>
    <w:rsid w:val="00421794"/>
    <w:rsid w:val="00421BFC"/>
    <w:rsid w:val="00425B68"/>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6CB"/>
    <w:rsid w:val="0047203F"/>
    <w:rsid w:val="00474606"/>
    <w:rsid w:val="00474C61"/>
    <w:rsid w:val="0047701B"/>
    <w:rsid w:val="00480FA0"/>
    <w:rsid w:val="00481380"/>
    <w:rsid w:val="004858E7"/>
    <w:rsid w:val="00493B74"/>
    <w:rsid w:val="00496FC3"/>
    <w:rsid w:val="004A1E99"/>
    <w:rsid w:val="004B04B0"/>
    <w:rsid w:val="004B337F"/>
    <w:rsid w:val="004B6607"/>
    <w:rsid w:val="004C0436"/>
    <w:rsid w:val="004C3579"/>
    <w:rsid w:val="004C4963"/>
    <w:rsid w:val="004C4C12"/>
    <w:rsid w:val="004D656E"/>
    <w:rsid w:val="004D6B7E"/>
    <w:rsid w:val="004E2186"/>
    <w:rsid w:val="004E4A3C"/>
    <w:rsid w:val="004E776A"/>
    <w:rsid w:val="004E7F1B"/>
    <w:rsid w:val="004F01F7"/>
    <w:rsid w:val="004F3D8E"/>
    <w:rsid w:val="004F4F9F"/>
    <w:rsid w:val="004F58D7"/>
    <w:rsid w:val="00502B49"/>
    <w:rsid w:val="00503FE8"/>
    <w:rsid w:val="005118F7"/>
    <w:rsid w:val="00515B36"/>
    <w:rsid w:val="005167EF"/>
    <w:rsid w:val="0052135A"/>
    <w:rsid w:val="00524362"/>
    <w:rsid w:val="0052601D"/>
    <w:rsid w:val="00530049"/>
    <w:rsid w:val="00531244"/>
    <w:rsid w:val="00532FFD"/>
    <w:rsid w:val="005332B8"/>
    <w:rsid w:val="0053411E"/>
    <w:rsid w:val="005438AF"/>
    <w:rsid w:val="00562A02"/>
    <w:rsid w:val="00570FA5"/>
    <w:rsid w:val="00572AA5"/>
    <w:rsid w:val="00576080"/>
    <w:rsid w:val="0057612B"/>
    <w:rsid w:val="00580C39"/>
    <w:rsid w:val="00584CE7"/>
    <w:rsid w:val="005905B4"/>
    <w:rsid w:val="0059547A"/>
    <w:rsid w:val="0059678F"/>
    <w:rsid w:val="005B116D"/>
    <w:rsid w:val="005B30D0"/>
    <w:rsid w:val="005B3233"/>
    <w:rsid w:val="005B76CF"/>
    <w:rsid w:val="005C0458"/>
    <w:rsid w:val="005C09D7"/>
    <w:rsid w:val="005C4832"/>
    <w:rsid w:val="005C487A"/>
    <w:rsid w:val="005C6145"/>
    <w:rsid w:val="005D026E"/>
    <w:rsid w:val="005D0436"/>
    <w:rsid w:val="005D5FDD"/>
    <w:rsid w:val="005E1AB9"/>
    <w:rsid w:val="005E3EC0"/>
    <w:rsid w:val="005E5CB2"/>
    <w:rsid w:val="005F7782"/>
    <w:rsid w:val="005F7BFB"/>
    <w:rsid w:val="00600EC3"/>
    <w:rsid w:val="006026EB"/>
    <w:rsid w:val="00603337"/>
    <w:rsid w:val="006050A3"/>
    <w:rsid w:val="0060637B"/>
    <w:rsid w:val="00606DED"/>
    <w:rsid w:val="00607DBC"/>
    <w:rsid w:val="0061162A"/>
    <w:rsid w:val="00611900"/>
    <w:rsid w:val="00616E6E"/>
    <w:rsid w:val="00617C5A"/>
    <w:rsid w:val="00617EFD"/>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2FCC"/>
    <w:rsid w:val="00664BB5"/>
    <w:rsid w:val="00676F8D"/>
    <w:rsid w:val="00677CAF"/>
    <w:rsid w:val="006831E1"/>
    <w:rsid w:val="00683236"/>
    <w:rsid w:val="00685838"/>
    <w:rsid w:val="006A21AE"/>
    <w:rsid w:val="006A2CF7"/>
    <w:rsid w:val="006A3BA4"/>
    <w:rsid w:val="006A66E7"/>
    <w:rsid w:val="006A6EAC"/>
    <w:rsid w:val="006A7C9C"/>
    <w:rsid w:val="006B03E3"/>
    <w:rsid w:val="006B1218"/>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72A8"/>
    <w:rsid w:val="0070129B"/>
    <w:rsid w:val="007048C5"/>
    <w:rsid w:val="00706443"/>
    <w:rsid w:val="007074AC"/>
    <w:rsid w:val="007078AC"/>
    <w:rsid w:val="00707C2A"/>
    <w:rsid w:val="00711293"/>
    <w:rsid w:val="00712405"/>
    <w:rsid w:val="007178DF"/>
    <w:rsid w:val="007265B3"/>
    <w:rsid w:val="007277D4"/>
    <w:rsid w:val="007322E1"/>
    <w:rsid w:val="00736B50"/>
    <w:rsid w:val="00737E2E"/>
    <w:rsid w:val="00740369"/>
    <w:rsid w:val="00741C9F"/>
    <w:rsid w:val="007431E5"/>
    <w:rsid w:val="0074487D"/>
    <w:rsid w:val="00757AEC"/>
    <w:rsid w:val="007606F0"/>
    <w:rsid w:val="00767893"/>
    <w:rsid w:val="00773C9C"/>
    <w:rsid w:val="00775205"/>
    <w:rsid w:val="0077585A"/>
    <w:rsid w:val="007774C6"/>
    <w:rsid w:val="007950C2"/>
    <w:rsid w:val="00795A89"/>
    <w:rsid w:val="00797849"/>
    <w:rsid w:val="007A5BBB"/>
    <w:rsid w:val="007A6A1B"/>
    <w:rsid w:val="007B0399"/>
    <w:rsid w:val="007C4477"/>
    <w:rsid w:val="007C5889"/>
    <w:rsid w:val="007D1957"/>
    <w:rsid w:val="007D4427"/>
    <w:rsid w:val="007D622C"/>
    <w:rsid w:val="007E7DF0"/>
    <w:rsid w:val="008009D1"/>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5395"/>
    <w:rsid w:val="00846BF1"/>
    <w:rsid w:val="00860ABB"/>
    <w:rsid w:val="00862ECC"/>
    <w:rsid w:val="00864CDE"/>
    <w:rsid w:val="00866CF6"/>
    <w:rsid w:val="0087472B"/>
    <w:rsid w:val="00875465"/>
    <w:rsid w:val="0087774E"/>
    <w:rsid w:val="00877DCC"/>
    <w:rsid w:val="0088368C"/>
    <w:rsid w:val="00895F12"/>
    <w:rsid w:val="00895FB7"/>
    <w:rsid w:val="00896863"/>
    <w:rsid w:val="008A14F6"/>
    <w:rsid w:val="008A7C15"/>
    <w:rsid w:val="008C2129"/>
    <w:rsid w:val="008C29F5"/>
    <w:rsid w:val="008C65DA"/>
    <w:rsid w:val="008C73E0"/>
    <w:rsid w:val="008D1AB2"/>
    <w:rsid w:val="008D278C"/>
    <w:rsid w:val="008E3A3C"/>
    <w:rsid w:val="008E46EA"/>
    <w:rsid w:val="008E58EF"/>
    <w:rsid w:val="008E7230"/>
    <w:rsid w:val="008F0CA6"/>
    <w:rsid w:val="008F4D69"/>
    <w:rsid w:val="008F7B40"/>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66F4"/>
    <w:rsid w:val="00946B24"/>
    <w:rsid w:val="00947DFA"/>
    <w:rsid w:val="00955228"/>
    <w:rsid w:val="00956CDD"/>
    <w:rsid w:val="0096403B"/>
    <w:rsid w:val="00972497"/>
    <w:rsid w:val="00975977"/>
    <w:rsid w:val="0098123D"/>
    <w:rsid w:val="00981908"/>
    <w:rsid w:val="00987BE6"/>
    <w:rsid w:val="00996B8B"/>
    <w:rsid w:val="009A1A7A"/>
    <w:rsid w:val="009A32EA"/>
    <w:rsid w:val="009B32B6"/>
    <w:rsid w:val="009B3E98"/>
    <w:rsid w:val="009B4591"/>
    <w:rsid w:val="009C52B3"/>
    <w:rsid w:val="009C78E3"/>
    <w:rsid w:val="009D21D3"/>
    <w:rsid w:val="009D21F9"/>
    <w:rsid w:val="009D2567"/>
    <w:rsid w:val="009D6C54"/>
    <w:rsid w:val="009E01B9"/>
    <w:rsid w:val="009E2620"/>
    <w:rsid w:val="009E5467"/>
    <w:rsid w:val="009F2250"/>
    <w:rsid w:val="009F56C7"/>
    <w:rsid w:val="00A0120C"/>
    <w:rsid w:val="00A05378"/>
    <w:rsid w:val="00A06B97"/>
    <w:rsid w:val="00A076BA"/>
    <w:rsid w:val="00A11B15"/>
    <w:rsid w:val="00A12785"/>
    <w:rsid w:val="00A156DF"/>
    <w:rsid w:val="00A203C1"/>
    <w:rsid w:val="00A21684"/>
    <w:rsid w:val="00A23605"/>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197F"/>
    <w:rsid w:val="00AB21D7"/>
    <w:rsid w:val="00AB79C2"/>
    <w:rsid w:val="00AC128D"/>
    <w:rsid w:val="00AC192C"/>
    <w:rsid w:val="00AC23C8"/>
    <w:rsid w:val="00AC52FF"/>
    <w:rsid w:val="00AD0494"/>
    <w:rsid w:val="00AD296C"/>
    <w:rsid w:val="00AD36D9"/>
    <w:rsid w:val="00AD6163"/>
    <w:rsid w:val="00AE54A4"/>
    <w:rsid w:val="00AE5DEA"/>
    <w:rsid w:val="00AF1CA1"/>
    <w:rsid w:val="00AF2894"/>
    <w:rsid w:val="00B03FA3"/>
    <w:rsid w:val="00B1028F"/>
    <w:rsid w:val="00B115AA"/>
    <w:rsid w:val="00B12DE7"/>
    <w:rsid w:val="00B12EEE"/>
    <w:rsid w:val="00B20068"/>
    <w:rsid w:val="00B21B65"/>
    <w:rsid w:val="00B261A2"/>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E0"/>
    <w:rsid w:val="00B76196"/>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C0CE2"/>
    <w:rsid w:val="00BC3BAB"/>
    <w:rsid w:val="00BC4092"/>
    <w:rsid w:val="00BC79BD"/>
    <w:rsid w:val="00BD1640"/>
    <w:rsid w:val="00BD1C4F"/>
    <w:rsid w:val="00BD40A2"/>
    <w:rsid w:val="00BD4F40"/>
    <w:rsid w:val="00BD73F0"/>
    <w:rsid w:val="00BE24DC"/>
    <w:rsid w:val="00BE2912"/>
    <w:rsid w:val="00BE33B1"/>
    <w:rsid w:val="00BE5546"/>
    <w:rsid w:val="00BF1A88"/>
    <w:rsid w:val="00BF2287"/>
    <w:rsid w:val="00BF298D"/>
    <w:rsid w:val="00BF705D"/>
    <w:rsid w:val="00BF7FEB"/>
    <w:rsid w:val="00C03472"/>
    <w:rsid w:val="00C07086"/>
    <w:rsid w:val="00C13A7A"/>
    <w:rsid w:val="00C150D6"/>
    <w:rsid w:val="00C20465"/>
    <w:rsid w:val="00C21663"/>
    <w:rsid w:val="00C264D5"/>
    <w:rsid w:val="00C26F9F"/>
    <w:rsid w:val="00C30F5E"/>
    <w:rsid w:val="00C32D68"/>
    <w:rsid w:val="00C37A3F"/>
    <w:rsid w:val="00C44E3C"/>
    <w:rsid w:val="00C504E8"/>
    <w:rsid w:val="00C544D7"/>
    <w:rsid w:val="00C5529B"/>
    <w:rsid w:val="00C56339"/>
    <w:rsid w:val="00C60619"/>
    <w:rsid w:val="00C65AB7"/>
    <w:rsid w:val="00C6683E"/>
    <w:rsid w:val="00C67E56"/>
    <w:rsid w:val="00C753BE"/>
    <w:rsid w:val="00C81684"/>
    <w:rsid w:val="00C83CD9"/>
    <w:rsid w:val="00C84E37"/>
    <w:rsid w:val="00C9519F"/>
    <w:rsid w:val="00CB0297"/>
    <w:rsid w:val="00CB12F2"/>
    <w:rsid w:val="00CB1925"/>
    <w:rsid w:val="00CB3EF9"/>
    <w:rsid w:val="00CB650B"/>
    <w:rsid w:val="00CC03DC"/>
    <w:rsid w:val="00CC3E5C"/>
    <w:rsid w:val="00CC557A"/>
    <w:rsid w:val="00CC68A0"/>
    <w:rsid w:val="00CC73AD"/>
    <w:rsid w:val="00CC75E7"/>
    <w:rsid w:val="00CD02AD"/>
    <w:rsid w:val="00CD47E3"/>
    <w:rsid w:val="00CD5F24"/>
    <w:rsid w:val="00CE0657"/>
    <w:rsid w:val="00CE19AA"/>
    <w:rsid w:val="00CE7EF1"/>
    <w:rsid w:val="00CF2F99"/>
    <w:rsid w:val="00CF7D37"/>
    <w:rsid w:val="00D017E1"/>
    <w:rsid w:val="00D01804"/>
    <w:rsid w:val="00D04171"/>
    <w:rsid w:val="00D05118"/>
    <w:rsid w:val="00D071B5"/>
    <w:rsid w:val="00D21890"/>
    <w:rsid w:val="00D2398E"/>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57F9"/>
    <w:rsid w:val="00D8393D"/>
    <w:rsid w:val="00D94CA0"/>
    <w:rsid w:val="00D94D80"/>
    <w:rsid w:val="00D9785B"/>
    <w:rsid w:val="00DA7FF8"/>
    <w:rsid w:val="00DB0A6B"/>
    <w:rsid w:val="00DB4046"/>
    <w:rsid w:val="00DB5760"/>
    <w:rsid w:val="00DB59DE"/>
    <w:rsid w:val="00DD087E"/>
    <w:rsid w:val="00DD2535"/>
    <w:rsid w:val="00DD348F"/>
    <w:rsid w:val="00DD5A56"/>
    <w:rsid w:val="00DD7BCF"/>
    <w:rsid w:val="00DE1147"/>
    <w:rsid w:val="00DF7AED"/>
    <w:rsid w:val="00E01116"/>
    <w:rsid w:val="00E03EC0"/>
    <w:rsid w:val="00E111EB"/>
    <w:rsid w:val="00E12203"/>
    <w:rsid w:val="00E13944"/>
    <w:rsid w:val="00E14391"/>
    <w:rsid w:val="00E177AF"/>
    <w:rsid w:val="00E17F90"/>
    <w:rsid w:val="00E22DA0"/>
    <w:rsid w:val="00E2468E"/>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A40C1"/>
    <w:rsid w:val="00EA4BB9"/>
    <w:rsid w:val="00EB000D"/>
    <w:rsid w:val="00EB211C"/>
    <w:rsid w:val="00EB3FD5"/>
    <w:rsid w:val="00EB43E2"/>
    <w:rsid w:val="00EC601B"/>
    <w:rsid w:val="00EC6496"/>
    <w:rsid w:val="00EC6774"/>
    <w:rsid w:val="00EE0F84"/>
    <w:rsid w:val="00EE1D08"/>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C98"/>
    <w:rsid w:val="00F364BD"/>
    <w:rsid w:val="00F45134"/>
    <w:rsid w:val="00F56416"/>
    <w:rsid w:val="00F74B9F"/>
    <w:rsid w:val="00F7533A"/>
    <w:rsid w:val="00F80CF5"/>
    <w:rsid w:val="00F82569"/>
    <w:rsid w:val="00F8288E"/>
    <w:rsid w:val="00F91D28"/>
    <w:rsid w:val="00F94689"/>
    <w:rsid w:val="00F970A4"/>
    <w:rsid w:val="00F9755A"/>
    <w:rsid w:val="00FA041A"/>
    <w:rsid w:val="00FA36EF"/>
    <w:rsid w:val="00FB287A"/>
    <w:rsid w:val="00FB4538"/>
    <w:rsid w:val="00FC55D3"/>
    <w:rsid w:val="00FC5F22"/>
    <w:rsid w:val="00FC69FC"/>
    <w:rsid w:val="00FC740F"/>
    <w:rsid w:val="00FD2326"/>
    <w:rsid w:val="00FD431E"/>
    <w:rsid w:val="00FD5E4C"/>
    <w:rsid w:val="00FF295A"/>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oter" Target="footer4.xml"/><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184FA1-2315-4298-B0BC-96ED8B98F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(blank)(2)</Template>
  <TotalTime>1909</TotalTime>
  <Pages>57</Pages>
  <Words>5928</Words>
  <Characters>33790</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Angelica G. Rosario</cp:lastModifiedBy>
  <cp:revision>92</cp:revision>
  <cp:lastPrinted>2021-08-16T08:55:00Z</cp:lastPrinted>
  <dcterms:created xsi:type="dcterms:W3CDTF">2024-05-15T13:06:00Z</dcterms:created>
  <dcterms:modified xsi:type="dcterms:W3CDTF">2025-01-19T09:37:00Z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