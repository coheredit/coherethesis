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r w:rsidRPr="003E4320">
        <w:rPr>
          <w:rFonts w:ascii="Arial" w:hAnsi="Arial" w:cs="Arial"/>
          <w:bCs/>
          <w:sz w:val="24"/>
          <w:szCs w:val="21"/>
        </w:rPr>
        <w:t>by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r w:rsidRPr="003E4320">
        <w:rPr>
          <w:rFonts w:ascii="Arial" w:hAnsi="Arial" w:cs="Arial"/>
          <w:bCs/>
          <w:sz w:val="24"/>
          <w:szCs w:val="21"/>
        </w:rPr>
        <w:t>and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6CCC35E6"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w:t>
      </w:r>
      <w:r w:rsidR="007338F8">
        <w:rPr>
          <w:rFonts w:ascii="Arial" w:hAnsi="Arial" w:cs="Arial"/>
          <w:b/>
          <w:bCs/>
          <w:sz w:val="28"/>
          <w:lang w:val="en"/>
        </w:rPr>
        <w:t>CATERING BOOKING AND RESERVATION</w:t>
      </w:r>
      <w:r w:rsidR="00383925">
        <w:rPr>
          <w:rFonts w:ascii="Arial" w:hAnsi="Arial" w:cs="Arial"/>
          <w:b/>
          <w:bCs/>
          <w:sz w:val="28"/>
          <w:lang w:val="en"/>
        </w:rPr>
        <w:t xml:space="preserve"> SYSTEM</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Asst. Prof. Lydinar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574203E2"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For over two decades, Villa Salud has been a beloved venue for celebrations, hosting countless weddings, birthdays, and other joyous occasions. However, their reliance on traditional, manual methods for managing bookings and reservations had begun to hinder their growth and efficiency. Challenges like inaccurate record-keeping, misplaced information, slow response times to inquiries, and difficulties in coordinating schedules were becoming increasingly prevalent. Recognizing the need for a modern solution, Villa Salud embarked on a digital transformation journey, developing a comprehensive online booking and reservation system.</w:t>
      </w:r>
    </w:p>
    <w:p w14:paraId="1A9BC7A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innovative system leverages cutting-edge technology to streamline and enhance key aspects of Villa Salud's operations. By automating critical tasks, it empowers staff to work more efficiently, freeing them from time-consuming manual processes.</w:t>
      </w:r>
    </w:p>
    <w:p w14:paraId="0648F485" w14:textId="4CC525A8" w:rsidR="007C6615" w:rsidRPr="007C6615" w:rsidRDefault="007C6615" w:rsidP="007C6615">
      <w:pPr>
        <w:spacing w:line="480" w:lineRule="auto"/>
        <w:ind w:firstLine="360"/>
        <w:jc w:val="both"/>
        <w:rPr>
          <w:rFonts w:ascii="Arial" w:hAnsi="Arial" w:cs="Arial"/>
        </w:rPr>
      </w:pPr>
      <w:r w:rsidRPr="007C6615">
        <w:rPr>
          <w:rFonts w:ascii="Arial" w:hAnsi="Arial" w:cs="Arial"/>
        </w:rPr>
        <w:t>Enhanced Customer Experience: The system offers a user-friendly online booking portal, allowing customers to easily browse available dates, inquire about packages, and reserve their desired event slots with just a few clicks. Instant email confirmations and reminders provide peace of mind and ensure that no details are overlooked.</w:t>
      </w:r>
    </w:p>
    <w:p w14:paraId="37D938E8"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Streamlined Operations: The system centralizes all booking and reservation information, eliminating the risk of lost paperwork and ensuring accurate and up-to-date records. An intuitive admin dashboard provides staff with a real-time overview of bookings, inquiries, and event schedules, facilitating efficient planning and coordination.</w:t>
      </w:r>
    </w:p>
    <w:p w14:paraId="2368E4AA"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Improved Efficiency: By automating tasks such as scheduling, payment processing, and communication, the system significantly reduces administrative overhead, enabling staff to focus on providing personalized customer service and enhancing the overall event experience.</w:t>
      </w:r>
    </w:p>
    <w:p w14:paraId="0A191312"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lastRenderedPageBreak/>
        <w:t>Data-Driven Insights: The system collects valuable data on booking trends, customer preferences, and event popularity, providing valuable insights that can inform business decisions, optimize pricing strategies, and identify areas for improvement.</w:t>
      </w:r>
    </w:p>
    <w:p w14:paraId="7EFD4DB0"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Increased Competitiveness: In today's fast-paced digital world, a robust online booking system is essential for attracting and retaining customers. By offering a convenient and efficient booking experience, Villa Salud can gain a competitive edge in the event venue market and attract a wider clientele.</w:t>
      </w:r>
    </w:p>
    <w:p w14:paraId="7707B21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The development of the Villa Salud Catering Booking and Reservation System was guided by the Agile methodology, a flexible and iterative approach that emphasizes collaboration, continuous feedback, and rapid adaptation. This approach ensured that the system was developed in close alignment with the specific needs and evolving requirements of Villa Salud and its customers.</w:t>
      </w:r>
    </w:p>
    <w:p w14:paraId="638AC753"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transformative project is poised to have a profound impact on Villa Salud's business. By streamlining operations, enhancing customer service, and providing valuable data-driven insights, the system will not only increase efficiency and profitability but also contribute to a more positive and memorable experience for all who celebrate at Villa Salud. As Villa Salud continues to grow and thrive, this innovative system will serve as a cornerstone of its success, ensuring that the legacy of joyous celebrations continues for generations to come.</w:t>
      </w:r>
    </w:p>
    <w:p w14:paraId="0BB9B0AC" w14:textId="77777777" w:rsidR="00C85302" w:rsidRDefault="00C85302" w:rsidP="00C85302">
      <w:pPr>
        <w:spacing w:line="480" w:lineRule="auto"/>
        <w:ind w:firstLine="720"/>
        <w:jc w:val="both"/>
        <w:rPr>
          <w:rFonts w:ascii="Arial" w:hAnsi="Arial" w:cs="Arial"/>
        </w:rPr>
      </w:pPr>
    </w:p>
    <w:p w14:paraId="4921FC72" w14:textId="77777777" w:rsidR="00C85302" w:rsidRDefault="00C85302" w:rsidP="00C85302">
      <w:pPr>
        <w:spacing w:line="480" w:lineRule="auto"/>
        <w:ind w:firstLine="720"/>
        <w:jc w:val="both"/>
        <w:rPr>
          <w:rFonts w:ascii="Arial" w:hAnsi="Arial" w:cs="Arial"/>
        </w:rPr>
      </w:pPr>
    </w:p>
    <w:p w14:paraId="6D030018" w14:textId="77777777" w:rsidR="00C85302" w:rsidRDefault="00C85302" w:rsidP="00C85302">
      <w:pPr>
        <w:spacing w:line="480" w:lineRule="auto"/>
        <w:ind w:firstLine="720"/>
        <w:jc w:val="both"/>
        <w:rPr>
          <w:rFonts w:ascii="Arial" w:hAnsi="Arial" w:cs="Arial"/>
        </w:rPr>
      </w:pPr>
    </w:p>
    <w:p w14:paraId="368018BB" w14:textId="77777777" w:rsidR="00C85302" w:rsidRDefault="00C85302" w:rsidP="00673287">
      <w:pPr>
        <w:spacing w:line="480" w:lineRule="auto"/>
        <w:jc w:val="both"/>
        <w:rPr>
          <w:rFonts w:ascii="Arial" w:hAnsi="Arial" w:cs="Arial"/>
        </w:rPr>
      </w:pPr>
    </w:p>
    <w:p w14:paraId="3846739C" w14:textId="77777777" w:rsidR="00673287" w:rsidRDefault="00673287" w:rsidP="00673287">
      <w:pPr>
        <w:spacing w:line="480" w:lineRule="auto"/>
        <w:jc w:val="both"/>
        <w:rPr>
          <w:rFonts w:ascii="Arial" w:hAnsi="Arial" w:cs="Arial"/>
        </w:rPr>
      </w:pPr>
    </w:p>
    <w:p w14:paraId="57ADE9AD" w14:textId="77777777" w:rsidR="004B7186" w:rsidRDefault="004B7186" w:rsidP="004B7186">
      <w:pPr>
        <w:jc w:val="center"/>
        <w:rPr>
          <w:rFonts w:ascii="Arial" w:hAnsi="Arial" w:cs="Arial"/>
          <w:b/>
          <w:caps/>
          <w:sz w:val="28"/>
        </w:rPr>
      </w:pPr>
      <w:r w:rsidRPr="003E4320">
        <w:rPr>
          <w:rFonts w:ascii="Arial" w:hAnsi="Arial" w:cs="Arial"/>
          <w:b/>
          <w:caps/>
          <w:sz w:val="28"/>
        </w:rPr>
        <w:lastRenderedPageBreak/>
        <w:t>Table of Contents</w:t>
      </w:r>
    </w:p>
    <w:p w14:paraId="45EA7DD2" w14:textId="77777777" w:rsidR="004B7186" w:rsidRDefault="004B7186" w:rsidP="004B7186">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6100"/>
        <w:gridCol w:w="562"/>
        <w:gridCol w:w="567"/>
        <w:gridCol w:w="562"/>
      </w:tblGrid>
      <w:tr w:rsidR="004B7186" w:rsidRPr="0060637B" w14:paraId="1815A0AF" w14:textId="77777777" w:rsidTr="006B649E">
        <w:tc>
          <w:tcPr>
            <w:tcW w:w="846" w:type="dxa"/>
            <w:gridSpan w:val="2"/>
          </w:tcPr>
          <w:p w14:paraId="4FE9B150" w14:textId="77777777" w:rsidR="004B7186" w:rsidRPr="0060637B" w:rsidRDefault="004B7186" w:rsidP="006B649E">
            <w:pPr>
              <w:spacing w:line="360" w:lineRule="auto"/>
              <w:jc w:val="center"/>
              <w:rPr>
                <w:rFonts w:ascii="Arial" w:eastAsiaTheme="majorEastAsia" w:hAnsi="Arial" w:cs="Arial"/>
                <w:b/>
                <w:caps/>
                <w:szCs w:val="20"/>
              </w:rPr>
            </w:pPr>
          </w:p>
        </w:tc>
        <w:tc>
          <w:tcPr>
            <w:tcW w:w="7087" w:type="dxa"/>
            <w:gridSpan w:val="3"/>
          </w:tcPr>
          <w:p w14:paraId="5344239A" w14:textId="77777777" w:rsidR="004B7186" w:rsidRPr="0060637B" w:rsidRDefault="004B7186" w:rsidP="006B649E">
            <w:pPr>
              <w:spacing w:line="360" w:lineRule="auto"/>
              <w:jc w:val="center"/>
              <w:rPr>
                <w:rFonts w:ascii="Arial" w:eastAsiaTheme="majorEastAsia" w:hAnsi="Arial" w:cs="Arial"/>
                <w:b/>
                <w:caps/>
                <w:szCs w:val="20"/>
              </w:rPr>
            </w:pPr>
          </w:p>
        </w:tc>
        <w:tc>
          <w:tcPr>
            <w:tcW w:w="1129" w:type="dxa"/>
            <w:gridSpan w:val="2"/>
          </w:tcPr>
          <w:p w14:paraId="7816A71B" w14:textId="77777777" w:rsidR="004B7186" w:rsidRPr="0060637B" w:rsidRDefault="004B7186" w:rsidP="006B649E">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4B7186" w:rsidRPr="0060637B" w14:paraId="587E3420" w14:textId="77777777" w:rsidTr="006B649E">
        <w:tc>
          <w:tcPr>
            <w:tcW w:w="7933" w:type="dxa"/>
            <w:gridSpan w:val="5"/>
          </w:tcPr>
          <w:p w14:paraId="10C22661"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034711B0"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w:t>
            </w:r>
          </w:p>
        </w:tc>
      </w:tr>
      <w:tr w:rsidR="004B7186" w:rsidRPr="0060637B" w14:paraId="28E464B7" w14:textId="77777777" w:rsidTr="006B649E">
        <w:tc>
          <w:tcPr>
            <w:tcW w:w="7933" w:type="dxa"/>
            <w:gridSpan w:val="5"/>
          </w:tcPr>
          <w:p w14:paraId="7CA28963"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027DA30A"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4B7186" w:rsidRPr="0060637B" w14:paraId="709917D8" w14:textId="77777777" w:rsidTr="006B649E">
        <w:tc>
          <w:tcPr>
            <w:tcW w:w="7933" w:type="dxa"/>
            <w:gridSpan w:val="5"/>
          </w:tcPr>
          <w:p w14:paraId="5CF88F28"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4698D7BC" w14:textId="77777777" w:rsidR="004B7186"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4B7186" w:rsidRPr="0060637B" w14:paraId="05F61FE3" w14:textId="77777777" w:rsidTr="006B649E">
        <w:tc>
          <w:tcPr>
            <w:tcW w:w="7933" w:type="dxa"/>
            <w:gridSpan w:val="5"/>
          </w:tcPr>
          <w:p w14:paraId="3C349D6C"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49881E10"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iv</w:t>
            </w:r>
          </w:p>
        </w:tc>
      </w:tr>
      <w:tr w:rsidR="004B7186" w:rsidRPr="0060637B" w14:paraId="20175040" w14:textId="77777777" w:rsidTr="006B649E">
        <w:tc>
          <w:tcPr>
            <w:tcW w:w="7933" w:type="dxa"/>
            <w:gridSpan w:val="5"/>
          </w:tcPr>
          <w:p w14:paraId="4E31F34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6D4F8E69"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4B7186" w:rsidRPr="0060637B" w14:paraId="4C40038D" w14:textId="77777777" w:rsidTr="006B649E">
        <w:tc>
          <w:tcPr>
            <w:tcW w:w="7933" w:type="dxa"/>
            <w:gridSpan w:val="5"/>
          </w:tcPr>
          <w:p w14:paraId="396E75B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5DA634AF"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760A185" w14:textId="77777777" w:rsidTr="006B649E">
        <w:tc>
          <w:tcPr>
            <w:tcW w:w="7933" w:type="dxa"/>
            <w:gridSpan w:val="5"/>
          </w:tcPr>
          <w:p w14:paraId="4ED51A3A"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05C136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C4BEA9E" w14:textId="77777777" w:rsidTr="006B649E">
        <w:tc>
          <w:tcPr>
            <w:tcW w:w="7933" w:type="dxa"/>
            <w:gridSpan w:val="5"/>
          </w:tcPr>
          <w:p w14:paraId="61213C0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530830F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6C3831" w14:textId="77777777" w:rsidTr="006B649E">
        <w:tc>
          <w:tcPr>
            <w:tcW w:w="7933" w:type="dxa"/>
            <w:gridSpan w:val="5"/>
          </w:tcPr>
          <w:p w14:paraId="07749CA6"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1FAA397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A352DFB" w14:textId="77777777" w:rsidTr="006B649E">
        <w:tc>
          <w:tcPr>
            <w:tcW w:w="7933" w:type="dxa"/>
            <w:gridSpan w:val="5"/>
          </w:tcPr>
          <w:p w14:paraId="32B48A17" w14:textId="77777777" w:rsidR="004B7186" w:rsidRPr="0060637B" w:rsidRDefault="004B7186" w:rsidP="006B649E">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5322697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3FA3A30" w14:textId="77777777" w:rsidTr="006B649E">
        <w:tc>
          <w:tcPr>
            <w:tcW w:w="846" w:type="dxa"/>
            <w:gridSpan w:val="2"/>
          </w:tcPr>
          <w:p w14:paraId="1531ED06"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3"/>
          </w:tcPr>
          <w:p w14:paraId="375EB5CE"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47716345"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4B7186" w:rsidRPr="0060637B" w14:paraId="67EA8123" w14:textId="77777777" w:rsidTr="006B649E">
        <w:tc>
          <w:tcPr>
            <w:tcW w:w="846" w:type="dxa"/>
            <w:gridSpan w:val="2"/>
          </w:tcPr>
          <w:p w14:paraId="11972167"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3"/>
          </w:tcPr>
          <w:p w14:paraId="6DE91759"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2231B49C"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4B7186" w:rsidRPr="0060637B" w14:paraId="103CA401" w14:textId="77777777" w:rsidTr="006B649E">
        <w:tc>
          <w:tcPr>
            <w:tcW w:w="1271" w:type="dxa"/>
            <w:gridSpan w:val="3"/>
          </w:tcPr>
          <w:p w14:paraId="2A690B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2"/>
          </w:tcPr>
          <w:p w14:paraId="1AFC9398"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66B6DCAC"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8A22786" w14:textId="77777777" w:rsidTr="006B649E">
        <w:tc>
          <w:tcPr>
            <w:tcW w:w="1271" w:type="dxa"/>
            <w:gridSpan w:val="3"/>
          </w:tcPr>
          <w:p w14:paraId="016C74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2"/>
          </w:tcPr>
          <w:p w14:paraId="38CFB67E"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1398D1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92C6C32" w14:textId="77777777" w:rsidTr="006B649E">
        <w:tc>
          <w:tcPr>
            <w:tcW w:w="1271" w:type="dxa"/>
            <w:gridSpan w:val="3"/>
          </w:tcPr>
          <w:p w14:paraId="2FD3347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2"/>
          </w:tcPr>
          <w:p w14:paraId="5491A66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72AAAFF0"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8AC7CA3" w14:textId="77777777" w:rsidTr="006B649E">
        <w:tc>
          <w:tcPr>
            <w:tcW w:w="1271" w:type="dxa"/>
            <w:gridSpan w:val="3"/>
          </w:tcPr>
          <w:p w14:paraId="583F841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2"/>
          </w:tcPr>
          <w:p w14:paraId="17BC577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2F73CD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6586CCA" w14:textId="77777777" w:rsidTr="006B649E">
        <w:tc>
          <w:tcPr>
            <w:tcW w:w="1271" w:type="dxa"/>
            <w:gridSpan w:val="3"/>
          </w:tcPr>
          <w:p w14:paraId="5C36304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2"/>
          </w:tcPr>
          <w:p w14:paraId="25E74DC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359F2B9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A2A2F9" w14:textId="77777777" w:rsidTr="006B649E">
        <w:tc>
          <w:tcPr>
            <w:tcW w:w="1271" w:type="dxa"/>
            <w:gridSpan w:val="3"/>
          </w:tcPr>
          <w:p w14:paraId="795263E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2"/>
          </w:tcPr>
          <w:p w14:paraId="68CFDC6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9463D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93F210E" w14:textId="77777777" w:rsidTr="006B649E">
        <w:tc>
          <w:tcPr>
            <w:tcW w:w="1271" w:type="dxa"/>
            <w:gridSpan w:val="3"/>
          </w:tcPr>
          <w:p w14:paraId="085321D2"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2"/>
          </w:tcPr>
          <w:p w14:paraId="78453653"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124201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5D3F6B7" w14:textId="77777777" w:rsidTr="006B649E">
        <w:tc>
          <w:tcPr>
            <w:tcW w:w="846" w:type="dxa"/>
            <w:gridSpan w:val="2"/>
          </w:tcPr>
          <w:p w14:paraId="55E3BC00"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3"/>
          </w:tcPr>
          <w:p w14:paraId="1CB02265"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2C2440BA"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DE322" w14:textId="77777777" w:rsidTr="006B649E">
        <w:tc>
          <w:tcPr>
            <w:tcW w:w="1271" w:type="dxa"/>
            <w:gridSpan w:val="3"/>
          </w:tcPr>
          <w:p w14:paraId="2FAC8779" w14:textId="77777777" w:rsidR="004B7186" w:rsidRPr="0060637B" w:rsidRDefault="004B7186" w:rsidP="006B649E">
            <w:pPr>
              <w:spacing w:line="360" w:lineRule="auto"/>
              <w:jc w:val="right"/>
              <w:rPr>
                <w:rFonts w:ascii="Arial" w:eastAsiaTheme="majorEastAsia" w:hAnsi="Arial" w:cs="Arial"/>
                <w:bCs/>
                <w:szCs w:val="20"/>
              </w:rPr>
            </w:pPr>
            <w:bookmarkStart w:id="1" w:name="_Hlk188560831"/>
            <w:r>
              <w:rPr>
                <w:rFonts w:ascii="Arial" w:eastAsiaTheme="majorEastAsia" w:hAnsi="Arial" w:cs="Arial"/>
                <w:bCs/>
                <w:szCs w:val="20"/>
              </w:rPr>
              <w:t>1.3.1</w:t>
            </w:r>
          </w:p>
        </w:tc>
        <w:tc>
          <w:tcPr>
            <w:tcW w:w="6662" w:type="dxa"/>
            <w:gridSpan w:val="2"/>
          </w:tcPr>
          <w:p w14:paraId="08D6014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14FADB5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ECB9A64" w14:textId="77777777" w:rsidTr="006B649E">
        <w:tc>
          <w:tcPr>
            <w:tcW w:w="1271" w:type="dxa"/>
            <w:gridSpan w:val="3"/>
          </w:tcPr>
          <w:p w14:paraId="6DBF8E94"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2"/>
          </w:tcPr>
          <w:p w14:paraId="68CDAE16"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359C78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BB7C144" w14:textId="77777777" w:rsidTr="006B649E">
        <w:tc>
          <w:tcPr>
            <w:tcW w:w="1271" w:type="dxa"/>
            <w:gridSpan w:val="3"/>
          </w:tcPr>
          <w:p w14:paraId="73EEBE20"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2"/>
          </w:tcPr>
          <w:p w14:paraId="2900BCA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1C51084A" w14:textId="77777777" w:rsidR="004B7186" w:rsidRPr="0060637B" w:rsidRDefault="004B7186" w:rsidP="006B649E">
            <w:pPr>
              <w:spacing w:line="360" w:lineRule="auto"/>
              <w:jc w:val="center"/>
              <w:rPr>
                <w:rFonts w:ascii="Arial" w:eastAsiaTheme="majorEastAsia" w:hAnsi="Arial" w:cs="Arial"/>
                <w:bCs/>
                <w:szCs w:val="20"/>
              </w:rPr>
            </w:pPr>
          </w:p>
        </w:tc>
      </w:tr>
      <w:bookmarkEnd w:id="1"/>
      <w:tr w:rsidR="004B7186" w:rsidRPr="0060637B" w14:paraId="28DDC421" w14:textId="77777777" w:rsidTr="006B649E">
        <w:tc>
          <w:tcPr>
            <w:tcW w:w="846" w:type="dxa"/>
            <w:gridSpan w:val="2"/>
          </w:tcPr>
          <w:p w14:paraId="037E4B5D"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3"/>
          </w:tcPr>
          <w:p w14:paraId="1F1DD36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644CF9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C56F235" w14:textId="77777777" w:rsidTr="006B649E">
        <w:tc>
          <w:tcPr>
            <w:tcW w:w="846" w:type="dxa"/>
            <w:gridSpan w:val="2"/>
          </w:tcPr>
          <w:p w14:paraId="5EB9F6C2"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3"/>
          </w:tcPr>
          <w:p w14:paraId="1F3C695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6BA1E18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C0DEA0B" w14:textId="77777777" w:rsidTr="006B649E">
        <w:tc>
          <w:tcPr>
            <w:tcW w:w="846" w:type="dxa"/>
            <w:gridSpan w:val="2"/>
          </w:tcPr>
          <w:p w14:paraId="6E96AB33"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3"/>
          </w:tcPr>
          <w:p w14:paraId="4D9C09DE" w14:textId="76336C67" w:rsidR="00F9120E" w:rsidRDefault="004B7186" w:rsidP="006B649E">
            <w:pPr>
              <w:spacing w:line="360" w:lineRule="auto"/>
              <w:rPr>
                <w:rFonts w:ascii="Arial" w:eastAsiaTheme="majorEastAsia" w:hAnsi="Arial" w:cs="Arial"/>
                <w:b/>
                <w:szCs w:val="20"/>
              </w:rPr>
            </w:pPr>
            <w:r>
              <w:rPr>
                <w:rFonts w:ascii="Arial" w:eastAsiaTheme="majorEastAsia" w:hAnsi="Arial" w:cs="Arial"/>
                <w:b/>
                <w:szCs w:val="20"/>
              </w:rPr>
              <w:t>Scope and Limitations</w:t>
            </w:r>
          </w:p>
          <w:p w14:paraId="029F2C16" w14:textId="77777777" w:rsidR="00F9120E" w:rsidRDefault="00F9120E" w:rsidP="006B649E">
            <w:pPr>
              <w:spacing w:line="360" w:lineRule="auto"/>
              <w:rPr>
                <w:rFonts w:ascii="Arial" w:eastAsiaTheme="majorEastAsia" w:hAnsi="Arial" w:cs="Arial"/>
                <w:b/>
                <w:szCs w:val="20"/>
              </w:rPr>
            </w:pPr>
          </w:p>
          <w:p w14:paraId="2532BC77" w14:textId="1ACC1546" w:rsidR="00F9120E" w:rsidRDefault="00F9120E" w:rsidP="006B649E">
            <w:pPr>
              <w:spacing w:line="360" w:lineRule="auto"/>
              <w:rPr>
                <w:rFonts w:ascii="Arial" w:eastAsiaTheme="majorEastAsia" w:hAnsi="Arial" w:cs="Arial"/>
                <w:b/>
                <w:szCs w:val="20"/>
              </w:rPr>
            </w:pPr>
          </w:p>
        </w:tc>
        <w:tc>
          <w:tcPr>
            <w:tcW w:w="1129" w:type="dxa"/>
            <w:gridSpan w:val="2"/>
          </w:tcPr>
          <w:p w14:paraId="2674DB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C0D5D0E" w14:textId="77777777" w:rsidTr="006B649E">
        <w:tc>
          <w:tcPr>
            <w:tcW w:w="9062" w:type="dxa"/>
            <w:gridSpan w:val="7"/>
          </w:tcPr>
          <w:p w14:paraId="6CD8965D"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
                <w:caps/>
                <w:szCs w:val="20"/>
              </w:rPr>
              <w:lastRenderedPageBreak/>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4B7186" w:rsidRPr="0060637B" w14:paraId="3DFA140F" w14:textId="77777777" w:rsidTr="006B649E">
        <w:trPr>
          <w:gridAfter w:val="1"/>
          <w:wAfter w:w="562" w:type="dxa"/>
        </w:trPr>
        <w:tc>
          <w:tcPr>
            <w:tcW w:w="709" w:type="dxa"/>
          </w:tcPr>
          <w:p w14:paraId="37B7B1E3" w14:textId="77777777" w:rsidR="004B7186" w:rsidRDefault="004B7186" w:rsidP="006B649E">
            <w:pPr>
              <w:spacing w:line="360" w:lineRule="auto"/>
              <w:jc w:val="right"/>
              <w:rPr>
                <w:rFonts w:ascii="Arial" w:eastAsiaTheme="majorEastAsia" w:hAnsi="Arial" w:cs="Arial"/>
                <w:bCs/>
                <w:szCs w:val="20"/>
              </w:rPr>
            </w:pPr>
          </w:p>
        </w:tc>
        <w:tc>
          <w:tcPr>
            <w:tcW w:w="6662" w:type="dxa"/>
            <w:gridSpan w:val="3"/>
          </w:tcPr>
          <w:p w14:paraId="1D30161A"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58CCA5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95DB1" w14:textId="77777777" w:rsidTr="006B649E">
        <w:tc>
          <w:tcPr>
            <w:tcW w:w="7933" w:type="dxa"/>
            <w:gridSpan w:val="5"/>
          </w:tcPr>
          <w:p w14:paraId="3DE05ABE" w14:textId="77777777" w:rsidR="004B7186" w:rsidRPr="0060637B"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chapter 3 – methodology</w:t>
            </w:r>
          </w:p>
        </w:tc>
        <w:tc>
          <w:tcPr>
            <w:tcW w:w="1129" w:type="dxa"/>
            <w:gridSpan w:val="2"/>
          </w:tcPr>
          <w:p w14:paraId="6305F5F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5C59300" w14:textId="77777777" w:rsidTr="006B649E">
        <w:tc>
          <w:tcPr>
            <w:tcW w:w="846" w:type="dxa"/>
            <w:gridSpan w:val="2"/>
          </w:tcPr>
          <w:p w14:paraId="404C3727"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3"/>
          </w:tcPr>
          <w:p w14:paraId="46ECA3B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F5187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3113462" w14:textId="77777777" w:rsidTr="006B649E">
        <w:tc>
          <w:tcPr>
            <w:tcW w:w="1271" w:type="dxa"/>
            <w:gridSpan w:val="3"/>
          </w:tcPr>
          <w:p w14:paraId="37A553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2"/>
          </w:tcPr>
          <w:p w14:paraId="5C83E985"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4BA2793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C6476FA" w14:textId="77777777" w:rsidTr="006B649E">
        <w:tc>
          <w:tcPr>
            <w:tcW w:w="1271" w:type="dxa"/>
            <w:gridSpan w:val="3"/>
          </w:tcPr>
          <w:p w14:paraId="361361AE"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2"/>
          </w:tcPr>
          <w:p w14:paraId="20970E0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5E01F6C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130F9C0" w14:textId="77777777" w:rsidTr="006B649E">
        <w:tc>
          <w:tcPr>
            <w:tcW w:w="1271" w:type="dxa"/>
            <w:gridSpan w:val="3"/>
          </w:tcPr>
          <w:p w14:paraId="05350A06"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2"/>
          </w:tcPr>
          <w:p w14:paraId="5ECE3A4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289FB00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541D8DF" w14:textId="77777777" w:rsidTr="006B649E">
        <w:tc>
          <w:tcPr>
            <w:tcW w:w="846" w:type="dxa"/>
            <w:gridSpan w:val="2"/>
          </w:tcPr>
          <w:p w14:paraId="1EEA023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3"/>
          </w:tcPr>
          <w:p w14:paraId="1264763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3317DB3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FDF8A2" w14:textId="77777777" w:rsidTr="006B649E">
        <w:tc>
          <w:tcPr>
            <w:tcW w:w="1271" w:type="dxa"/>
            <w:gridSpan w:val="3"/>
          </w:tcPr>
          <w:p w14:paraId="3A29C1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2"/>
          </w:tcPr>
          <w:p w14:paraId="6EF3E0B8"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1D00D52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507F8AE8" w14:textId="77777777" w:rsidTr="006B649E">
        <w:tc>
          <w:tcPr>
            <w:tcW w:w="1271" w:type="dxa"/>
            <w:gridSpan w:val="3"/>
          </w:tcPr>
          <w:p w14:paraId="013832ED"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2"/>
          </w:tcPr>
          <w:p w14:paraId="640659E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62B4E344"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F5274D" w14:textId="77777777" w:rsidTr="006B649E">
        <w:tc>
          <w:tcPr>
            <w:tcW w:w="1271" w:type="dxa"/>
            <w:gridSpan w:val="3"/>
          </w:tcPr>
          <w:p w14:paraId="4800D301"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2"/>
          </w:tcPr>
          <w:p w14:paraId="62AB965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BB384A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37B992" w14:textId="77777777" w:rsidTr="006B649E">
        <w:tc>
          <w:tcPr>
            <w:tcW w:w="1271" w:type="dxa"/>
            <w:gridSpan w:val="3"/>
          </w:tcPr>
          <w:p w14:paraId="37F1A1F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2"/>
          </w:tcPr>
          <w:p w14:paraId="4BE0722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C872231"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8000C8" w14:textId="77777777" w:rsidTr="006B649E">
        <w:tc>
          <w:tcPr>
            <w:tcW w:w="846" w:type="dxa"/>
            <w:gridSpan w:val="2"/>
          </w:tcPr>
          <w:p w14:paraId="5FD6F4F9"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3"/>
          </w:tcPr>
          <w:p w14:paraId="5480D39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D4322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44238A2" w14:textId="77777777" w:rsidTr="006B649E">
        <w:tc>
          <w:tcPr>
            <w:tcW w:w="1271" w:type="dxa"/>
            <w:gridSpan w:val="3"/>
          </w:tcPr>
          <w:p w14:paraId="20AAE17C"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2"/>
          </w:tcPr>
          <w:p w14:paraId="569909F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481F4FB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EE257C" w14:textId="77777777" w:rsidTr="006B649E">
        <w:tc>
          <w:tcPr>
            <w:tcW w:w="1271" w:type="dxa"/>
            <w:gridSpan w:val="3"/>
          </w:tcPr>
          <w:p w14:paraId="2B83832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2"/>
          </w:tcPr>
          <w:p w14:paraId="6F4C5DF0" w14:textId="5EDCE56A" w:rsidR="00F9120E"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5FBCC56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460B30D" w14:textId="77777777" w:rsidTr="006B649E">
        <w:tc>
          <w:tcPr>
            <w:tcW w:w="846" w:type="dxa"/>
            <w:gridSpan w:val="2"/>
          </w:tcPr>
          <w:p w14:paraId="3620E5CE"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3"/>
          </w:tcPr>
          <w:p w14:paraId="271CEEE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1C069A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0FF4F3" w14:textId="77777777" w:rsidTr="006B649E">
        <w:tc>
          <w:tcPr>
            <w:tcW w:w="846" w:type="dxa"/>
            <w:gridSpan w:val="2"/>
          </w:tcPr>
          <w:p w14:paraId="4CC1E22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3"/>
          </w:tcPr>
          <w:p w14:paraId="450E93C4"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5B47A19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B10B038" w14:textId="77777777" w:rsidTr="006B649E">
        <w:tc>
          <w:tcPr>
            <w:tcW w:w="846" w:type="dxa"/>
            <w:gridSpan w:val="2"/>
          </w:tcPr>
          <w:p w14:paraId="0D350438"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3"/>
          </w:tcPr>
          <w:p w14:paraId="45EF881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1440F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06B9BCF" w14:textId="77777777" w:rsidTr="006B649E">
        <w:tc>
          <w:tcPr>
            <w:tcW w:w="846" w:type="dxa"/>
            <w:gridSpan w:val="2"/>
          </w:tcPr>
          <w:p w14:paraId="4A455C90"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3"/>
          </w:tcPr>
          <w:p w14:paraId="61FCE2D7"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3D974C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43E6175" w14:textId="77777777" w:rsidTr="006B649E">
        <w:tc>
          <w:tcPr>
            <w:tcW w:w="7933" w:type="dxa"/>
            <w:gridSpan w:val="5"/>
          </w:tcPr>
          <w:p w14:paraId="04144FB5" w14:textId="77777777" w:rsidR="004B7186"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1A42803D" w14:textId="77777777" w:rsidR="004B7186" w:rsidRPr="0060637B" w:rsidRDefault="004B7186" w:rsidP="006B649E">
            <w:pPr>
              <w:spacing w:line="360" w:lineRule="auto"/>
              <w:jc w:val="center"/>
              <w:rPr>
                <w:rFonts w:ascii="Arial" w:eastAsiaTheme="majorEastAsia" w:hAnsi="Arial" w:cs="Arial"/>
                <w:bCs/>
                <w:szCs w:val="20"/>
              </w:rPr>
            </w:pPr>
          </w:p>
        </w:tc>
      </w:tr>
    </w:tbl>
    <w:p w14:paraId="0D283079" w14:textId="77777777" w:rsidR="00C85302" w:rsidRDefault="00C85302" w:rsidP="00AC192C">
      <w:pPr>
        <w:jc w:val="center"/>
        <w:rPr>
          <w:rFonts w:ascii="Arial" w:hAnsi="Arial" w:cs="Arial"/>
          <w:b/>
          <w:caps/>
          <w:sz w:val="24"/>
          <w:szCs w:val="20"/>
        </w:rPr>
      </w:pPr>
    </w:p>
    <w:p w14:paraId="56D01D4F" w14:textId="77777777" w:rsidR="00C85302" w:rsidRDefault="00C85302" w:rsidP="00AC192C">
      <w:pPr>
        <w:jc w:val="center"/>
        <w:rPr>
          <w:rFonts w:ascii="Arial" w:hAnsi="Arial" w:cs="Arial"/>
          <w:b/>
          <w:caps/>
          <w:sz w:val="24"/>
          <w:szCs w:val="20"/>
        </w:rPr>
      </w:pPr>
    </w:p>
    <w:p w14:paraId="101768A7" w14:textId="77777777" w:rsidR="00C85302" w:rsidRDefault="00C85302" w:rsidP="00AC192C">
      <w:pPr>
        <w:jc w:val="center"/>
        <w:rPr>
          <w:rFonts w:ascii="Arial" w:hAnsi="Arial" w:cs="Arial"/>
          <w:b/>
          <w:caps/>
          <w:sz w:val="24"/>
          <w:szCs w:val="20"/>
        </w:rPr>
      </w:pPr>
    </w:p>
    <w:p w14:paraId="12EA9E5C" w14:textId="77777777" w:rsidR="00C85302" w:rsidRDefault="00C85302" w:rsidP="00AC192C">
      <w:pPr>
        <w:jc w:val="center"/>
        <w:rPr>
          <w:rFonts w:ascii="Arial" w:hAnsi="Arial" w:cs="Arial"/>
          <w:b/>
          <w:caps/>
          <w:sz w:val="24"/>
          <w:szCs w:val="20"/>
        </w:rPr>
      </w:pPr>
    </w:p>
    <w:p w14:paraId="551DE2B5" w14:textId="77777777" w:rsidR="00C85302" w:rsidRDefault="00C85302" w:rsidP="00AC192C">
      <w:pPr>
        <w:jc w:val="center"/>
        <w:rPr>
          <w:rFonts w:ascii="Arial" w:hAnsi="Arial" w:cs="Arial"/>
          <w:b/>
          <w:caps/>
          <w:sz w:val="24"/>
          <w:szCs w:val="20"/>
        </w:rPr>
      </w:pPr>
    </w:p>
    <w:p w14:paraId="6D259AE7" w14:textId="77777777" w:rsidR="00C85302" w:rsidRDefault="00C85302" w:rsidP="00AC192C">
      <w:pPr>
        <w:jc w:val="center"/>
        <w:rPr>
          <w:rFonts w:ascii="Arial" w:hAnsi="Arial" w:cs="Arial"/>
          <w:b/>
          <w:caps/>
          <w:sz w:val="24"/>
          <w:szCs w:val="20"/>
        </w:rPr>
      </w:pPr>
    </w:p>
    <w:p w14:paraId="63D0F7A2" w14:textId="77777777" w:rsidR="00C85302" w:rsidRDefault="00C85302" w:rsidP="00AC192C">
      <w:pPr>
        <w:jc w:val="center"/>
        <w:rPr>
          <w:rFonts w:ascii="Arial" w:hAnsi="Arial" w:cs="Arial"/>
          <w:b/>
          <w:caps/>
          <w:sz w:val="24"/>
          <w:szCs w:val="20"/>
        </w:rPr>
      </w:pPr>
    </w:p>
    <w:p w14:paraId="6C09E1DB" w14:textId="77777777" w:rsidR="00C85302" w:rsidRDefault="00C85302" w:rsidP="00AC192C">
      <w:pPr>
        <w:jc w:val="center"/>
        <w:rPr>
          <w:rFonts w:ascii="Arial" w:hAnsi="Arial" w:cs="Arial"/>
          <w:b/>
          <w:caps/>
          <w:sz w:val="24"/>
          <w:szCs w:val="20"/>
        </w:rPr>
      </w:pPr>
    </w:p>
    <w:p w14:paraId="40DCB840" w14:textId="77777777" w:rsidR="00C85302" w:rsidRDefault="00C85302" w:rsidP="00AC192C">
      <w:pPr>
        <w:jc w:val="center"/>
        <w:rPr>
          <w:rFonts w:ascii="Arial" w:hAnsi="Arial" w:cs="Arial"/>
          <w:b/>
          <w:caps/>
          <w:sz w:val="24"/>
          <w:szCs w:val="20"/>
        </w:rPr>
      </w:pPr>
    </w:p>
    <w:p w14:paraId="71C85604" w14:textId="77777777" w:rsidR="00C85302" w:rsidRDefault="00C85302" w:rsidP="00AC192C">
      <w:pPr>
        <w:jc w:val="center"/>
        <w:rPr>
          <w:rFonts w:ascii="Arial" w:hAnsi="Arial" w:cs="Arial"/>
          <w:b/>
          <w:caps/>
          <w:sz w:val="24"/>
          <w:szCs w:val="20"/>
        </w:rPr>
      </w:pPr>
    </w:p>
    <w:p w14:paraId="56FB8ECD" w14:textId="77777777" w:rsidR="00C85302" w:rsidRDefault="00C85302" w:rsidP="00AC192C">
      <w:pPr>
        <w:jc w:val="center"/>
        <w:rPr>
          <w:rFonts w:ascii="Arial" w:hAnsi="Arial" w:cs="Arial"/>
          <w:b/>
          <w:caps/>
          <w:sz w:val="24"/>
          <w:szCs w:val="20"/>
        </w:rPr>
      </w:pPr>
    </w:p>
    <w:p w14:paraId="682AA8A3" w14:textId="77777777" w:rsidR="00C85302" w:rsidRDefault="00C85302" w:rsidP="00AC192C">
      <w:pPr>
        <w:jc w:val="center"/>
        <w:rPr>
          <w:rFonts w:ascii="Arial" w:hAnsi="Arial" w:cs="Arial"/>
          <w:b/>
          <w:caps/>
          <w:sz w:val="24"/>
          <w:szCs w:val="20"/>
        </w:rPr>
      </w:pPr>
    </w:p>
    <w:p w14:paraId="2144AB44" w14:textId="77777777" w:rsidR="00C85302" w:rsidRDefault="00C85302" w:rsidP="00AC192C">
      <w:pPr>
        <w:jc w:val="center"/>
        <w:rPr>
          <w:rFonts w:ascii="Arial" w:hAnsi="Arial" w:cs="Arial"/>
          <w:b/>
          <w:caps/>
          <w:sz w:val="24"/>
          <w:szCs w:val="20"/>
        </w:rPr>
      </w:pPr>
    </w:p>
    <w:p w14:paraId="420083DF" w14:textId="77777777" w:rsidR="00C85302" w:rsidRDefault="00C85302" w:rsidP="00AC192C">
      <w:pPr>
        <w:jc w:val="center"/>
        <w:rPr>
          <w:rFonts w:ascii="Arial" w:hAnsi="Arial" w:cs="Arial"/>
          <w:b/>
          <w:caps/>
          <w:sz w:val="24"/>
          <w:szCs w:val="20"/>
        </w:rPr>
      </w:pPr>
    </w:p>
    <w:p w14:paraId="465ACC96" w14:textId="77777777" w:rsidR="00C85302" w:rsidRDefault="00C85302" w:rsidP="00AC192C">
      <w:pPr>
        <w:jc w:val="center"/>
        <w:rPr>
          <w:rFonts w:ascii="Arial" w:hAnsi="Arial" w:cs="Arial"/>
          <w:b/>
          <w:caps/>
          <w:sz w:val="24"/>
          <w:szCs w:val="20"/>
        </w:rPr>
      </w:pPr>
    </w:p>
    <w:p w14:paraId="3041938F" w14:textId="77777777" w:rsidR="00C85302" w:rsidRDefault="00C85302" w:rsidP="00AC192C">
      <w:pPr>
        <w:jc w:val="center"/>
        <w:rPr>
          <w:rFonts w:ascii="Arial" w:hAnsi="Arial" w:cs="Arial"/>
          <w:b/>
          <w:caps/>
          <w:sz w:val="24"/>
          <w:szCs w:val="20"/>
        </w:rPr>
      </w:pPr>
    </w:p>
    <w:p w14:paraId="065A7680" w14:textId="77777777" w:rsidR="00C85302" w:rsidRDefault="00C85302" w:rsidP="00AC192C">
      <w:pPr>
        <w:jc w:val="center"/>
        <w:rPr>
          <w:rFonts w:ascii="Arial" w:hAnsi="Arial" w:cs="Arial"/>
          <w:b/>
          <w:caps/>
          <w:sz w:val="24"/>
          <w:szCs w:val="20"/>
        </w:rPr>
      </w:pPr>
    </w:p>
    <w:p w14:paraId="49DC71C2" w14:textId="77777777" w:rsidR="00C85302" w:rsidRDefault="00C85302" w:rsidP="005D70C4">
      <w:pPr>
        <w:rPr>
          <w:rFonts w:ascii="Arial" w:hAnsi="Arial" w:cs="Arial"/>
          <w:b/>
          <w:caps/>
          <w:sz w:val="24"/>
          <w:szCs w:val="20"/>
        </w:rPr>
      </w:pPr>
    </w:p>
    <w:p w14:paraId="42C818EA" w14:textId="09457D16" w:rsidR="00AC192C" w:rsidRDefault="00AC192C" w:rsidP="00AC192C">
      <w:pPr>
        <w:jc w:val="center"/>
        <w:rPr>
          <w:rFonts w:ascii="Arial" w:hAnsi="Arial" w:cs="Arial"/>
          <w:b/>
          <w:caps/>
          <w:sz w:val="24"/>
          <w:szCs w:val="20"/>
        </w:rPr>
      </w:pPr>
      <w:r>
        <w:rPr>
          <w:rFonts w:ascii="Arial" w:hAnsi="Arial" w:cs="Arial"/>
          <w:b/>
          <w:caps/>
          <w:sz w:val="24"/>
          <w:szCs w:val="20"/>
        </w:rPr>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4C15EF95" w:rsidR="00AC192C" w:rsidRPr="009F397C" w:rsidRDefault="009A1ED1" w:rsidP="00132D76">
            <w:pPr>
              <w:spacing w:line="276" w:lineRule="auto"/>
              <w:rPr>
                <w:rFonts w:ascii="Arial" w:hAnsi="Arial" w:cs="Arial"/>
                <w:bCs/>
                <w:szCs w:val="18"/>
              </w:rPr>
            </w:pPr>
            <w:r>
              <w:rPr>
                <w:rFonts w:ascii="Arial" w:hAnsi="Arial" w:cs="Arial"/>
                <w:bCs/>
                <w:szCs w:val="18"/>
              </w:rPr>
              <w:t>Stages of diffusion of innovation theory</w:t>
            </w:r>
            <w:r w:rsidR="00AC192C">
              <w:rPr>
                <w:rFonts w:ascii="Arial" w:hAnsi="Arial" w:cs="Arial"/>
                <w:bCs/>
                <w:szCs w:val="18"/>
              </w:rPr>
              <w:t xml:space="preserve"> </w:t>
            </w:r>
          </w:p>
        </w:tc>
        <w:tc>
          <w:tcPr>
            <w:tcW w:w="1129" w:type="dxa"/>
          </w:tcPr>
          <w:p w14:paraId="684AAE3D" w14:textId="62E8BC76" w:rsidR="00AC192C" w:rsidRPr="009F397C" w:rsidRDefault="009A1ED1" w:rsidP="00132D76">
            <w:pPr>
              <w:spacing w:line="276" w:lineRule="auto"/>
              <w:jc w:val="center"/>
              <w:rPr>
                <w:rFonts w:ascii="Arial" w:hAnsi="Arial" w:cs="Arial"/>
                <w:bCs/>
                <w:szCs w:val="18"/>
              </w:rPr>
            </w:pPr>
            <w:r>
              <w:rPr>
                <w:rFonts w:ascii="Arial" w:hAnsi="Arial" w:cs="Arial"/>
                <w:bCs/>
                <w:szCs w:val="18"/>
              </w:rPr>
              <w:t>3</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33281D74" w:rsidR="00AC192C" w:rsidRDefault="009A1ED1" w:rsidP="00132D76">
            <w:pPr>
              <w:spacing w:line="276" w:lineRule="auto"/>
              <w:rPr>
                <w:rFonts w:ascii="Arial" w:hAnsi="Arial" w:cs="Arial"/>
                <w:bCs/>
                <w:szCs w:val="18"/>
              </w:rPr>
            </w:pPr>
            <w:r>
              <w:rPr>
                <w:rFonts w:ascii="Arial" w:hAnsi="Arial" w:cs="Arial"/>
                <w:bCs/>
                <w:szCs w:val="18"/>
              </w:rPr>
              <w:t xml:space="preserve">Features matrix </w:t>
            </w:r>
          </w:p>
          <w:p w14:paraId="7B7324D8" w14:textId="5FADD351" w:rsidR="00626FF8" w:rsidRDefault="009A1ED1" w:rsidP="00132D76">
            <w:pPr>
              <w:spacing w:line="276" w:lineRule="auto"/>
              <w:rPr>
                <w:rFonts w:ascii="Arial" w:hAnsi="Arial" w:cs="Arial"/>
                <w:bCs/>
                <w:szCs w:val="18"/>
              </w:rPr>
            </w:pPr>
            <w:r>
              <w:rPr>
                <w:rFonts w:ascii="Arial" w:hAnsi="Arial" w:cs="Arial"/>
                <w:bCs/>
                <w:szCs w:val="18"/>
              </w:rPr>
              <w:t>Inquiry management</w:t>
            </w:r>
            <w:r w:rsidR="00626FF8">
              <w:rPr>
                <w:rFonts w:ascii="Arial" w:hAnsi="Arial" w:cs="Arial"/>
                <w:bCs/>
                <w:szCs w:val="18"/>
              </w:rPr>
              <w:t xml:space="preserve"> </w:t>
            </w:r>
          </w:p>
          <w:p w14:paraId="4564D173" w14:textId="501797AC" w:rsidR="00626FF8" w:rsidRDefault="009A1ED1" w:rsidP="00132D76">
            <w:pPr>
              <w:spacing w:line="276" w:lineRule="auto"/>
              <w:rPr>
                <w:rFonts w:ascii="Arial" w:hAnsi="Arial" w:cs="Arial"/>
                <w:bCs/>
                <w:szCs w:val="18"/>
              </w:rPr>
            </w:pPr>
            <w:r>
              <w:rPr>
                <w:rFonts w:ascii="Arial" w:hAnsi="Arial" w:cs="Arial"/>
                <w:bCs/>
                <w:szCs w:val="18"/>
              </w:rPr>
              <w:t>User management</w:t>
            </w:r>
            <w:r w:rsidR="00626FF8">
              <w:rPr>
                <w:rFonts w:ascii="Arial" w:hAnsi="Arial" w:cs="Arial"/>
                <w:bCs/>
                <w:szCs w:val="18"/>
              </w:rPr>
              <w:t xml:space="preserve"> </w:t>
            </w:r>
          </w:p>
          <w:p w14:paraId="6FD67C0B" w14:textId="0D25B63B" w:rsidR="00626FF8" w:rsidRDefault="009A1ED1" w:rsidP="00132D76">
            <w:pPr>
              <w:spacing w:line="276" w:lineRule="auto"/>
              <w:rPr>
                <w:rFonts w:ascii="Arial" w:hAnsi="Arial" w:cs="Arial"/>
                <w:bCs/>
                <w:szCs w:val="18"/>
              </w:rPr>
            </w:pPr>
            <w:r>
              <w:rPr>
                <w:rFonts w:ascii="Arial" w:hAnsi="Arial" w:cs="Arial"/>
                <w:bCs/>
                <w:szCs w:val="18"/>
              </w:rPr>
              <w:t>Reservation management</w:t>
            </w:r>
            <w:r w:rsidR="00626FF8">
              <w:rPr>
                <w:rFonts w:ascii="Arial" w:hAnsi="Arial" w:cs="Arial"/>
                <w:bCs/>
                <w:szCs w:val="18"/>
              </w:rPr>
              <w:t xml:space="preserve"> </w:t>
            </w:r>
          </w:p>
          <w:p w14:paraId="5BE7E68B" w14:textId="0645B1E3" w:rsidR="00626FF8" w:rsidRDefault="009A1ED1" w:rsidP="00132D76">
            <w:pPr>
              <w:spacing w:line="276" w:lineRule="auto"/>
              <w:rPr>
                <w:rFonts w:ascii="Arial" w:hAnsi="Arial" w:cs="Arial"/>
                <w:bCs/>
                <w:szCs w:val="18"/>
              </w:rPr>
            </w:pPr>
            <w:r>
              <w:rPr>
                <w:rFonts w:ascii="Arial" w:hAnsi="Arial" w:cs="Arial"/>
                <w:bCs/>
                <w:szCs w:val="18"/>
              </w:rPr>
              <w:t>Payment process</w:t>
            </w:r>
            <w:r w:rsidR="00626FF8">
              <w:rPr>
                <w:rFonts w:ascii="Arial" w:hAnsi="Arial" w:cs="Arial"/>
                <w:bCs/>
                <w:szCs w:val="18"/>
              </w:rPr>
              <w:t xml:space="preserve"> </w:t>
            </w:r>
          </w:p>
          <w:p w14:paraId="36FE4E46" w14:textId="77777777" w:rsidR="009A1ED1" w:rsidRDefault="009A1ED1" w:rsidP="009A1ED1">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06CE97FC" w14:textId="2995820E" w:rsidR="009A1ED1" w:rsidRDefault="009A1ED1" w:rsidP="00132D76">
            <w:pPr>
              <w:spacing w:line="276" w:lineRule="auto"/>
              <w:rPr>
                <w:rFonts w:ascii="Arial" w:hAnsi="Arial" w:cs="Arial"/>
                <w:bCs/>
                <w:szCs w:val="18"/>
              </w:rPr>
            </w:pPr>
            <w:r>
              <w:rPr>
                <w:rFonts w:ascii="Arial" w:hAnsi="Arial" w:cs="Arial"/>
                <w:bCs/>
                <w:szCs w:val="18"/>
              </w:rPr>
              <w:t>Activity log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5D647C84" w:rsidR="00AC192C" w:rsidRDefault="00626FF8" w:rsidP="00132D76">
            <w:pPr>
              <w:spacing w:line="276" w:lineRule="auto"/>
              <w:jc w:val="center"/>
              <w:rPr>
                <w:rFonts w:ascii="Arial" w:hAnsi="Arial" w:cs="Arial"/>
                <w:bCs/>
                <w:szCs w:val="18"/>
              </w:rPr>
            </w:pPr>
            <w:r>
              <w:rPr>
                <w:rFonts w:ascii="Arial" w:hAnsi="Arial" w:cs="Arial"/>
                <w:bCs/>
                <w:szCs w:val="18"/>
              </w:rPr>
              <w:t>1</w:t>
            </w:r>
            <w:r w:rsidR="009A1ED1">
              <w:rPr>
                <w:rFonts w:ascii="Arial" w:hAnsi="Arial" w:cs="Arial"/>
                <w:bCs/>
                <w:szCs w:val="18"/>
              </w:rPr>
              <w:t>5</w:t>
            </w:r>
          </w:p>
          <w:p w14:paraId="497E4930" w14:textId="7772E45F" w:rsidR="00626FF8" w:rsidRDefault="009A1ED1" w:rsidP="00132D76">
            <w:pPr>
              <w:spacing w:line="276" w:lineRule="auto"/>
              <w:jc w:val="center"/>
              <w:rPr>
                <w:rFonts w:ascii="Arial" w:hAnsi="Arial" w:cs="Arial"/>
                <w:bCs/>
                <w:szCs w:val="18"/>
              </w:rPr>
            </w:pPr>
            <w:r>
              <w:rPr>
                <w:rFonts w:ascii="Arial" w:hAnsi="Arial" w:cs="Arial"/>
                <w:bCs/>
                <w:szCs w:val="18"/>
              </w:rPr>
              <w:t>20</w:t>
            </w:r>
          </w:p>
          <w:p w14:paraId="27BCBDBA" w14:textId="49922D85" w:rsidR="00626FF8" w:rsidRDefault="009A1ED1" w:rsidP="00132D76">
            <w:pPr>
              <w:spacing w:line="276" w:lineRule="auto"/>
              <w:jc w:val="center"/>
              <w:rPr>
                <w:rFonts w:ascii="Arial" w:hAnsi="Arial" w:cs="Arial"/>
                <w:bCs/>
                <w:szCs w:val="18"/>
              </w:rPr>
            </w:pPr>
            <w:r>
              <w:rPr>
                <w:rFonts w:ascii="Arial" w:hAnsi="Arial" w:cs="Arial"/>
                <w:bCs/>
                <w:szCs w:val="18"/>
              </w:rPr>
              <w:t>21</w:t>
            </w:r>
          </w:p>
          <w:p w14:paraId="739FA79F" w14:textId="00ED54E6" w:rsidR="00626FF8" w:rsidRDefault="009A1ED1" w:rsidP="00132D76">
            <w:pPr>
              <w:spacing w:line="276" w:lineRule="auto"/>
              <w:jc w:val="center"/>
              <w:rPr>
                <w:rFonts w:ascii="Arial" w:hAnsi="Arial" w:cs="Arial"/>
                <w:bCs/>
                <w:szCs w:val="18"/>
              </w:rPr>
            </w:pPr>
            <w:r>
              <w:rPr>
                <w:rFonts w:ascii="Arial" w:hAnsi="Arial" w:cs="Arial"/>
                <w:bCs/>
                <w:szCs w:val="18"/>
              </w:rPr>
              <w:t>22</w:t>
            </w:r>
          </w:p>
          <w:p w14:paraId="27217FCB" w14:textId="223530A4" w:rsidR="00626FF8" w:rsidRDefault="009A1ED1" w:rsidP="00132D76">
            <w:pPr>
              <w:spacing w:line="276" w:lineRule="auto"/>
              <w:jc w:val="center"/>
              <w:rPr>
                <w:rFonts w:ascii="Arial" w:hAnsi="Arial" w:cs="Arial"/>
                <w:bCs/>
                <w:szCs w:val="18"/>
              </w:rPr>
            </w:pPr>
            <w:r>
              <w:rPr>
                <w:rFonts w:ascii="Arial" w:hAnsi="Arial" w:cs="Arial"/>
                <w:bCs/>
                <w:szCs w:val="18"/>
              </w:rPr>
              <w:t>23</w:t>
            </w:r>
          </w:p>
          <w:p w14:paraId="14124ABC" w14:textId="53344714" w:rsidR="00626FF8" w:rsidRDefault="009A1ED1" w:rsidP="00132D76">
            <w:pPr>
              <w:spacing w:line="276" w:lineRule="auto"/>
              <w:jc w:val="center"/>
              <w:rPr>
                <w:rFonts w:ascii="Arial" w:hAnsi="Arial" w:cs="Arial"/>
                <w:bCs/>
                <w:szCs w:val="18"/>
              </w:rPr>
            </w:pPr>
            <w:r>
              <w:rPr>
                <w:rFonts w:ascii="Arial" w:hAnsi="Arial" w:cs="Arial"/>
                <w:bCs/>
                <w:szCs w:val="18"/>
              </w:rPr>
              <w:t>35</w:t>
            </w:r>
          </w:p>
          <w:p w14:paraId="3FDBC8B1" w14:textId="2E23A121"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5</w:t>
            </w:r>
          </w:p>
          <w:p w14:paraId="5F875105" w14:textId="3B879F98"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6</w:t>
            </w:r>
          </w:p>
          <w:p w14:paraId="66CE18EB" w14:textId="3E471652"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7</w:t>
            </w:r>
          </w:p>
          <w:p w14:paraId="612D2F8D" w14:textId="7B1C3CEC"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8</w:t>
            </w:r>
          </w:p>
          <w:p w14:paraId="39AB4C88" w14:textId="6E1ED87B"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9</w:t>
            </w:r>
          </w:p>
          <w:p w14:paraId="30B1ECFC" w14:textId="7B345F49" w:rsidR="00626FF8" w:rsidRDefault="009A1ED1" w:rsidP="00132D76">
            <w:pPr>
              <w:spacing w:line="276" w:lineRule="auto"/>
              <w:jc w:val="center"/>
              <w:rPr>
                <w:rFonts w:ascii="Arial" w:hAnsi="Arial" w:cs="Arial"/>
                <w:bCs/>
                <w:szCs w:val="18"/>
              </w:rPr>
            </w:pPr>
            <w:r>
              <w:rPr>
                <w:rFonts w:ascii="Arial" w:hAnsi="Arial" w:cs="Arial"/>
                <w:bCs/>
                <w:szCs w:val="18"/>
              </w:rPr>
              <w:t>42</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26661805" w:rsidR="00CE07FD" w:rsidRPr="009F397C" w:rsidRDefault="00AC192C" w:rsidP="00CE07FD">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3BF3227C" w:rsidR="00CE07FD" w:rsidRPr="009F397C" w:rsidRDefault="00CE07FD" w:rsidP="00132D76">
            <w:pPr>
              <w:spacing w:line="276" w:lineRule="auto"/>
              <w:rPr>
                <w:rFonts w:ascii="Arial" w:hAnsi="Arial" w:cs="Arial"/>
                <w:bCs/>
                <w:szCs w:val="18"/>
              </w:rPr>
            </w:pPr>
            <w:r>
              <w:rPr>
                <w:rFonts w:ascii="Arial" w:hAnsi="Arial" w:cs="Arial"/>
                <w:bCs/>
                <w:szCs w:val="18"/>
              </w:rPr>
              <w:t xml:space="preserve">Input-Output process </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119D6578"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5B023309" w14:textId="66266647" w:rsidR="00CE07FD" w:rsidRDefault="00CE07FD" w:rsidP="00132D76">
            <w:pPr>
              <w:spacing w:line="276" w:lineRule="auto"/>
              <w:jc w:val="center"/>
              <w:rPr>
                <w:rFonts w:ascii="Arial" w:hAnsi="Arial" w:cs="Arial"/>
                <w:bCs/>
                <w:szCs w:val="18"/>
              </w:rPr>
            </w:pPr>
            <w:r>
              <w:rPr>
                <w:rFonts w:ascii="Arial" w:hAnsi="Arial" w:cs="Arial"/>
                <w:bCs/>
                <w:szCs w:val="18"/>
              </w:rPr>
              <w:t>22</w:t>
            </w:r>
          </w:p>
        </w:tc>
        <w:tc>
          <w:tcPr>
            <w:tcW w:w="6237" w:type="dxa"/>
          </w:tcPr>
          <w:p w14:paraId="7B91B601" w14:textId="77777777" w:rsidR="00CE07FD" w:rsidRDefault="00CE07FD" w:rsidP="00CE07FD">
            <w:pPr>
              <w:spacing w:line="276" w:lineRule="auto"/>
              <w:rPr>
                <w:rFonts w:ascii="Arial" w:hAnsi="Arial" w:cs="Arial"/>
                <w:bCs/>
                <w:szCs w:val="18"/>
              </w:rPr>
            </w:pPr>
            <w:r>
              <w:rPr>
                <w:rFonts w:ascii="Arial" w:hAnsi="Arial" w:cs="Arial"/>
                <w:bCs/>
                <w:szCs w:val="18"/>
              </w:rPr>
              <w:t xml:space="preserve">Fishbone Diagram </w:t>
            </w:r>
          </w:p>
          <w:p w14:paraId="59AE0C63" w14:textId="054678B7" w:rsidR="00CE07FD" w:rsidRDefault="00CE07FD" w:rsidP="00CE07FD">
            <w:pPr>
              <w:spacing w:line="276" w:lineRule="auto"/>
              <w:rPr>
                <w:rFonts w:ascii="Arial" w:hAnsi="Arial" w:cs="Arial"/>
                <w:bCs/>
                <w:szCs w:val="18"/>
              </w:rPr>
            </w:pPr>
            <w:r>
              <w:rPr>
                <w:rFonts w:ascii="Arial" w:hAnsi="Arial" w:cs="Arial"/>
                <w:bCs/>
                <w:szCs w:val="18"/>
              </w:rPr>
              <w:t>Use case diagram</w:t>
            </w:r>
          </w:p>
          <w:p w14:paraId="4AAC93C7" w14:textId="60AA7C95" w:rsidR="00CE07FD" w:rsidRDefault="00CE07FD" w:rsidP="00CE07FD">
            <w:pPr>
              <w:spacing w:line="276" w:lineRule="auto"/>
              <w:rPr>
                <w:rFonts w:ascii="Arial" w:hAnsi="Arial" w:cs="Arial"/>
                <w:bCs/>
                <w:szCs w:val="18"/>
              </w:rPr>
            </w:pPr>
            <w:r>
              <w:rPr>
                <w:rFonts w:ascii="Arial" w:hAnsi="Arial" w:cs="Arial"/>
                <w:bCs/>
                <w:szCs w:val="18"/>
              </w:rPr>
              <w:t>Use case diagram: inquiry management</w:t>
            </w:r>
          </w:p>
          <w:p w14:paraId="4F6E046C" w14:textId="0532DC6E" w:rsidR="00CE07FD" w:rsidRDefault="00CE07FD" w:rsidP="00CE07FD">
            <w:pPr>
              <w:spacing w:line="276" w:lineRule="auto"/>
              <w:rPr>
                <w:rFonts w:ascii="Arial" w:hAnsi="Arial" w:cs="Arial"/>
                <w:bCs/>
                <w:szCs w:val="18"/>
              </w:rPr>
            </w:pPr>
            <w:r>
              <w:rPr>
                <w:rFonts w:ascii="Arial" w:hAnsi="Arial" w:cs="Arial"/>
                <w:bCs/>
                <w:szCs w:val="18"/>
              </w:rPr>
              <w:t>Use case diagram: user management</w:t>
            </w:r>
          </w:p>
          <w:p w14:paraId="56352234" w14:textId="739ECC6E" w:rsidR="00CE07FD" w:rsidRDefault="00CE07FD" w:rsidP="00CE07FD">
            <w:pPr>
              <w:spacing w:line="276" w:lineRule="auto"/>
              <w:rPr>
                <w:rFonts w:ascii="Arial" w:hAnsi="Arial" w:cs="Arial"/>
                <w:bCs/>
                <w:szCs w:val="18"/>
              </w:rPr>
            </w:pPr>
            <w:r>
              <w:rPr>
                <w:rFonts w:ascii="Arial" w:hAnsi="Arial" w:cs="Arial"/>
                <w:bCs/>
                <w:szCs w:val="18"/>
              </w:rPr>
              <w:t>Use case diagram: reservation management</w:t>
            </w:r>
          </w:p>
          <w:p w14:paraId="69CFB208" w14:textId="451ABE78" w:rsidR="003845F4" w:rsidRDefault="00CE07FD" w:rsidP="00132D76">
            <w:pPr>
              <w:spacing w:line="276" w:lineRule="auto"/>
              <w:rPr>
                <w:rFonts w:ascii="Arial" w:hAnsi="Arial" w:cs="Arial"/>
                <w:bCs/>
                <w:szCs w:val="18"/>
              </w:rPr>
            </w:pPr>
            <w:r>
              <w:rPr>
                <w:rFonts w:ascii="Arial" w:hAnsi="Arial" w:cs="Arial"/>
                <w:bCs/>
                <w:szCs w:val="18"/>
              </w:rPr>
              <w:t>Use case diagram: payment process</w:t>
            </w:r>
          </w:p>
          <w:p w14:paraId="2A54015E" w14:textId="694DEA80" w:rsidR="00CE07FD" w:rsidRDefault="00CE07FD" w:rsidP="00CE07FD">
            <w:pPr>
              <w:spacing w:line="276" w:lineRule="auto"/>
              <w:rPr>
                <w:rFonts w:ascii="Arial" w:hAnsi="Arial" w:cs="Arial"/>
                <w:bCs/>
                <w:szCs w:val="18"/>
              </w:rPr>
            </w:pPr>
            <w:r>
              <w:rPr>
                <w:rFonts w:ascii="Arial" w:hAnsi="Arial" w:cs="Arial"/>
                <w:bCs/>
                <w:szCs w:val="18"/>
              </w:rPr>
              <w:t>Activity diagram: inquiry management</w:t>
            </w:r>
          </w:p>
          <w:p w14:paraId="243542E5" w14:textId="6AFFBF85" w:rsidR="00CE07FD" w:rsidRDefault="00CE07FD" w:rsidP="00CE07FD">
            <w:pPr>
              <w:spacing w:line="276" w:lineRule="auto"/>
              <w:rPr>
                <w:rFonts w:ascii="Arial" w:hAnsi="Arial" w:cs="Arial"/>
                <w:bCs/>
                <w:szCs w:val="18"/>
              </w:rPr>
            </w:pPr>
            <w:r>
              <w:rPr>
                <w:rFonts w:ascii="Arial" w:hAnsi="Arial" w:cs="Arial"/>
                <w:bCs/>
                <w:szCs w:val="18"/>
              </w:rPr>
              <w:t>Activity diagram: user management</w:t>
            </w:r>
          </w:p>
          <w:p w14:paraId="796148DD" w14:textId="40F8C607" w:rsidR="00CE07FD" w:rsidRDefault="00CE07FD" w:rsidP="00CE07FD">
            <w:pPr>
              <w:spacing w:line="276" w:lineRule="auto"/>
              <w:rPr>
                <w:rFonts w:ascii="Arial" w:hAnsi="Arial" w:cs="Arial"/>
                <w:bCs/>
                <w:szCs w:val="18"/>
              </w:rPr>
            </w:pPr>
            <w:r>
              <w:rPr>
                <w:rFonts w:ascii="Arial" w:hAnsi="Arial" w:cs="Arial"/>
                <w:bCs/>
                <w:szCs w:val="18"/>
              </w:rPr>
              <w:t>Activity diagram: reservation management</w:t>
            </w:r>
          </w:p>
          <w:p w14:paraId="34614A61" w14:textId="3754AB44" w:rsidR="003845F4" w:rsidRDefault="00CE07FD" w:rsidP="00132D76">
            <w:pPr>
              <w:spacing w:line="276" w:lineRule="auto"/>
              <w:rPr>
                <w:rFonts w:ascii="Arial" w:hAnsi="Arial" w:cs="Arial"/>
                <w:bCs/>
                <w:szCs w:val="18"/>
              </w:rPr>
            </w:pPr>
            <w:r>
              <w:rPr>
                <w:rFonts w:ascii="Arial" w:hAnsi="Arial" w:cs="Arial"/>
                <w:bCs/>
                <w:szCs w:val="18"/>
              </w:rPr>
              <w:t>Activity diagram: payment process</w:t>
            </w:r>
          </w:p>
          <w:p w14:paraId="6358F1C2" w14:textId="77777777" w:rsidR="00CE07FD" w:rsidRDefault="00CE07FD" w:rsidP="00CE07FD">
            <w:pPr>
              <w:spacing w:line="276" w:lineRule="auto"/>
              <w:rPr>
                <w:rFonts w:ascii="Arial" w:hAnsi="Arial" w:cs="Arial"/>
                <w:bCs/>
                <w:szCs w:val="18"/>
              </w:rPr>
            </w:pPr>
            <w:r>
              <w:rPr>
                <w:rFonts w:ascii="Arial" w:hAnsi="Arial" w:cs="Arial"/>
                <w:bCs/>
                <w:szCs w:val="18"/>
              </w:rPr>
              <w:t xml:space="preserve">GUI: Landing page </w:t>
            </w:r>
          </w:p>
          <w:p w14:paraId="35A36E79" w14:textId="77777777" w:rsidR="00CE07FD" w:rsidRDefault="00CE07FD" w:rsidP="00CE07FD">
            <w:pPr>
              <w:spacing w:line="276" w:lineRule="auto"/>
              <w:rPr>
                <w:rFonts w:ascii="Arial" w:hAnsi="Arial" w:cs="Arial"/>
                <w:bCs/>
                <w:szCs w:val="18"/>
              </w:rPr>
            </w:pPr>
            <w:r>
              <w:rPr>
                <w:rFonts w:ascii="Arial" w:hAnsi="Arial" w:cs="Arial"/>
                <w:bCs/>
                <w:szCs w:val="18"/>
              </w:rPr>
              <w:t>GUI: Admin account creation</w:t>
            </w:r>
          </w:p>
          <w:p w14:paraId="52686B21" w14:textId="77777777" w:rsidR="00CE07FD" w:rsidRDefault="00CE07FD" w:rsidP="00CE07FD">
            <w:pPr>
              <w:spacing w:line="276" w:lineRule="auto"/>
              <w:rPr>
                <w:rFonts w:ascii="Arial" w:hAnsi="Arial" w:cs="Arial"/>
                <w:bCs/>
                <w:szCs w:val="18"/>
              </w:rPr>
            </w:pPr>
            <w:r>
              <w:rPr>
                <w:rFonts w:ascii="Arial" w:hAnsi="Arial" w:cs="Arial"/>
                <w:bCs/>
                <w:szCs w:val="18"/>
              </w:rPr>
              <w:t>GUI: Admin log in</w:t>
            </w:r>
          </w:p>
          <w:p w14:paraId="743755DC" w14:textId="77777777" w:rsidR="00CE07FD" w:rsidRDefault="00CE07FD" w:rsidP="00CE07FD">
            <w:pPr>
              <w:spacing w:line="276" w:lineRule="auto"/>
              <w:rPr>
                <w:rFonts w:ascii="Arial" w:hAnsi="Arial" w:cs="Arial"/>
                <w:bCs/>
                <w:szCs w:val="18"/>
              </w:rPr>
            </w:pPr>
            <w:r>
              <w:rPr>
                <w:rFonts w:ascii="Arial" w:hAnsi="Arial" w:cs="Arial"/>
                <w:bCs/>
                <w:szCs w:val="18"/>
              </w:rPr>
              <w:t>GUI: Inquiry page</w:t>
            </w:r>
          </w:p>
          <w:p w14:paraId="1CB9D409" w14:textId="77777777" w:rsidR="00CE07FD" w:rsidRDefault="00CE07FD" w:rsidP="00CE07FD">
            <w:pPr>
              <w:spacing w:line="276" w:lineRule="auto"/>
              <w:rPr>
                <w:rFonts w:ascii="Arial" w:hAnsi="Arial" w:cs="Arial"/>
                <w:bCs/>
                <w:szCs w:val="18"/>
              </w:rPr>
            </w:pPr>
            <w:r>
              <w:rPr>
                <w:rFonts w:ascii="Arial" w:hAnsi="Arial" w:cs="Arial"/>
                <w:bCs/>
                <w:szCs w:val="18"/>
              </w:rPr>
              <w:t>GUI: Dates page</w:t>
            </w:r>
          </w:p>
          <w:p w14:paraId="4830B8C1" w14:textId="77777777" w:rsidR="00CE07FD" w:rsidRDefault="00CE07FD" w:rsidP="00CE07FD">
            <w:pPr>
              <w:spacing w:line="276" w:lineRule="auto"/>
              <w:rPr>
                <w:rFonts w:ascii="Arial" w:hAnsi="Arial" w:cs="Arial"/>
                <w:bCs/>
                <w:szCs w:val="18"/>
              </w:rPr>
            </w:pPr>
            <w:r>
              <w:rPr>
                <w:rFonts w:ascii="Arial" w:hAnsi="Arial" w:cs="Arial"/>
                <w:bCs/>
                <w:szCs w:val="18"/>
              </w:rPr>
              <w:t>GUI: Homepage</w:t>
            </w:r>
          </w:p>
          <w:p w14:paraId="4C244712" w14:textId="77777777" w:rsidR="00CE07FD" w:rsidRDefault="00CE07FD" w:rsidP="00CE07FD">
            <w:pPr>
              <w:spacing w:line="276" w:lineRule="auto"/>
              <w:rPr>
                <w:rFonts w:ascii="Arial" w:hAnsi="Arial" w:cs="Arial"/>
                <w:bCs/>
                <w:szCs w:val="18"/>
              </w:rPr>
            </w:pPr>
            <w:r>
              <w:rPr>
                <w:rFonts w:ascii="Arial" w:hAnsi="Arial" w:cs="Arial"/>
                <w:bCs/>
                <w:szCs w:val="18"/>
              </w:rPr>
              <w:t>GUI: View reservation (Patron side)</w:t>
            </w:r>
          </w:p>
          <w:p w14:paraId="5E21980F" w14:textId="77777777" w:rsidR="00CE07FD" w:rsidRDefault="00CE07FD" w:rsidP="00CE07FD">
            <w:pPr>
              <w:spacing w:line="276" w:lineRule="auto"/>
              <w:rPr>
                <w:rFonts w:ascii="Arial" w:hAnsi="Arial" w:cs="Arial"/>
                <w:bCs/>
                <w:szCs w:val="18"/>
              </w:rPr>
            </w:pPr>
            <w:r>
              <w:rPr>
                <w:rFonts w:ascii="Arial" w:hAnsi="Arial" w:cs="Arial"/>
                <w:bCs/>
                <w:szCs w:val="18"/>
              </w:rPr>
              <w:t>GUI: Create reservation</w:t>
            </w:r>
          </w:p>
          <w:p w14:paraId="0E542789" w14:textId="77777777" w:rsidR="00CE07FD" w:rsidRDefault="00CE07FD" w:rsidP="00CE07FD">
            <w:pPr>
              <w:spacing w:line="276" w:lineRule="auto"/>
              <w:rPr>
                <w:rFonts w:ascii="Arial" w:hAnsi="Arial" w:cs="Arial"/>
                <w:bCs/>
                <w:szCs w:val="18"/>
              </w:rPr>
            </w:pPr>
            <w:r>
              <w:rPr>
                <w:rFonts w:ascii="Arial" w:hAnsi="Arial" w:cs="Arial"/>
                <w:bCs/>
                <w:szCs w:val="18"/>
              </w:rPr>
              <w:t>GUI: Initial inquiry questions</w:t>
            </w:r>
          </w:p>
          <w:p w14:paraId="61AB9334" w14:textId="77777777" w:rsidR="00CE07FD" w:rsidRDefault="00CE07FD" w:rsidP="00CE07FD">
            <w:pPr>
              <w:spacing w:line="276" w:lineRule="auto"/>
              <w:rPr>
                <w:rFonts w:ascii="Arial" w:hAnsi="Arial" w:cs="Arial"/>
                <w:bCs/>
                <w:szCs w:val="18"/>
              </w:rPr>
            </w:pPr>
            <w:r>
              <w:rPr>
                <w:rFonts w:ascii="Arial" w:hAnsi="Arial" w:cs="Arial"/>
                <w:bCs/>
                <w:szCs w:val="18"/>
              </w:rPr>
              <w:t>Database schema</w:t>
            </w:r>
          </w:p>
          <w:p w14:paraId="7E6CC38C" w14:textId="3A90D8BB" w:rsidR="00CE07FD" w:rsidRDefault="00CE07FD"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6A88C70E" w:rsidR="00AC192C" w:rsidRDefault="00CE07FD" w:rsidP="00132D76">
            <w:pPr>
              <w:spacing w:line="276" w:lineRule="auto"/>
              <w:jc w:val="center"/>
              <w:rPr>
                <w:rFonts w:ascii="Arial" w:hAnsi="Arial" w:cs="Arial"/>
                <w:bCs/>
                <w:szCs w:val="18"/>
              </w:rPr>
            </w:pPr>
            <w:r>
              <w:rPr>
                <w:rFonts w:ascii="Arial" w:hAnsi="Arial" w:cs="Arial"/>
                <w:bCs/>
                <w:szCs w:val="18"/>
              </w:rPr>
              <w:t>7</w:t>
            </w:r>
          </w:p>
          <w:p w14:paraId="2A4E1C62" w14:textId="419A161B" w:rsidR="00C81684" w:rsidRDefault="00C81684" w:rsidP="00132D76">
            <w:pPr>
              <w:spacing w:line="276" w:lineRule="auto"/>
              <w:jc w:val="center"/>
              <w:rPr>
                <w:rFonts w:ascii="Arial" w:hAnsi="Arial" w:cs="Arial"/>
                <w:bCs/>
                <w:szCs w:val="18"/>
              </w:rPr>
            </w:pPr>
            <w:r>
              <w:rPr>
                <w:rFonts w:ascii="Arial" w:hAnsi="Arial" w:cs="Arial"/>
                <w:bCs/>
                <w:szCs w:val="18"/>
              </w:rPr>
              <w:t>1</w:t>
            </w:r>
            <w:r w:rsidR="00CE07FD">
              <w:rPr>
                <w:rFonts w:ascii="Arial" w:hAnsi="Arial" w:cs="Arial"/>
                <w:bCs/>
                <w:szCs w:val="18"/>
              </w:rPr>
              <w:t>7</w:t>
            </w:r>
          </w:p>
          <w:p w14:paraId="12CD7C51" w14:textId="0739854E" w:rsidR="003845F4" w:rsidRDefault="007178DF" w:rsidP="00132D76">
            <w:pPr>
              <w:spacing w:line="276" w:lineRule="auto"/>
              <w:jc w:val="center"/>
              <w:rPr>
                <w:rFonts w:ascii="Arial" w:hAnsi="Arial" w:cs="Arial"/>
                <w:bCs/>
                <w:szCs w:val="18"/>
              </w:rPr>
            </w:pPr>
            <w:r>
              <w:rPr>
                <w:rFonts w:ascii="Arial" w:hAnsi="Arial" w:cs="Arial"/>
                <w:bCs/>
                <w:szCs w:val="18"/>
              </w:rPr>
              <w:t>1</w:t>
            </w:r>
            <w:r w:rsidR="00967F32">
              <w:rPr>
                <w:rFonts w:ascii="Arial" w:hAnsi="Arial" w:cs="Arial"/>
                <w:bCs/>
                <w:szCs w:val="18"/>
              </w:rPr>
              <w:t>8</w:t>
            </w:r>
          </w:p>
          <w:p w14:paraId="1C8117E5" w14:textId="0EBE0EF8" w:rsidR="007178DF" w:rsidRDefault="00967F32" w:rsidP="00132D76">
            <w:pPr>
              <w:spacing w:line="276" w:lineRule="auto"/>
              <w:jc w:val="center"/>
              <w:rPr>
                <w:rFonts w:ascii="Arial" w:hAnsi="Arial" w:cs="Arial"/>
                <w:bCs/>
                <w:szCs w:val="18"/>
              </w:rPr>
            </w:pPr>
            <w:r>
              <w:rPr>
                <w:rFonts w:ascii="Arial" w:hAnsi="Arial" w:cs="Arial"/>
                <w:bCs/>
                <w:szCs w:val="18"/>
              </w:rPr>
              <w:t>18</w:t>
            </w:r>
          </w:p>
          <w:p w14:paraId="6D081F97" w14:textId="165C3537" w:rsidR="003845F4" w:rsidRDefault="00967F32" w:rsidP="00132D76">
            <w:pPr>
              <w:spacing w:line="276" w:lineRule="auto"/>
              <w:jc w:val="center"/>
              <w:rPr>
                <w:rFonts w:ascii="Arial" w:hAnsi="Arial" w:cs="Arial"/>
                <w:bCs/>
                <w:szCs w:val="18"/>
              </w:rPr>
            </w:pPr>
            <w:r>
              <w:rPr>
                <w:rFonts w:ascii="Arial" w:hAnsi="Arial" w:cs="Arial"/>
                <w:bCs/>
                <w:szCs w:val="18"/>
              </w:rPr>
              <w:t>19</w:t>
            </w:r>
          </w:p>
          <w:p w14:paraId="06029632" w14:textId="47E14870" w:rsidR="003845F4" w:rsidRDefault="00967F32" w:rsidP="00132D76">
            <w:pPr>
              <w:spacing w:line="276" w:lineRule="auto"/>
              <w:jc w:val="center"/>
              <w:rPr>
                <w:rFonts w:ascii="Arial" w:hAnsi="Arial" w:cs="Arial"/>
                <w:bCs/>
                <w:szCs w:val="18"/>
              </w:rPr>
            </w:pPr>
            <w:r>
              <w:rPr>
                <w:rFonts w:ascii="Arial" w:hAnsi="Arial" w:cs="Arial"/>
                <w:bCs/>
                <w:szCs w:val="18"/>
              </w:rPr>
              <w:t>19</w:t>
            </w:r>
          </w:p>
          <w:p w14:paraId="71C83A86" w14:textId="568CDC9C"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5</w:t>
            </w:r>
          </w:p>
          <w:p w14:paraId="776B014B" w14:textId="6E9F849F"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6</w:t>
            </w:r>
          </w:p>
          <w:p w14:paraId="16622BE1" w14:textId="09552EF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7</w:t>
            </w:r>
          </w:p>
          <w:p w14:paraId="12ABDC27" w14:textId="67504E7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8</w:t>
            </w:r>
          </w:p>
          <w:p w14:paraId="109D28DE" w14:textId="2D035AB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4CFD5ED8" w14:textId="7630295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6832449E" w14:textId="12F73B4C" w:rsidR="003845F4" w:rsidRDefault="00967F32" w:rsidP="00132D76">
            <w:pPr>
              <w:spacing w:line="276" w:lineRule="auto"/>
              <w:jc w:val="center"/>
              <w:rPr>
                <w:rFonts w:ascii="Arial" w:hAnsi="Arial" w:cs="Arial"/>
                <w:bCs/>
                <w:szCs w:val="18"/>
              </w:rPr>
            </w:pPr>
            <w:r>
              <w:rPr>
                <w:rFonts w:ascii="Arial" w:hAnsi="Arial" w:cs="Arial"/>
                <w:bCs/>
                <w:szCs w:val="18"/>
              </w:rPr>
              <w:t>30</w:t>
            </w:r>
          </w:p>
          <w:p w14:paraId="028BF380" w14:textId="21D6BABC" w:rsidR="003845F4" w:rsidRDefault="00967F32" w:rsidP="00132D76">
            <w:pPr>
              <w:spacing w:line="276" w:lineRule="auto"/>
              <w:jc w:val="center"/>
              <w:rPr>
                <w:rFonts w:ascii="Arial" w:hAnsi="Arial" w:cs="Arial"/>
                <w:bCs/>
                <w:szCs w:val="18"/>
              </w:rPr>
            </w:pPr>
            <w:r>
              <w:rPr>
                <w:rFonts w:ascii="Arial" w:hAnsi="Arial" w:cs="Arial"/>
                <w:bCs/>
                <w:szCs w:val="18"/>
              </w:rPr>
              <w:t>30</w:t>
            </w:r>
          </w:p>
          <w:p w14:paraId="0086A032" w14:textId="2EF43246" w:rsidR="003845F4" w:rsidRDefault="00967F32" w:rsidP="00132D76">
            <w:pPr>
              <w:spacing w:line="276" w:lineRule="auto"/>
              <w:jc w:val="center"/>
              <w:rPr>
                <w:rFonts w:ascii="Arial" w:hAnsi="Arial" w:cs="Arial"/>
                <w:bCs/>
                <w:szCs w:val="18"/>
              </w:rPr>
            </w:pPr>
            <w:r>
              <w:rPr>
                <w:rFonts w:ascii="Arial" w:hAnsi="Arial" w:cs="Arial"/>
                <w:bCs/>
                <w:szCs w:val="18"/>
              </w:rPr>
              <w:t>31</w:t>
            </w:r>
          </w:p>
          <w:p w14:paraId="38570E90" w14:textId="0353E859" w:rsidR="003845F4" w:rsidRDefault="00967F32" w:rsidP="00132D76">
            <w:pPr>
              <w:spacing w:line="276" w:lineRule="auto"/>
              <w:jc w:val="center"/>
              <w:rPr>
                <w:rFonts w:ascii="Arial" w:hAnsi="Arial" w:cs="Arial"/>
                <w:bCs/>
                <w:szCs w:val="18"/>
              </w:rPr>
            </w:pPr>
            <w:r>
              <w:rPr>
                <w:rFonts w:ascii="Arial" w:hAnsi="Arial" w:cs="Arial"/>
                <w:bCs/>
                <w:szCs w:val="18"/>
              </w:rPr>
              <w:t>31</w:t>
            </w:r>
          </w:p>
          <w:p w14:paraId="4ADB1BB5" w14:textId="3ED780FB" w:rsidR="003845F4" w:rsidRDefault="00967F32" w:rsidP="007178DF">
            <w:pPr>
              <w:spacing w:line="276" w:lineRule="auto"/>
              <w:jc w:val="center"/>
              <w:rPr>
                <w:rFonts w:ascii="Arial" w:hAnsi="Arial" w:cs="Arial"/>
                <w:bCs/>
                <w:szCs w:val="18"/>
              </w:rPr>
            </w:pPr>
            <w:r>
              <w:rPr>
                <w:rFonts w:ascii="Arial" w:hAnsi="Arial" w:cs="Arial"/>
                <w:bCs/>
                <w:szCs w:val="18"/>
              </w:rPr>
              <w:t>32</w:t>
            </w:r>
          </w:p>
          <w:p w14:paraId="78EB4CA6" w14:textId="29DAF58B" w:rsidR="003845F4" w:rsidRDefault="00967F32" w:rsidP="00132D76">
            <w:pPr>
              <w:spacing w:line="276" w:lineRule="auto"/>
              <w:jc w:val="center"/>
              <w:rPr>
                <w:rFonts w:ascii="Arial" w:hAnsi="Arial" w:cs="Arial"/>
                <w:bCs/>
                <w:szCs w:val="18"/>
              </w:rPr>
            </w:pPr>
            <w:r>
              <w:rPr>
                <w:rFonts w:ascii="Arial" w:hAnsi="Arial" w:cs="Arial"/>
                <w:bCs/>
                <w:szCs w:val="18"/>
              </w:rPr>
              <w:t>32</w:t>
            </w:r>
          </w:p>
          <w:p w14:paraId="1DF11768" w14:textId="451D861A" w:rsidR="003845F4" w:rsidRDefault="00967F32" w:rsidP="00132D76">
            <w:pPr>
              <w:spacing w:line="276" w:lineRule="auto"/>
              <w:jc w:val="center"/>
              <w:rPr>
                <w:rFonts w:ascii="Arial" w:hAnsi="Arial" w:cs="Arial"/>
                <w:bCs/>
                <w:szCs w:val="18"/>
              </w:rPr>
            </w:pPr>
            <w:r>
              <w:rPr>
                <w:rFonts w:ascii="Arial" w:hAnsi="Arial" w:cs="Arial"/>
                <w:bCs/>
                <w:szCs w:val="18"/>
              </w:rPr>
              <w:t>33</w:t>
            </w:r>
          </w:p>
          <w:p w14:paraId="602B0AC0" w14:textId="796C3B1E" w:rsidR="003845F4" w:rsidRDefault="003845F4" w:rsidP="00132D76">
            <w:pPr>
              <w:spacing w:line="276" w:lineRule="auto"/>
              <w:jc w:val="center"/>
              <w:rPr>
                <w:rFonts w:ascii="Arial" w:hAnsi="Arial" w:cs="Arial"/>
                <w:bCs/>
                <w:szCs w:val="18"/>
              </w:rPr>
            </w:pPr>
            <w:r>
              <w:rPr>
                <w:rFonts w:ascii="Arial" w:hAnsi="Arial" w:cs="Arial"/>
                <w:bCs/>
                <w:szCs w:val="18"/>
              </w:rPr>
              <w:t>3</w:t>
            </w:r>
            <w:r w:rsidR="00967F32">
              <w:rPr>
                <w:rFonts w:ascii="Arial" w:hAnsi="Arial" w:cs="Arial"/>
                <w:bCs/>
                <w:szCs w:val="18"/>
              </w:rPr>
              <w:t>4</w:t>
            </w:r>
          </w:p>
          <w:p w14:paraId="712B6BEB" w14:textId="77777777" w:rsidR="00C81684" w:rsidRDefault="00CE07FD" w:rsidP="00132D76">
            <w:pPr>
              <w:spacing w:line="276" w:lineRule="auto"/>
              <w:jc w:val="center"/>
              <w:rPr>
                <w:rFonts w:ascii="Arial" w:hAnsi="Arial" w:cs="Arial"/>
                <w:bCs/>
                <w:szCs w:val="18"/>
              </w:rPr>
            </w:pPr>
            <w:r>
              <w:rPr>
                <w:rFonts w:ascii="Arial" w:hAnsi="Arial" w:cs="Arial"/>
                <w:bCs/>
                <w:szCs w:val="18"/>
              </w:rPr>
              <w:t>39</w:t>
            </w:r>
          </w:p>
          <w:p w14:paraId="2D96C58D" w14:textId="60266B53" w:rsidR="00CE07FD" w:rsidRDefault="00CE07FD"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3FB2B4D6"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 xml:space="preserve">To address these issues, this research proposes creating a </w:t>
      </w:r>
      <w:r w:rsidR="00901F7E">
        <w:rPr>
          <w:rFonts w:ascii="Arial" w:hAnsi="Arial" w:cs="Arial"/>
          <w:color w:val="000000"/>
          <w:sz w:val="22"/>
          <w:szCs w:val="22"/>
        </w:rPr>
        <w:t>Catering Booking and Reservation</w:t>
      </w:r>
      <w:r>
        <w:rPr>
          <w:rFonts w:ascii="Arial" w:hAnsi="Arial" w:cs="Arial"/>
          <w:color w:val="000000"/>
          <w:sz w:val="22"/>
          <w:szCs w:val="22"/>
        </w:rPr>
        <w:t xml:space="preserve">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2A5C18F4" w14:textId="38982B49" w:rsidR="00EE1D08" w:rsidRDefault="0062262D" w:rsidP="00570768">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r>
      <w:r w:rsidR="00570768">
        <w:rPr>
          <w:rFonts w:ascii="Arial" w:hAnsi="Arial" w:cs="Arial"/>
          <w:b/>
          <w:bCs/>
        </w:rPr>
        <w:t>TECHNICAL BACKGROUND</w:t>
      </w:r>
    </w:p>
    <w:p w14:paraId="24BDA8DD" w14:textId="77777777" w:rsidR="00570768" w:rsidRPr="00570768" w:rsidRDefault="00570768" w:rsidP="00570768">
      <w:pPr>
        <w:spacing w:line="480" w:lineRule="auto"/>
        <w:rPr>
          <w:rFonts w:ascii="Arial" w:hAnsi="Arial" w:cs="Arial"/>
          <w:b/>
          <w:bCs/>
        </w:rPr>
      </w:pPr>
      <w:r>
        <w:rPr>
          <w:rFonts w:ascii="Arial" w:hAnsi="Arial" w:cs="Arial"/>
          <w:b/>
          <w:bCs/>
        </w:rPr>
        <w:tab/>
      </w:r>
      <w:r w:rsidRPr="00570768">
        <w:rPr>
          <w:rFonts w:ascii="Arial" w:hAnsi="Arial" w:cs="Arial"/>
          <w:b/>
          <w:bCs/>
        </w:rPr>
        <w:t>1.2.1</w:t>
      </w:r>
      <w:r w:rsidRPr="00570768">
        <w:rPr>
          <w:rFonts w:ascii="Arial" w:hAnsi="Arial" w:cs="Arial"/>
          <w:b/>
          <w:bCs/>
        </w:rPr>
        <w:tab/>
        <w:t>Equipment/Hardware</w:t>
      </w:r>
    </w:p>
    <w:p w14:paraId="1B03EB12"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1.2.2</w:t>
      </w:r>
      <w:r w:rsidRPr="00570768">
        <w:rPr>
          <w:rFonts w:ascii="Arial" w:hAnsi="Arial" w:cs="Arial"/>
          <w:b/>
          <w:bCs/>
        </w:rPr>
        <w:tab/>
        <w:t>Software</w:t>
      </w:r>
    </w:p>
    <w:p w14:paraId="005DE1A4"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1.2.3</w:t>
      </w:r>
      <w:r w:rsidRPr="00570768">
        <w:rPr>
          <w:rFonts w:ascii="Arial" w:hAnsi="Arial" w:cs="Arial"/>
          <w:b/>
          <w:bCs/>
        </w:rPr>
        <w:tab/>
        <w:t>Peopleware/Manpower</w:t>
      </w:r>
    </w:p>
    <w:p w14:paraId="2CA60AB9"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1.2.4</w:t>
      </w:r>
      <w:r w:rsidRPr="00570768">
        <w:rPr>
          <w:rFonts w:ascii="Arial" w:hAnsi="Arial" w:cs="Arial"/>
          <w:b/>
          <w:bCs/>
        </w:rPr>
        <w:tab/>
        <w:t>Network Infrastructure/Architecture</w:t>
      </w:r>
    </w:p>
    <w:p w14:paraId="78F6333F"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1.2.5</w:t>
      </w:r>
      <w:r w:rsidRPr="00570768">
        <w:rPr>
          <w:rFonts w:ascii="Arial" w:hAnsi="Arial" w:cs="Arial"/>
          <w:b/>
          <w:bCs/>
        </w:rPr>
        <w:tab/>
        <w:t>Storage, Backup and Recovery Procedure</w:t>
      </w:r>
    </w:p>
    <w:p w14:paraId="1818F086"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1.2.6</w:t>
      </w:r>
      <w:r w:rsidRPr="00570768">
        <w:rPr>
          <w:rFonts w:ascii="Arial" w:hAnsi="Arial" w:cs="Arial"/>
          <w:b/>
          <w:bCs/>
        </w:rPr>
        <w:tab/>
        <w:t>Security Procedures</w:t>
      </w:r>
    </w:p>
    <w:p w14:paraId="53088D3A" w14:textId="0FD0093E" w:rsidR="00570768" w:rsidRDefault="00570768" w:rsidP="00A030E8">
      <w:pPr>
        <w:spacing w:line="480" w:lineRule="auto"/>
        <w:ind w:firstLine="720"/>
        <w:rPr>
          <w:rFonts w:ascii="Arial" w:hAnsi="Arial" w:cs="Arial"/>
          <w:bCs/>
        </w:rPr>
      </w:pPr>
      <w:r w:rsidRPr="00570768">
        <w:rPr>
          <w:rFonts w:ascii="Arial" w:hAnsi="Arial" w:cs="Arial"/>
          <w:b/>
          <w:bCs/>
        </w:rPr>
        <w:t>1.2.7</w:t>
      </w:r>
      <w:r w:rsidRPr="00570768">
        <w:rPr>
          <w:rFonts w:ascii="Arial" w:hAnsi="Arial" w:cs="Arial"/>
          <w:b/>
          <w:bCs/>
        </w:rPr>
        <w:tab/>
        <w:t>Policies and Procedures</w:t>
      </w:r>
    </w:p>
    <w:p w14:paraId="38F5216D" w14:textId="77777777" w:rsidR="00D74E0E" w:rsidRDefault="00D74E0E" w:rsidP="003A16BC">
      <w:pPr>
        <w:spacing w:line="480" w:lineRule="auto"/>
        <w:ind w:firstLine="720"/>
        <w:jc w:val="both"/>
        <w:rPr>
          <w:rFonts w:ascii="Arial" w:hAnsi="Arial" w:cs="Arial"/>
          <w:bCs/>
        </w:rPr>
      </w:pPr>
    </w:p>
    <w:p w14:paraId="3CA1D59E" w14:textId="77777777" w:rsidR="005068D3" w:rsidRDefault="005068D3" w:rsidP="003A16BC">
      <w:pPr>
        <w:spacing w:line="480" w:lineRule="auto"/>
        <w:ind w:firstLine="720"/>
        <w:jc w:val="both"/>
        <w:rPr>
          <w:rFonts w:ascii="Arial" w:hAnsi="Arial" w:cs="Arial"/>
          <w:bCs/>
        </w:rPr>
      </w:pPr>
    </w:p>
    <w:p w14:paraId="543C1AA7" w14:textId="77777777" w:rsidR="005068D3" w:rsidRDefault="005068D3" w:rsidP="003A16BC">
      <w:pPr>
        <w:spacing w:line="480" w:lineRule="auto"/>
        <w:ind w:firstLine="720"/>
        <w:jc w:val="both"/>
        <w:rPr>
          <w:rFonts w:ascii="Arial" w:hAnsi="Arial" w:cs="Arial"/>
          <w:bCs/>
        </w:rPr>
      </w:pPr>
    </w:p>
    <w:p w14:paraId="01F1FAF8" w14:textId="77777777" w:rsidR="005068D3" w:rsidRDefault="005068D3" w:rsidP="003A16BC">
      <w:pPr>
        <w:spacing w:line="480" w:lineRule="auto"/>
        <w:ind w:firstLine="720"/>
        <w:jc w:val="both"/>
        <w:rPr>
          <w:rFonts w:ascii="Arial" w:hAnsi="Arial" w:cs="Arial"/>
          <w:bCs/>
        </w:rPr>
      </w:pPr>
    </w:p>
    <w:p w14:paraId="146113F1" w14:textId="77777777" w:rsidR="005068D3" w:rsidRDefault="005068D3" w:rsidP="003A16BC">
      <w:pPr>
        <w:spacing w:line="480" w:lineRule="auto"/>
        <w:ind w:firstLine="720"/>
        <w:jc w:val="both"/>
        <w:rPr>
          <w:rFonts w:ascii="Arial" w:hAnsi="Arial" w:cs="Arial"/>
          <w:bCs/>
        </w:rPr>
      </w:pPr>
    </w:p>
    <w:p w14:paraId="1561BB73" w14:textId="77777777" w:rsidR="005068D3" w:rsidRDefault="005068D3" w:rsidP="003A16BC">
      <w:pPr>
        <w:spacing w:line="480" w:lineRule="auto"/>
        <w:ind w:firstLine="720"/>
        <w:jc w:val="both"/>
        <w:rPr>
          <w:rFonts w:ascii="Arial" w:hAnsi="Arial" w:cs="Arial"/>
          <w:bCs/>
        </w:rPr>
      </w:pPr>
    </w:p>
    <w:p w14:paraId="5AD10594" w14:textId="77777777" w:rsidR="005068D3" w:rsidRPr="00EE1D08" w:rsidRDefault="005068D3" w:rsidP="003A16BC">
      <w:pPr>
        <w:spacing w:line="480" w:lineRule="auto"/>
        <w:ind w:firstLine="720"/>
        <w:jc w:val="both"/>
        <w:rPr>
          <w:rFonts w:ascii="Arial" w:hAnsi="Arial" w:cs="Arial"/>
          <w:bCs/>
        </w:rPr>
      </w:pPr>
    </w:p>
    <w:p w14:paraId="0F047F65" w14:textId="6171438F" w:rsidR="001B1F6F" w:rsidRDefault="001B1F6F" w:rsidP="001B1F6F">
      <w:pPr>
        <w:spacing w:line="480" w:lineRule="auto"/>
        <w:rPr>
          <w:rFonts w:ascii="Arial" w:hAnsi="Arial" w:cs="Arial"/>
          <w:b/>
          <w:bCs/>
        </w:rPr>
      </w:pPr>
      <w:r>
        <w:rPr>
          <w:rFonts w:ascii="Arial" w:hAnsi="Arial" w:cs="Arial"/>
          <w:b/>
          <w:bCs/>
        </w:rPr>
        <w:lastRenderedPageBreak/>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547FE343" w:rsidR="0062262D" w:rsidRDefault="0062262D" w:rsidP="001B1F6F">
      <w:pPr>
        <w:spacing w:line="480" w:lineRule="auto"/>
        <w:rPr>
          <w:rFonts w:ascii="Arial" w:hAnsi="Arial" w:cs="Arial"/>
          <w:b/>
          <w:bCs/>
        </w:rPr>
      </w:pPr>
      <w:r>
        <w:rPr>
          <w:rFonts w:ascii="Arial" w:hAnsi="Arial" w:cs="Arial"/>
          <w:b/>
          <w:bCs/>
        </w:rPr>
        <w:tab/>
        <w:t xml:space="preserve">1.3.1 </w:t>
      </w:r>
      <w:r w:rsidR="009C50E8">
        <w:rPr>
          <w:rFonts w:ascii="Arial" w:hAnsi="Arial" w:cs="Arial"/>
          <w:b/>
          <w:bCs/>
        </w:rPr>
        <w:t>Fishbone Diagram</w:t>
      </w:r>
    </w:p>
    <w:p w14:paraId="161A84F9" w14:textId="53415B6D" w:rsidR="005068D3" w:rsidRDefault="005068D3" w:rsidP="001B1F6F">
      <w:pPr>
        <w:spacing w:line="480" w:lineRule="auto"/>
        <w:rPr>
          <w:rFonts w:ascii="Arial" w:hAnsi="Arial" w:cs="Arial"/>
          <w:b/>
          <w:bCs/>
        </w:rPr>
      </w:pPr>
      <w:r>
        <w:rPr>
          <w:rFonts w:ascii="Arial" w:hAnsi="Arial" w:cs="Arial"/>
          <w:b/>
          <w:bCs/>
        </w:rPr>
        <w:tab/>
      </w:r>
      <w:r w:rsidRPr="00467EB3">
        <w:rPr>
          <w:rFonts w:ascii="Arial" w:hAnsi="Arial" w:cs="Arial"/>
        </w:rPr>
        <w:t xml:space="preserve">Figure </w:t>
      </w:r>
      <w:r>
        <w:rPr>
          <w:rFonts w:ascii="Arial" w:hAnsi="Arial" w:cs="Arial"/>
        </w:rPr>
        <w:t>2</w:t>
      </w:r>
      <w:r w:rsidRPr="00467EB3">
        <w:rPr>
          <w:rFonts w:ascii="Arial" w:hAnsi="Arial" w:cs="Arial"/>
        </w:rPr>
        <w:t>. Fishbone Diagram</w:t>
      </w:r>
    </w:p>
    <w:p w14:paraId="6D22CC3E"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27161FE1" w14:textId="4C85F9CA" w:rsidR="002E3E9B" w:rsidRPr="0062262D" w:rsidRDefault="005068D3" w:rsidP="00C21F77">
      <w:pPr>
        <w:pStyle w:val="NormalWeb"/>
        <w:spacing w:before="0" w:beforeAutospacing="0" w:after="0" w:afterAutospacing="0" w:line="480" w:lineRule="auto"/>
        <w:textAlignment w:val="baseline"/>
        <w:rPr>
          <w:rFonts w:ascii="Arial" w:hAnsi="Arial" w:cs="Arial"/>
          <w:color w:val="000000"/>
          <w:sz w:val="22"/>
          <w:szCs w:val="22"/>
        </w:rPr>
      </w:pPr>
      <w:r>
        <w:rPr>
          <w:rFonts w:ascii="Arial" w:hAnsi="Arial" w:cs="Arial"/>
          <w:b/>
          <w:noProof/>
          <w:sz w:val="20"/>
          <w:lang w:val="en-PH" w:eastAsia="en-PH"/>
        </w:rPr>
        <w:drawing>
          <wp:inline distT="0" distB="0" distL="0" distR="0" wp14:anchorId="4ACC8F47" wp14:editId="647F479E">
            <wp:extent cx="5760720" cy="2925306"/>
            <wp:effectExtent l="0" t="0" r="0" b="889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7" cstate="print">
                      <a:extLst>
                        <a:ext uri="{28A0092B-C50C-407E-A947-70E740481C1C}">
                          <a14:useLocalDpi xmlns:a14="http://schemas.microsoft.com/office/drawing/2010/main" val="0"/>
                        </a:ext>
                      </a:extLst>
                    </a:blip>
                    <a:srcRect t="5574" b="5574"/>
                    <a:stretch>
                      <a:fillRect/>
                    </a:stretch>
                  </pic:blipFill>
                  <pic:spPr bwMode="auto">
                    <a:xfrm>
                      <a:off x="0" y="0"/>
                      <a:ext cx="5760720" cy="2925306"/>
                    </a:xfrm>
                    <a:prstGeom prst="rect">
                      <a:avLst/>
                    </a:prstGeom>
                    <a:ln>
                      <a:noFill/>
                    </a:ln>
                    <a:extLst>
                      <a:ext uri="{53640926-AAD7-44D8-BBD7-CCE9431645EC}">
                        <a14:shadowObscured xmlns:a14="http://schemas.microsoft.com/office/drawing/2010/main"/>
                      </a:ext>
                    </a:extLst>
                  </pic:spPr>
                </pic:pic>
              </a:graphicData>
            </a:graphic>
          </wp:inline>
        </w:drawing>
      </w:r>
    </w:p>
    <w:p w14:paraId="71F4272A" w14:textId="4EBDCE83" w:rsidR="001B1F6F" w:rsidRPr="005068D3" w:rsidRDefault="001B1F6F" w:rsidP="001B1F6F">
      <w:pPr>
        <w:spacing w:line="480" w:lineRule="auto"/>
        <w:rPr>
          <w:rFonts w:ascii="Arial" w:hAnsi="Arial" w:cs="Arial"/>
          <w:b/>
          <w:bCs/>
        </w:rPr>
      </w:pPr>
      <w:r>
        <w:rPr>
          <w:rFonts w:ascii="Arial" w:hAnsi="Arial" w:cs="Arial"/>
          <w:b/>
          <w:bCs/>
        </w:rPr>
        <w:tab/>
        <w:t>1.3.</w:t>
      </w:r>
      <w:r w:rsidR="0062262D">
        <w:rPr>
          <w:rFonts w:ascii="Arial" w:hAnsi="Arial" w:cs="Arial"/>
          <w:b/>
          <w:bCs/>
        </w:rPr>
        <w:t>2</w:t>
      </w:r>
      <w:r>
        <w:rPr>
          <w:rFonts w:ascii="Arial" w:hAnsi="Arial" w:cs="Arial"/>
          <w:b/>
          <w:bCs/>
        </w:rPr>
        <w:t xml:space="preserve"> </w:t>
      </w:r>
      <w:r w:rsidR="009C50E8">
        <w:rPr>
          <w:rFonts w:ascii="Arial" w:hAnsi="Arial" w:cs="Arial"/>
          <w:b/>
          <w:bCs/>
        </w:rPr>
        <w:t>Problem and Solution Statement</w:t>
      </w:r>
    </w:p>
    <w:p w14:paraId="103AF17F" w14:textId="77777777" w:rsidR="005068D3" w:rsidRPr="00962E28" w:rsidRDefault="005068D3" w:rsidP="005068D3">
      <w:pPr>
        <w:spacing w:line="480" w:lineRule="auto"/>
        <w:ind w:firstLine="720"/>
        <w:jc w:val="both"/>
        <w:rPr>
          <w:rFonts w:ascii="Arial" w:hAnsi="Arial" w:cs="Arial"/>
        </w:rPr>
      </w:pPr>
      <w:r w:rsidRPr="00962E28">
        <w:rPr>
          <w:rStyle w:val="x3jgonx"/>
          <w:rFonts w:ascii="Arial" w:hAnsi="Arial" w:cs="Arial"/>
        </w:rPr>
        <w:t>In the catering industry, operational efficiency and client trust are essential to success. Villa Salud is currently experiencing several challenges that need to be addressed, such as inconsistent records, loss of backup data, and delays in processing inquiries. These issues can cause confusion among staff and customers, hinder service delivery, and ultimately damage the reputation of Villa Salud as a reliable catering service. This requires solving the issues to allow proper functioning and boost customer satisfaction.</w:t>
      </w:r>
    </w:p>
    <w:p w14:paraId="404F5533" w14:textId="77777777" w:rsidR="005068D3" w:rsidRPr="00A32E04" w:rsidRDefault="005068D3" w:rsidP="005068D3">
      <w:pPr>
        <w:spacing w:line="480" w:lineRule="auto"/>
        <w:jc w:val="both"/>
        <w:rPr>
          <w:rFonts w:ascii="Arial" w:hAnsi="Arial" w:cs="Arial"/>
        </w:rPr>
      </w:pPr>
      <w:r w:rsidRPr="00A32E04">
        <w:rPr>
          <w:rFonts w:ascii="Arial" w:hAnsi="Arial" w:cs="Arial"/>
        </w:rPr>
        <w:tab/>
        <w:t>Problems encountered: </w:t>
      </w:r>
    </w:p>
    <w:p w14:paraId="3E846AFB" w14:textId="77777777" w:rsidR="005068D3" w:rsidRPr="00CA7790" w:rsidRDefault="005068D3" w:rsidP="005068D3">
      <w:pPr>
        <w:pStyle w:val="ListParagraph"/>
        <w:numPr>
          <w:ilvl w:val="0"/>
          <w:numId w:val="4"/>
        </w:numPr>
        <w:spacing w:line="480" w:lineRule="auto"/>
        <w:rPr>
          <w:rFonts w:ascii="Arial" w:eastAsia="Times New Roman" w:hAnsi="Arial" w:cs="Arial"/>
          <w:szCs w:val="24"/>
          <w:lang w:val="en-PH" w:eastAsia="en-PH"/>
        </w:rPr>
      </w:pPr>
      <w:r>
        <w:rPr>
          <w:rFonts w:ascii="Arial" w:eastAsia="Times New Roman" w:hAnsi="Arial" w:cs="Arial"/>
          <w:szCs w:val="24"/>
          <w:lang w:val="en-PH" w:eastAsia="en-PH"/>
        </w:rPr>
        <w:t xml:space="preserve">Inconsistency of Record. </w:t>
      </w:r>
      <w:r w:rsidRPr="00CA7790">
        <w:rPr>
          <w:rFonts w:ascii="Arial" w:eastAsia="Times New Roman" w:hAnsi="Arial" w:cs="Arial"/>
          <w:szCs w:val="24"/>
          <w:lang w:val="en-PH" w:eastAsia="en-PH"/>
        </w:rPr>
        <w:t xml:space="preserve">Inconsistency of records in </w:t>
      </w:r>
      <w:r>
        <w:rPr>
          <w:rFonts w:ascii="Arial" w:eastAsia="Times New Roman" w:hAnsi="Arial" w:cs="Arial"/>
          <w:szCs w:val="24"/>
          <w:lang w:val="en-PH" w:eastAsia="en-PH"/>
        </w:rPr>
        <w:t xml:space="preserve">the Villa Salud </w:t>
      </w:r>
      <w:r w:rsidRPr="00CA7790">
        <w:rPr>
          <w:rFonts w:ascii="Arial" w:eastAsia="Times New Roman" w:hAnsi="Arial" w:cs="Arial"/>
          <w:szCs w:val="24"/>
          <w:lang w:val="en-PH" w:eastAsia="en-PH"/>
        </w:rPr>
        <w:t xml:space="preserve">can create serious problems. When client inquiries, event details, and menu choices are not </w:t>
      </w:r>
      <w:r w:rsidRPr="00CA7790">
        <w:rPr>
          <w:rFonts w:ascii="Arial" w:eastAsia="Times New Roman" w:hAnsi="Arial" w:cs="Arial"/>
          <w:szCs w:val="24"/>
          <w:lang w:val="en-PH" w:eastAsia="en-PH"/>
        </w:rPr>
        <w:lastRenderedPageBreak/>
        <w:t>recorded correctly, it can lead to confusion for both staff and customers. For instance, there may be double reservations or insufficient food prepared if a reservation is made incorrectly or if event changes are not updated. This could let customers down and damage Villa Salud's reputation as a trustworthy caterer. Customers expect clear and accurate information about their events, and any mistakes can lead to frustration and loss of trust.</w:t>
      </w:r>
    </w:p>
    <w:p w14:paraId="7908F6C6" w14:textId="77777777" w:rsidR="005068D3" w:rsidRPr="00962E28" w:rsidRDefault="005068D3" w:rsidP="005068D3">
      <w:pPr>
        <w:numPr>
          <w:ilvl w:val="0"/>
          <w:numId w:val="4"/>
        </w:numPr>
        <w:spacing w:line="480" w:lineRule="auto"/>
        <w:jc w:val="both"/>
        <w:rPr>
          <w:rFonts w:ascii="Arial" w:hAnsi="Arial" w:cs="Arial"/>
        </w:rPr>
      </w:pPr>
      <w:r>
        <w:rPr>
          <w:rStyle w:val="x3jgonx"/>
          <w:rFonts w:ascii="Arial" w:hAnsi="Arial" w:cs="Arial"/>
        </w:rPr>
        <w:t>Loss of Backup Data</w:t>
      </w:r>
      <w:r w:rsidRPr="00962E28">
        <w:rPr>
          <w:rStyle w:val="x3jgonx"/>
          <w:rFonts w:ascii="Arial" w:hAnsi="Arial" w:cs="Arial"/>
        </w:rPr>
        <w:t>. Important information including customer contracts, event schedules, and menu details could be lost in case the system malfunctions or makes an error. For example, delivery of services may be delayed if the staff members are unable to prepare for upcoming events because they do not have access to client contracts. When schedules of events get lost, the employees may not be aware of events that are lined up or specific requirements that will be needed in the event. This can bring uncertainty to the company, causing last-minute changes that may prove difficult and end up delaying or causing chaos at the event on the day it is held.</w:t>
      </w:r>
    </w:p>
    <w:p w14:paraId="67EFF0BB" w14:textId="77777777" w:rsidR="005068D3" w:rsidRDefault="005068D3" w:rsidP="005068D3">
      <w:pPr>
        <w:numPr>
          <w:ilvl w:val="0"/>
          <w:numId w:val="4"/>
        </w:numPr>
        <w:spacing w:line="480" w:lineRule="auto"/>
        <w:jc w:val="both"/>
        <w:rPr>
          <w:rFonts w:ascii="Arial" w:hAnsi="Arial" w:cs="Arial"/>
        </w:rPr>
      </w:pPr>
      <w:r w:rsidRPr="00A32E04">
        <w:rPr>
          <w:rFonts w:ascii="Arial" w:hAnsi="Arial" w:cs="Arial"/>
        </w:rPr>
        <w:t>Delay of process. On a normal non busy day of Villa Salud we can say that they can accommodate more than five (5) inquiries and process them within the day, but with a hectic schedule or busy days it will be hard for Villa Salud to do all of it. Without the help of a system, it all can cause a delay for the processing of inquiries and other processes, thus leading to a possible confusion and, worst is loss of customer’s trust.</w:t>
      </w:r>
    </w:p>
    <w:p w14:paraId="7AF317DD" w14:textId="77777777" w:rsidR="005068D3" w:rsidRPr="00A32E04" w:rsidRDefault="005068D3" w:rsidP="005068D3">
      <w:pPr>
        <w:spacing w:line="480" w:lineRule="auto"/>
        <w:ind w:left="720"/>
        <w:jc w:val="both"/>
        <w:rPr>
          <w:rFonts w:ascii="Arial" w:hAnsi="Arial" w:cs="Arial"/>
        </w:rPr>
      </w:pPr>
    </w:p>
    <w:p w14:paraId="5AE762A2" w14:textId="77777777" w:rsidR="005068D3" w:rsidRPr="009E6837" w:rsidRDefault="005068D3" w:rsidP="005068D3">
      <w:pPr>
        <w:pStyle w:val="NormalWeb"/>
        <w:spacing w:before="0" w:beforeAutospacing="0" w:after="0" w:afterAutospacing="0" w:line="480" w:lineRule="auto"/>
        <w:rPr>
          <w:rFonts w:ascii="Arial" w:hAnsi="Arial" w:cs="Arial"/>
          <w:color w:val="000000"/>
          <w:sz w:val="22"/>
          <w:szCs w:val="22"/>
        </w:rPr>
      </w:pPr>
      <w:r w:rsidRPr="00A32E04">
        <w:rPr>
          <w:rFonts w:ascii="Arial" w:hAnsi="Arial" w:cs="Arial"/>
        </w:rPr>
        <w:tab/>
      </w:r>
      <w:r>
        <w:rPr>
          <w:rFonts w:ascii="Arial" w:hAnsi="Arial" w:cs="Arial"/>
          <w:color w:val="000000"/>
          <w:sz w:val="22"/>
          <w:szCs w:val="22"/>
        </w:rPr>
        <w:t>By that, the researchers seek to answer this following question:</w:t>
      </w:r>
    </w:p>
    <w:p w14:paraId="79BFC9AC" w14:textId="77777777" w:rsidR="005068D3" w:rsidRPr="009E6837" w:rsidRDefault="005068D3" w:rsidP="005068D3">
      <w:pPr>
        <w:pStyle w:val="NormalWeb"/>
        <w:numPr>
          <w:ilvl w:val="0"/>
          <w:numId w:val="5"/>
        </w:numPr>
        <w:spacing w:before="0" w:beforeAutospacing="0" w:after="0" w:afterAutospacing="0" w:line="480" w:lineRule="auto"/>
      </w:pPr>
      <w:r>
        <w:rPr>
          <w:rFonts w:ascii="Arial" w:hAnsi="Arial" w:cs="Arial"/>
          <w:color w:val="000000"/>
          <w:sz w:val="22"/>
          <w:szCs w:val="22"/>
        </w:rPr>
        <w:t>How can record keeping be improved to ensure consistency?</w:t>
      </w:r>
    </w:p>
    <w:p w14:paraId="4DA8D01B" w14:textId="77777777" w:rsidR="005068D3" w:rsidRDefault="005068D3" w:rsidP="005068D3">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What strategies can be implemented to prevent data loss?</w:t>
      </w:r>
    </w:p>
    <w:p w14:paraId="1E6149CE" w14:textId="4393EC0C" w:rsidR="00B4361A" w:rsidRPr="00F9120E" w:rsidRDefault="005068D3" w:rsidP="00496FC3">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lastRenderedPageBreak/>
        <w:t>How can the inquiry processing time be reduced?</w:t>
      </w:r>
    </w:p>
    <w:p w14:paraId="7795F597" w14:textId="2C17F1C7" w:rsidR="00D1114E" w:rsidRDefault="009C50E8" w:rsidP="001B1F6F">
      <w:pPr>
        <w:spacing w:line="480" w:lineRule="auto"/>
        <w:rPr>
          <w:rFonts w:ascii="Arial" w:hAnsi="Arial" w:cs="Arial"/>
          <w:b/>
          <w:bCs/>
        </w:rPr>
      </w:pPr>
      <w:r>
        <w:rPr>
          <w:rFonts w:ascii="Arial" w:hAnsi="Arial" w:cs="Arial"/>
          <w:b/>
          <w:bCs/>
        </w:rPr>
        <w:tab/>
        <w:t>1.3.3. Problem – Requirements Matrix</w:t>
      </w:r>
    </w:p>
    <w:p w14:paraId="3BA3EAB9" w14:textId="23E1C4B6" w:rsidR="009C50E8" w:rsidRDefault="009C50E8" w:rsidP="001B1F6F">
      <w:pPr>
        <w:spacing w:line="480" w:lineRule="auto"/>
        <w:rPr>
          <w:rFonts w:ascii="Arial" w:hAnsi="Arial" w:cs="Arial"/>
          <w:b/>
          <w:bCs/>
        </w:rPr>
      </w:pPr>
      <w:r>
        <w:rPr>
          <w:rFonts w:ascii="Arial" w:hAnsi="Arial" w:cs="Arial"/>
          <w:b/>
          <w:bCs/>
        </w:rPr>
        <w:t xml:space="preserve">1.4 </w:t>
      </w:r>
      <w:r>
        <w:rPr>
          <w:rFonts w:ascii="Arial" w:hAnsi="Arial" w:cs="Arial"/>
          <w:b/>
          <w:bCs/>
        </w:rPr>
        <w:tab/>
        <w:t>PURPOSE AND DESCRIPTION</w:t>
      </w:r>
    </w:p>
    <w:p w14:paraId="02AC174F" w14:textId="3AE7832C" w:rsidR="009C50E8" w:rsidRDefault="009C50E8" w:rsidP="001B1F6F">
      <w:pPr>
        <w:spacing w:line="480" w:lineRule="auto"/>
        <w:rPr>
          <w:rFonts w:ascii="Arial" w:hAnsi="Arial" w:cs="Arial"/>
          <w:b/>
          <w:bCs/>
        </w:rPr>
      </w:pPr>
      <w:r>
        <w:rPr>
          <w:rFonts w:ascii="Arial" w:hAnsi="Arial" w:cs="Arial"/>
          <w:b/>
          <w:bCs/>
        </w:rPr>
        <w:t>1.5</w:t>
      </w:r>
      <w:r>
        <w:rPr>
          <w:rFonts w:ascii="Arial" w:hAnsi="Arial" w:cs="Arial"/>
          <w:b/>
          <w:bCs/>
        </w:rPr>
        <w:tab/>
        <w:t>SPECIFIC OBJECTIVES</w:t>
      </w:r>
    </w:p>
    <w:p w14:paraId="7F3E55CF" w14:textId="3A6E701F" w:rsidR="001B1F6F" w:rsidRDefault="001B1F6F" w:rsidP="001B1F6F">
      <w:pPr>
        <w:spacing w:line="480" w:lineRule="auto"/>
        <w:rPr>
          <w:rFonts w:ascii="Arial" w:hAnsi="Arial" w:cs="Arial"/>
          <w:b/>
          <w:bCs/>
        </w:rPr>
      </w:pPr>
      <w:r>
        <w:rPr>
          <w:rFonts w:ascii="Arial" w:hAnsi="Arial" w:cs="Arial"/>
          <w:b/>
          <w:bCs/>
        </w:rPr>
        <w:t>1.</w:t>
      </w:r>
      <w:r w:rsidR="009C50E8">
        <w:rPr>
          <w:rFonts w:ascii="Arial" w:hAnsi="Arial" w:cs="Arial"/>
          <w:b/>
          <w:bCs/>
        </w:rPr>
        <w:t>6</w:t>
      </w:r>
      <w:r>
        <w:rPr>
          <w:rFonts w:ascii="Arial" w:hAnsi="Arial" w:cs="Arial"/>
          <w:b/>
          <w:bCs/>
        </w:rPr>
        <w:t xml:space="preserve"> </w:t>
      </w:r>
      <w:r>
        <w:rPr>
          <w:rFonts w:ascii="Arial" w:hAnsi="Arial" w:cs="Arial"/>
          <w:b/>
          <w:bCs/>
        </w:rPr>
        <w:tab/>
        <w:t xml:space="preserve">SCOPE AND LIMITATIONS </w:t>
      </w:r>
    </w:p>
    <w:p w14:paraId="156EE4FB" w14:textId="2F6AFD0B"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b/>
          <w:bCs/>
        </w:rPr>
        <w:t>S</w:t>
      </w:r>
      <w:r>
        <w:rPr>
          <w:rFonts w:ascii="Arial" w:hAnsi="Arial" w:cs="Arial"/>
          <w:b/>
          <w:bCs/>
        </w:rPr>
        <w:t>cope</w:t>
      </w:r>
    </w:p>
    <w:p w14:paraId="757310ED" w14:textId="1E0965CA" w:rsidR="0027734F" w:rsidRPr="005068D3" w:rsidRDefault="001B1F6F" w:rsidP="005068D3">
      <w:pPr>
        <w:spacing w:line="480" w:lineRule="auto"/>
        <w:ind w:firstLine="720"/>
        <w:jc w:val="both"/>
        <w:rPr>
          <w:rFonts w:ascii="Arial" w:hAnsi="Arial" w:cs="Arial"/>
        </w:rPr>
      </w:pPr>
      <w:r w:rsidRPr="00A32E04">
        <w:rPr>
          <w:rFonts w:ascii="Arial" w:hAnsi="Arial" w:cs="Arial"/>
        </w:rPr>
        <w:t xml:space="preserve">This study aims to develop </w:t>
      </w:r>
      <w:r w:rsidR="00162244" w:rsidRPr="00A32E04">
        <w:rPr>
          <w:rFonts w:ascii="Arial" w:hAnsi="Arial" w:cs="Arial"/>
        </w:rPr>
        <w:t>a</w:t>
      </w:r>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44A0A2D3" w14:textId="367A598E" w:rsidR="001B1F6F" w:rsidRPr="00A32E04" w:rsidRDefault="001B1F6F" w:rsidP="001B1F6F">
      <w:pPr>
        <w:spacing w:line="480" w:lineRule="auto"/>
        <w:ind w:firstLine="720"/>
        <w:jc w:val="both"/>
        <w:rPr>
          <w:rFonts w:ascii="Arial" w:hAnsi="Arial" w:cs="Arial"/>
          <w:b/>
          <w:bCs/>
        </w:rPr>
      </w:pPr>
      <w:r>
        <w:rPr>
          <w:rFonts w:ascii="Arial" w:hAnsi="Arial" w:cs="Arial"/>
          <w:b/>
          <w:bCs/>
        </w:rPr>
        <w:t>L</w:t>
      </w:r>
      <w:r w:rsidRPr="00A32E04">
        <w:rPr>
          <w:rFonts w:ascii="Arial" w:hAnsi="Arial" w:cs="Arial"/>
          <w:b/>
          <w:bCs/>
        </w:rPr>
        <w:t>imitations</w:t>
      </w:r>
    </w:p>
    <w:p w14:paraId="61933FC2" w14:textId="6729417C" w:rsidR="001B1F6F" w:rsidRPr="00A32E04" w:rsidRDefault="001B1F6F" w:rsidP="00BC0BF9">
      <w:pPr>
        <w:spacing w:line="480" w:lineRule="auto"/>
        <w:ind w:firstLine="720"/>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and resources, such as money and manpower contribute to the limitations of the development of this system. Tool and knowledge </w:t>
      </w:r>
      <w:r w:rsidR="009B6EF3" w:rsidRPr="00A32E04">
        <w:rPr>
          <w:rFonts w:ascii="Arial" w:hAnsi="Arial" w:cs="Arial"/>
        </w:rPr>
        <w:t>are</w:t>
      </w:r>
      <w:r w:rsidRPr="00A32E04">
        <w:rPr>
          <w:rFonts w:ascii="Arial" w:hAnsi="Arial" w:cs="Arial"/>
        </w:rPr>
        <w:t xml:space="preserve"> the other half of the great contributor for the limitation. Lacking knowledge of other programming languages and tools causes limitations for us developers. Data testing is limited, having just enough data provided by the owners and managers to us, which is also a cause of having not enough time. </w:t>
      </w:r>
    </w:p>
    <w:p w14:paraId="6901DDC6" w14:textId="77777777" w:rsidR="001B1F6F" w:rsidRDefault="001B1F6F" w:rsidP="001B1F6F">
      <w:pPr>
        <w:spacing w:line="480" w:lineRule="auto"/>
        <w:rPr>
          <w:rFonts w:ascii="Arial" w:hAnsi="Arial" w:cs="Arial"/>
          <w:b/>
          <w:bCs/>
        </w:rPr>
      </w:pPr>
    </w:p>
    <w:p w14:paraId="0687764B" w14:textId="77777777" w:rsidR="0027734F" w:rsidRDefault="0027734F" w:rsidP="009D2567">
      <w:pPr>
        <w:spacing w:line="480" w:lineRule="auto"/>
        <w:jc w:val="both"/>
        <w:rPr>
          <w:rFonts w:ascii="Arial" w:hAnsi="Arial" w:cs="Arial"/>
          <w:b/>
          <w:bCs/>
        </w:rPr>
      </w:pPr>
    </w:p>
    <w:p w14:paraId="3E7F0112" w14:textId="77777777" w:rsidR="005068D3" w:rsidRPr="009D2567" w:rsidRDefault="005068D3" w:rsidP="009D2567">
      <w:pPr>
        <w:spacing w:line="480" w:lineRule="auto"/>
        <w:jc w:val="both"/>
        <w:rPr>
          <w:rFonts w:ascii="Arial" w:hAnsi="Arial" w:cs="Arial"/>
        </w:rPr>
      </w:pP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r w:rsidR="00DB0A6B" w:rsidRPr="00DB0A6B">
        <w:rPr>
          <w:rFonts w:ascii="Arial" w:hAnsi="Arial" w:cs="Arial"/>
          <w:bCs/>
          <w:color w:val="000000"/>
          <w:sz w:val="22"/>
          <w:szCs w:val="22"/>
        </w:rPr>
        <w:t xml:space="preserve">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MarketMan.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w:t>
      </w:r>
      <w:r w:rsidR="00DB0A6B" w:rsidRPr="00DB0A6B">
        <w:rPr>
          <w:rFonts w:ascii="Arial" w:hAnsi="Arial" w:cs="Arial"/>
          <w:bCs/>
          <w:color w:val="000000"/>
          <w:sz w:val="22"/>
          <w:szCs w:val="22"/>
        </w:rPr>
        <w:lastRenderedPageBreak/>
        <w:t>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Catering And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lastRenderedPageBreak/>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Customer Satisfaction Through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Verana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Meanwhile, ThaiJo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lastRenderedPageBreak/>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“How Manual Processes Are Hurting Your Business” an article developed in 2022 by Frank Tilleli.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r w:rsidRPr="008E3A3C">
        <w:rPr>
          <w:rFonts w:ascii="Arial" w:hAnsi="Arial" w:cs="Arial"/>
        </w:rPr>
        <w:t>Khwunnak et al. 's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lastRenderedPageBreak/>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2CD5EDF"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66FB6">
        <w:rPr>
          <w:rFonts w:ascii="Arial" w:hAnsi="Arial" w:cs="Arial"/>
        </w:rPr>
        <w:t>2</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lastRenderedPageBreak/>
        <w:t>3.1.2</w:t>
      </w:r>
      <w:r w:rsidR="007D1957">
        <w:rPr>
          <w:rFonts w:ascii="Arial" w:hAnsi="Arial" w:cs="Arial"/>
          <w:b/>
          <w:bCs/>
        </w:rPr>
        <w:t>.</w:t>
      </w:r>
      <w:r w:rsidRPr="00C544D7">
        <w:rPr>
          <w:rFonts w:ascii="Arial" w:hAnsi="Arial" w:cs="Arial"/>
          <w:b/>
          <w:bCs/>
        </w:rPr>
        <w:t xml:space="preserve"> Use Case Diagram</w:t>
      </w:r>
    </w:p>
    <w:p w14:paraId="0301EB95" w14:textId="4E6F6F0A"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66FB6">
        <w:rPr>
          <w:rFonts w:ascii="Arial" w:hAnsi="Arial" w:cs="Arial"/>
        </w:rPr>
        <w:t>3</w:t>
      </w:r>
      <w:r w:rsidR="007D1957" w:rsidRPr="007D1957">
        <w:rPr>
          <w:rFonts w:ascii="Arial" w:hAnsi="Arial" w:cs="Arial"/>
        </w:rPr>
        <w:t xml:space="preserve">. </w:t>
      </w:r>
      <w:r w:rsidR="006472B2">
        <w:rPr>
          <w:rFonts w:ascii="Arial" w:hAnsi="Arial" w:cs="Arial"/>
        </w:rPr>
        <w:t>Use Case Diagram</w:t>
      </w:r>
    </w:p>
    <w:p w14:paraId="546E9362" w14:textId="44515EEB" w:rsidR="007078AC" w:rsidRDefault="00B115B4" w:rsidP="00C544D7">
      <w:pPr>
        <w:spacing w:line="480" w:lineRule="auto"/>
        <w:rPr>
          <w:rFonts w:ascii="Arial" w:hAnsi="Arial" w:cs="Arial"/>
        </w:rPr>
      </w:pPr>
      <w:r w:rsidRPr="00B115B4">
        <w:rPr>
          <w:rFonts w:ascii="Arial" w:hAnsi="Arial" w:cs="Arial"/>
          <w:noProof/>
          <w:lang w:val="en-PH" w:eastAsia="en-PH"/>
        </w:rPr>
        <w:drawing>
          <wp:inline distT="0" distB="0" distL="0" distR="0" wp14:anchorId="00B32D79" wp14:editId="65E8D064">
            <wp:extent cx="5757620" cy="6927176"/>
            <wp:effectExtent l="0" t="0" r="0" b="0"/>
            <wp:docPr id="5681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595" name=""/>
                    <pic:cNvPicPr/>
                  </pic:nvPicPr>
                  <pic:blipFill>
                    <a:blip r:embed="rId18"/>
                    <a:stretch>
                      <a:fillRect/>
                    </a:stretch>
                  </pic:blipFill>
                  <pic:spPr>
                    <a:xfrm>
                      <a:off x="0" y="0"/>
                      <a:ext cx="5767062" cy="6938536"/>
                    </a:xfrm>
                    <a:prstGeom prst="rect">
                      <a:avLst/>
                    </a:prstGeom>
                  </pic:spPr>
                </pic:pic>
              </a:graphicData>
            </a:graphic>
          </wp:inline>
        </w:drawing>
      </w:r>
    </w:p>
    <w:p w14:paraId="5D0B431C" w14:textId="3B4A37A6" w:rsidR="007D1957" w:rsidRDefault="007D1957" w:rsidP="009E2140">
      <w:pPr>
        <w:spacing w:line="480" w:lineRule="auto"/>
        <w:rPr>
          <w:rFonts w:ascii="Arial" w:hAnsi="Arial" w:cs="Arial"/>
        </w:rPr>
      </w:pPr>
      <w:r>
        <w:rPr>
          <w:rFonts w:ascii="Arial" w:hAnsi="Arial" w:cs="Arial"/>
        </w:rPr>
        <w:lastRenderedPageBreak/>
        <w:tab/>
      </w:r>
      <w:r w:rsidR="009E2140">
        <w:rPr>
          <w:rFonts w:ascii="Arial" w:hAnsi="Arial" w:cs="Arial"/>
        </w:rPr>
        <w:t xml:space="preserve">Figure </w:t>
      </w:r>
      <w:r w:rsidR="00A66FB6">
        <w:rPr>
          <w:rFonts w:ascii="Arial" w:hAnsi="Arial" w:cs="Arial"/>
        </w:rPr>
        <w:t>4</w:t>
      </w:r>
      <w:r w:rsidR="009E2140">
        <w:rPr>
          <w:rFonts w:ascii="Arial" w:hAnsi="Arial" w:cs="Arial"/>
        </w:rPr>
        <w:t>. Detailed Use Case Diagram</w:t>
      </w:r>
      <w:r w:rsidR="001F4916">
        <w:rPr>
          <w:rFonts w:ascii="Arial" w:hAnsi="Arial" w:cs="Arial"/>
        </w:rPr>
        <w:t xml:space="preserve"> – Inquiry Management</w:t>
      </w:r>
    </w:p>
    <w:p w14:paraId="2EDD34E1" w14:textId="7742702E" w:rsidR="007D12A4" w:rsidRDefault="001F4916" w:rsidP="009E2140">
      <w:pPr>
        <w:spacing w:line="480" w:lineRule="auto"/>
        <w:rPr>
          <w:rFonts w:ascii="Arial" w:hAnsi="Arial" w:cs="Arial"/>
        </w:rPr>
      </w:pPr>
      <w:r w:rsidRPr="001F4916">
        <w:rPr>
          <w:rFonts w:ascii="Arial" w:hAnsi="Arial" w:cs="Arial"/>
          <w:noProof/>
          <w:lang w:val="en-PH" w:eastAsia="en-PH"/>
        </w:rPr>
        <w:drawing>
          <wp:inline distT="0" distB="0" distL="0" distR="0" wp14:anchorId="664B97A3" wp14:editId="4EC52B9C">
            <wp:extent cx="5759979" cy="3252158"/>
            <wp:effectExtent l="0" t="0" r="0" b="0"/>
            <wp:docPr id="19062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4147" name=""/>
                    <pic:cNvPicPr/>
                  </pic:nvPicPr>
                  <pic:blipFill>
                    <a:blip r:embed="rId19"/>
                    <a:stretch>
                      <a:fillRect/>
                    </a:stretch>
                  </pic:blipFill>
                  <pic:spPr>
                    <a:xfrm>
                      <a:off x="0" y="0"/>
                      <a:ext cx="5775862" cy="3261126"/>
                    </a:xfrm>
                    <a:prstGeom prst="rect">
                      <a:avLst/>
                    </a:prstGeom>
                  </pic:spPr>
                </pic:pic>
              </a:graphicData>
            </a:graphic>
          </wp:inline>
        </w:drawing>
      </w:r>
    </w:p>
    <w:p w14:paraId="236F5A1A" w14:textId="77777777" w:rsidR="007D12A4" w:rsidRDefault="007D12A4" w:rsidP="009E2140">
      <w:pPr>
        <w:spacing w:line="480" w:lineRule="auto"/>
        <w:rPr>
          <w:rFonts w:ascii="Arial" w:hAnsi="Arial" w:cs="Arial"/>
        </w:rPr>
      </w:pPr>
    </w:p>
    <w:p w14:paraId="0570EACE" w14:textId="735CB773" w:rsidR="001F4916" w:rsidRDefault="001F4916" w:rsidP="009E2140">
      <w:pPr>
        <w:spacing w:line="480" w:lineRule="auto"/>
        <w:rPr>
          <w:rFonts w:ascii="Arial" w:hAnsi="Arial" w:cs="Arial"/>
        </w:rPr>
      </w:pPr>
      <w:r>
        <w:rPr>
          <w:rFonts w:ascii="Arial" w:hAnsi="Arial" w:cs="Arial"/>
        </w:rPr>
        <w:tab/>
        <w:t xml:space="preserve">Figure </w:t>
      </w:r>
      <w:r w:rsidR="00471423">
        <w:rPr>
          <w:rFonts w:ascii="Arial" w:hAnsi="Arial" w:cs="Arial"/>
        </w:rPr>
        <w:t>5</w:t>
      </w:r>
      <w:r>
        <w:rPr>
          <w:rFonts w:ascii="Arial" w:hAnsi="Arial" w:cs="Arial"/>
        </w:rPr>
        <w:t>. Detailed Use Case Diagram – User Management</w:t>
      </w:r>
    </w:p>
    <w:p w14:paraId="0423227A" w14:textId="44348993" w:rsidR="001F4916" w:rsidRDefault="005B04EC" w:rsidP="009E2140">
      <w:pPr>
        <w:spacing w:line="480" w:lineRule="auto"/>
        <w:rPr>
          <w:rFonts w:ascii="Arial" w:hAnsi="Arial" w:cs="Arial"/>
        </w:rPr>
      </w:pPr>
      <w:r w:rsidRPr="005B04EC">
        <w:rPr>
          <w:rFonts w:ascii="Arial" w:hAnsi="Arial" w:cs="Arial"/>
          <w:noProof/>
          <w:lang w:val="en-PH" w:eastAsia="en-PH"/>
        </w:rPr>
        <w:drawing>
          <wp:inline distT="0" distB="0" distL="0" distR="0" wp14:anchorId="2E8EAC63" wp14:editId="2D559B08">
            <wp:extent cx="5796915" cy="3234906"/>
            <wp:effectExtent l="0" t="0" r="0" b="3810"/>
            <wp:docPr id="12256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5269" name=""/>
                    <pic:cNvPicPr/>
                  </pic:nvPicPr>
                  <pic:blipFill>
                    <a:blip r:embed="rId20"/>
                    <a:stretch>
                      <a:fillRect/>
                    </a:stretch>
                  </pic:blipFill>
                  <pic:spPr>
                    <a:xfrm>
                      <a:off x="0" y="0"/>
                      <a:ext cx="5810096" cy="3242261"/>
                    </a:xfrm>
                    <a:prstGeom prst="rect">
                      <a:avLst/>
                    </a:prstGeom>
                  </pic:spPr>
                </pic:pic>
              </a:graphicData>
            </a:graphic>
          </wp:inline>
        </w:drawing>
      </w:r>
    </w:p>
    <w:p w14:paraId="56B2C501" w14:textId="4167F9EA" w:rsidR="000D6C76" w:rsidRDefault="000D6C76" w:rsidP="009E2140">
      <w:pPr>
        <w:spacing w:line="480" w:lineRule="auto"/>
        <w:rPr>
          <w:rFonts w:ascii="Arial" w:hAnsi="Arial" w:cs="Arial"/>
        </w:rPr>
      </w:pPr>
      <w:r>
        <w:rPr>
          <w:rFonts w:ascii="Arial" w:hAnsi="Arial" w:cs="Arial"/>
        </w:rPr>
        <w:lastRenderedPageBreak/>
        <w:tab/>
        <w:t xml:space="preserve">Figure </w:t>
      </w:r>
      <w:r w:rsidR="007357C5">
        <w:rPr>
          <w:rFonts w:ascii="Arial" w:hAnsi="Arial" w:cs="Arial"/>
        </w:rPr>
        <w:t>6</w:t>
      </w:r>
      <w:r>
        <w:rPr>
          <w:rFonts w:ascii="Arial" w:hAnsi="Arial" w:cs="Arial"/>
        </w:rPr>
        <w:t>. Detailed Use Case Diagram – Reservation Management</w:t>
      </w:r>
    </w:p>
    <w:p w14:paraId="333EA552" w14:textId="6CE5528A" w:rsidR="000D6C76" w:rsidRDefault="00FF1B51" w:rsidP="009E2140">
      <w:pPr>
        <w:spacing w:line="480" w:lineRule="auto"/>
        <w:rPr>
          <w:rFonts w:ascii="Arial" w:hAnsi="Arial" w:cs="Arial"/>
        </w:rPr>
      </w:pPr>
      <w:r w:rsidRPr="00FF1B51">
        <w:rPr>
          <w:rFonts w:ascii="Arial" w:hAnsi="Arial" w:cs="Arial"/>
          <w:noProof/>
          <w:lang w:val="en-PH" w:eastAsia="en-PH"/>
        </w:rPr>
        <w:drawing>
          <wp:inline distT="0" distB="0" distL="0" distR="0" wp14:anchorId="349C6CA6" wp14:editId="39CED378">
            <wp:extent cx="5760720" cy="3036498"/>
            <wp:effectExtent l="0" t="0" r="0" b="0"/>
            <wp:docPr id="10459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398" name=""/>
                    <pic:cNvPicPr/>
                  </pic:nvPicPr>
                  <pic:blipFill>
                    <a:blip r:embed="rId21"/>
                    <a:stretch>
                      <a:fillRect/>
                    </a:stretch>
                  </pic:blipFill>
                  <pic:spPr>
                    <a:xfrm>
                      <a:off x="0" y="0"/>
                      <a:ext cx="5772221" cy="3042560"/>
                    </a:xfrm>
                    <a:prstGeom prst="rect">
                      <a:avLst/>
                    </a:prstGeom>
                  </pic:spPr>
                </pic:pic>
              </a:graphicData>
            </a:graphic>
          </wp:inline>
        </w:drawing>
      </w:r>
    </w:p>
    <w:p w14:paraId="3A879DC2" w14:textId="77777777" w:rsidR="00FF1B51" w:rsidRDefault="00FF1B51" w:rsidP="009E2140">
      <w:pPr>
        <w:spacing w:line="480" w:lineRule="auto"/>
        <w:rPr>
          <w:rFonts w:ascii="Arial" w:hAnsi="Arial" w:cs="Arial"/>
        </w:rPr>
      </w:pPr>
    </w:p>
    <w:p w14:paraId="6A4E841E" w14:textId="7BE5C3B8" w:rsidR="00FF1B51" w:rsidRDefault="00FF1B51" w:rsidP="009E2140">
      <w:pPr>
        <w:spacing w:line="480" w:lineRule="auto"/>
        <w:rPr>
          <w:rFonts w:ascii="Arial" w:hAnsi="Arial" w:cs="Arial"/>
        </w:rPr>
      </w:pPr>
      <w:r>
        <w:rPr>
          <w:rFonts w:ascii="Arial" w:hAnsi="Arial" w:cs="Arial"/>
        </w:rPr>
        <w:tab/>
        <w:t xml:space="preserve">Figure </w:t>
      </w:r>
      <w:r w:rsidR="007357C5">
        <w:rPr>
          <w:rFonts w:ascii="Arial" w:hAnsi="Arial" w:cs="Arial"/>
        </w:rPr>
        <w:t>7</w:t>
      </w:r>
      <w:r>
        <w:rPr>
          <w:rFonts w:ascii="Arial" w:hAnsi="Arial" w:cs="Arial"/>
        </w:rPr>
        <w:t>. Detailed Use Case Diagram – Payment Process</w:t>
      </w:r>
    </w:p>
    <w:p w14:paraId="588FAC2C" w14:textId="3F893D19" w:rsidR="00FF1B51" w:rsidRDefault="00AB0F4E" w:rsidP="009E2140">
      <w:pPr>
        <w:spacing w:line="480" w:lineRule="auto"/>
        <w:rPr>
          <w:rFonts w:ascii="Arial" w:hAnsi="Arial" w:cs="Arial"/>
        </w:rPr>
      </w:pPr>
      <w:r w:rsidRPr="00AB0F4E">
        <w:rPr>
          <w:rFonts w:ascii="Arial" w:hAnsi="Arial" w:cs="Arial"/>
          <w:noProof/>
          <w:lang w:val="en-PH" w:eastAsia="en-PH"/>
        </w:rPr>
        <w:drawing>
          <wp:inline distT="0" distB="0" distL="0" distR="0" wp14:anchorId="17BB2514" wp14:editId="69770E1C">
            <wp:extent cx="5759719" cy="3424686"/>
            <wp:effectExtent l="0" t="0" r="0" b="0"/>
            <wp:docPr id="1811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504" name=""/>
                    <pic:cNvPicPr/>
                  </pic:nvPicPr>
                  <pic:blipFill>
                    <a:blip r:embed="rId22"/>
                    <a:stretch>
                      <a:fillRect/>
                    </a:stretch>
                  </pic:blipFill>
                  <pic:spPr>
                    <a:xfrm>
                      <a:off x="0" y="0"/>
                      <a:ext cx="5767702" cy="3429433"/>
                    </a:xfrm>
                    <a:prstGeom prst="rect">
                      <a:avLst/>
                    </a:prstGeom>
                  </pic:spPr>
                </pic:pic>
              </a:graphicData>
            </a:graphic>
          </wp:inline>
        </w:drawing>
      </w:r>
    </w:p>
    <w:p w14:paraId="5AF561C3" w14:textId="10F8D097" w:rsidR="007D1957" w:rsidRDefault="007D1957" w:rsidP="00C544D7">
      <w:pPr>
        <w:spacing w:line="480" w:lineRule="auto"/>
        <w:rPr>
          <w:rFonts w:ascii="Arial" w:hAnsi="Arial" w:cs="Arial"/>
          <w:b/>
          <w:bCs/>
        </w:rPr>
      </w:pPr>
      <w:r>
        <w:rPr>
          <w:rFonts w:ascii="Arial" w:hAnsi="Arial" w:cs="Arial"/>
        </w:rPr>
        <w:lastRenderedPageBreak/>
        <w:tab/>
      </w:r>
      <w:r w:rsidRPr="007D1957">
        <w:rPr>
          <w:rFonts w:ascii="Arial" w:hAnsi="Arial" w:cs="Arial"/>
          <w:b/>
          <w:bCs/>
        </w:rPr>
        <w:t>3.1.3. Use Case Report</w:t>
      </w:r>
    </w:p>
    <w:p w14:paraId="5222FA3E" w14:textId="60F5E2F8" w:rsidR="00A47A22" w:rsidRPr="00A47A22" w:rsidRDefault="00A47A22" w:rsidP="00A47A22">
      <w:pPr>
        <w:spacing w:line="480" w:lineRule="auto"/>
        <w:jc w:val="center"/>
        <w:rPr>
          <w:rFonts w:ascii="Arial" w:hAnsi="Arial" w:cs="Arial"/>
        </w:rPr>
      </w:pPr>
      <w:r w:rsidRPr="00A47A22">
        <w:rPr>
          <w:rFonts w:ascii="Arial" w:hAnsi="Arial" w:cs="Arial"/>
        </w:rPr>
        <w:t xml:space="preserve">Table </w:t>
      </w:r>
      <w:r w:rsidR="007357C5">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1A85EFA7" w:rsidR="00A47A22" w:rsidRPr="00A47A22" w:rsidRDefault="00C9196F" w:rsidP="00A47A22">
            <w:pPr>
              <w:spacing w:line="480" w:lineRule="auto"/>
              <w:jc w:val="center"/>
              <w:rPr>
                <w:rFonts w:ascii="Arial" w:hAnsi="Arial" w:cs="Arial"/>
                <w:b/>
                <w:bCs/>
              </w:rPr>
            </w:pPr>
            <w:r>
              <w:rPr>
                <w:rFonts w:ascii="Arial" w:hAnsi="Arial" w:cs="Arial"/>
                <w:b/>
                <w:bCs/>
              </w:rPr>
              <w:t>Inquiry Management</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0D6474F1" w:rsidR="00A47A22" w:rsidRPr="00A47A22" w:rsidRDefault="00A47A22" w:rsidP="00A47A22">
            <w:pPr>
              <w:spacing w:line="480" w:lineRule="auto"/>
              <w:jc w:val="center"/>
              <w:rPr>
                <w:rFonts w:ascii="Arial" w:hAnsi="Arial" w:cs="Arial"/>
              </w:rPr>
            </w:pPr>
            <w:r w:rsidRPr="00A47A22">
              <w:rPr>
                <w:rFonts w:ascii="Arial" w:hAnsi="Arial" w:cs="Arial"/>
              </w:rPr>
              <w:t>Admin</w:t>
            </w:r>
            <w:r w:rsidR="00C9196F">
              <w:rPr>
                <w:rFonts w:ascii="Arial" w:hAnsi="Arial" w:cs="Arial"/>
              </w:rPr>
              <w:t xml:space="preserve"> and Patron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243A6D88" w:rsidR="00A47A22" w:rsidRPr="00A47A22" w:rsidRDefault="00C9196F" w:rsidP="00A47A22">
            <w:pPr>
              <w:spacing w:line="480" w:lineRule="auto"/>
              <w:jc w:val="center"/>
              <w:rPr>
                <w:rFonts w:ascii="Arial" w:hAnsi="Arial" w:cs="Arial"/>
              </w:rPr>
            </w:pPr>
            <w:r w:rsidRPr="00C9196F">
              <w:rPr>
                <w:rFonts w:ascii="Arial" w:hAnsi="Arial" w:cs="Arial"/>
              </w:rPr>
              <w:t>This use case describes the process by which patrons submit inquiries about events and how the admin manages these inquiries by categorizing and responding to them.</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440B" w14:textId="77777777" w:rsidR="002335B1" w:rsidRDefault="002335B1" w:rsidP="001F4641">
            <w:pPr>
              <w:spacing w:line="480" w:lineRule="auto"/>
              <w:jc w:val="center"/>
              <w:rPr>
                <w:rFonts w:ascii="Arial" w:hAnsi="Arial" w:cs="Arial"/>
              </w:rPr>
            </w:pPr>
          </w:p>
          <w:p w14:paraId="667762B2" w14:textId="49C1136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5BFB" w14:textId="77777777" w:rsidR="00A47A22"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Admin must be logged into the system.</w:t>
            </w:r>
          </w:p>
          <w:p w14:paraId="0D1232A4" w14:textId="20C55395" w:rsidR="002335B1"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Patron must access the inquiry submission form.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489150A" w14:textId="389FE43B"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Patron submits an inquiry through the inquiry form, providing event details (e.g., date, type of event, expected number of guests).</w:t>
            </w:r>
          </w:p>
          <w:p w14:paraId="79F91A63" w14:textId="174CD2A1"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System records the inquiry and notifies the admin.</w:t>
            </w:r>
          </w:p>
          <w:p w14:paraId="64764E89" w14:textId="3DC8B19C"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views a list of inquiries on the dashboard.</w:t>
            </w:r>
          </w:p>
          <w:p w14:paraId="5681DFC9" w14:textId="2026C37D"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responds to the inquiry through the system (via email or direct message).</w:t>
            </w:r>
          </w:p>
          <w:p w14:paraId="695EBEC8" w14:textId="423D1D51" w:rsidR="005B04EC" w:rsidRPr="005B04EC" w:rsidRDefault="005B04EC" w:rsidP="005B04EC">
            <w:pPr>
              <w:rPr>
                <w:rFonts w:ascii="Arial" w:hAnsi="Arial" w:cs="Arial"/>
              </w:rPr>
            </w:pP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409BF21E" w:rsidR="00A47A22" w:rsidRPr="00A47A22" w:rsidRDefault="005B04EC" w:rsidP="00172A95">
            <w:pPr>
              <w:pStyle w:val="ListParagraph"/>
              <w:spacing w:line="480" w:lineRule="auto"/>
              <w:rPr>
                <w:rFonts w:ascii="Arial" w:hAnsi="Arial" w:cs="Arial"/>
              </w:rPr>
            </w:pPr>
            <w:r w:rsidRPr="005B04EC">
              <w:rPr>
                <w:rFonts w:ascii="Arial" w:hAnsi="Arial" w:cs="Arial"/>
              </w:rPr>
              <w:t>If an inquiry lacks required information, the system prompts the patron to complete the missing fields.</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r w:rsidRPr="00A47A22">
              <w:rPr>
                <w:rFonts w:ascii="Arial" w:hAnsi="Arial" w:cs="Arial"/>
              </w:rPr>
              <w:lastRenderedPageBreak/>
              <w:t>Postconditions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815F" w14:textId="4B28F483" w:rsidR="005B04EC"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Inquiry is either responded to or marked as pending.</w:t>
            </w:r>
          </w:p>
          <w:p w14:paraId="3C762242" w14:textId="18005FB4" w:rsidR="00FB4538"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Patron receives a response notification.</w:t>
            </w:r>
          </w:p>
        </w:tc>
      </w:tr>
    </w:tbl>
    <w:p w14:paraId="7E0AED9C" w14:textId="77777777" w:rsidR="00E27E4D" w:rsidRDefault="00E27E4D" w:rsidP="00C544D7">
      <w:pPr>
        <w:spacing w:line="480" w:lineRule="auto"/>
        <w:rPr>
          <w:rFonts w:ascii="Arial" w:hAnsi="Arial" w:cs="Arial"/>
        </w:rPr>
      </w:pPr>
    </w:p>
    <w:p w14:paraId="476E077B" w14:textId="31233B13" w:rsidR="00A47A22"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5B4A6A84" w:rsidR="005C09D7" w:rsidRPr="005C09D7" w:rsidRDefault="005B04EC" w:rsidP="005C09D7">
            <w:pPr>
              <w:spacing w:line="480" w:lineRule="auto"/>
              <w:jc w:val="center"/>
              <w:rPr>
                <w:rFonts w:ascii="Arial" w:hAnsi="Arial" w:cs="Arial"/>
              </w:rPr>
            </w:pPr>
            <w:r w:rsidRPr="005B04EC">
              <w:rPr>
                <w:rFonts w:ascii="Arial" w:hAnsi="Arial" w:cs="Arial"/>
                <w:b/>
                <w:bCs/>
              </w:rPr>
              <w:t>User Management</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4366721D" w:rsidR="005C09D7" w:rsidRPr="005C09D7" w:rsidRDefault="005B04EC" w:rsidP="005C09D7">
            <w:pPr>
              <w:spacing w:line="480" w:lineRule="auto"/>
              <w:jc w:val="center"/>
              <w:rPr>
                <w:rFonts w:ascii="Arial" w:hAnsi="Arial" w:cs="Arial"/>
              </w:rPr>
            </w:pPr>
            <w:r w:rsidRPr="005B04EC">
              <w:rPr>
                <w:rFonts w:ascii="Arial" w:hAnsi="Arial" w:cs="Arial"/>
              </w:rPr>
              <w:t>This use case allows the admin to manage user accounts, including creating, updating, and deleting user profiles.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4443A98D" w:rsidR="005C09D7" w:rsidRPr="005C09D7" w:rsidRDefault="005B04EC" w:rsidP="001F4641">
            <w:pPr>
              <w:spacing w:line="480" w:lineRule="auto"/>
              <w:jc w:val="center"/>
              <w:rPr>
                <w:rFonts w:ascii="Arial" w:hAnsi="Arial" w:cs="Arial"/>
              </w:rPr>
            </w:pPr>
            <w:r w:rsidRPr="005B04EC">
              <w:rPr>
                <w:rFonts w:ascii="Arial" w:hAnsi="Arial" w:cs="Arial"/>
              </w:rPr>
              <w:t>Admin must be logged into the system with sufficient privileges.</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8E6774" w14:textId="6CE5DA37" w:rsidR="00172A95" w:rsidRPr="005B04EC" w:rsidRDefault="005B04EC" w:rsidP="005B04EC">
            <w:pPr>
              <w:pStyle w:val="ListParagraph"/>
              <w:numPr>
                <w:ilvl w:val="0"/>
                <w:numId w:val="23"/>
              </w:numPr>
              <w:spacing w:line="480" w:lineRule="auto"/>
              <w:jc w:val="center"/>
              <w:rPr>
                <w:rFonts w:ascii="Arial" w:hAnsi="Arial" w:cs="Arial"/>
              </w:rPr>
            </w:pPr>
            <w:r w:rsidRPr="005B04EC">
              <w:rPr>
                <w:rFonts w:ascii="Arial" w:hAnsi="Arial" w:cs="Arial"/>
              </w:rPr>
              <w:t>Admin accesses the user management module.</w:t>
            </w:r>
          </w:p>
          <w:p w14:paraId="34E890C6" w14:textId="5CC00708" w:rsidR="005B04EC" w:rsidRPr="005B04EC" w:rsidRDefault="005B04EC" w:rsidP="005B04EC">
            <w:pPr>
              <w:pStyle w:val="ListParagraph"/>
              <w:numPr>
                <w:ilvl w:val="0"/>
                <w:numId w:val="23"/>
              </w:numPr>
              <w:spacing w:line="480" w:lineRule="auto"/>
              <w:jc w:val="center"/>
              <w:rPr>
                <w:rFonts w:ascii="Times New Roman" w:eastAsia="Times New Roman" w:hAnsi="Symbol" w:cs="Times New Roman"/>
                <w:sz w:val="24"/>
                <w:szCs w:val="24"/>
              </w:rPr>
            </w:pPr>
            <w:r w:rsidRPr="005B04EC">
              <w:rPr>
                <w:rFonts w:ascii="Arial" w:hAnsi="Arial" w:cs="Arial"/>
              </w:rPr>
              <w:t>Admin can perform the following actions:</w:t>
            </w:r>
            <w:r w:rsidRPr="005B04EC">
              <w:rPr>
                <w:rFonts w:ascii="Times New Roman" w:eastAsia="Times New Roman" w:hAnsi="Symbol" w:cs="Times New Roman"/>
                <w:sz w:val="24"/>
                <w:szCs w:val="24"/>
              </w:rPr>
              <w:t xml:space="preserve"> </w:t>
            </w:r>
          </w:p>
          <w:p w14:paraId="4A755002" w14:textId="350011C5" w:rsidR="005B04EC" w:rsidRPr="005B04EC" w:rsidRDefault="005B04EC" w:rsidP="005B04EC">
            <w:pPr>
              <w:pStyle w:val="ListParagraph"/>
              <w:numPr>
                <w:ilvl w:val="0"/>
                <w:numId w:val="24"/>
              </w:numPr>
              <w:spacing w:line="480" w:lineRule="auto"/>
              <w:rPr>
                <w:rFonts w:ascii="Arial" w:hAnsi="Arial" w:cs="Arial"/>
              </w:rPr>
            </w:pPr>
            <w:r w:rsidRPr="005B04EC">
              <w:rPr>
                <w:rFonts w:ascii="Arial" w:hAnsi="Arial" w:cs="Arial"/>
              </w:rPr>
              <w:t>Create a new user account by entering details (e.g., name, email, and role).</w:t>
            </w:r>
          </w:p>
          <w:p w14:paraId="118B4900" w14:textId="34CDD782" w:rsidR="005B04EC" w:rsidRP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Update an existing user’s information.</w:t>
            </w:r>
          </w:p>
          <w:p w14:paraId="3FB9EC75" w14:textId="77777777" w:rsid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Deactivate or delete a user account.</w:t>
            </w:r>
          </w:p>
          <w:p w14:paraId="1E11F085" w14:textId="62148790" w:rsidR="005B04EC" w:rsidRPr="005B04EC" w:rsidRDefault="005B04EC" w:rsidP="005B04EC">
            <w:pPr>
              <w:pStyle w:val="ListParagraph"/>
              <w:numPr>
                <w:ilvl w:val="0"/>
                <w:numId w:val="23"/>
              </w:numPr>
              <w:spacing w:line="480" w:lineRule="auto"/>
              <w:rPr>
                <w:rFonts w:ascii="Arial" w:hAnsi="Arial" w:cs="Arial"/>
              </w:rPr>
            </w:pPr>
            <w:r w:rsidRPr="005B04EC">
              <w:rPr>
                <w:rFonts w:ascii="Arial" w:hAnsi="Arial" w:cs="Arial"/>
              </w:rPr>
              <w:t>System saves the changes made by the admin.</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23EE91B9" w:rsidR="005C09D7" w:rsidRPr="005C09D7" w:rsidRDefault="005B04EC" w:rsidP="00172A95">
            <w:pPr>
              <w:pStyle w:val="ListParagraph"/>
              <w:spacing w:line="480" w:lineRule="auto"/>
              <w:rPr>
                <w:rFonts w:ascii="Arial" w:hAnsi="Arial" w:cs="Arial"/>
              </w:rPr>
            </w:pPr>
            <w:r w:rsidRPr="005B04EC">
              <w:rPr>
                <w:rFonts w:ascii="Arial" w:hAnsi="Arial" w:cs="Arial"/>
              </w:rPr>
              <w:t>If the user account already exists, the system notifies the admin and prevents duplicate entries.</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750E551E" w:rsidR="00BF1A88" w:rsidRPr="00F87E30" w:rsidRDefault="005B04EC" w:rsidP="00F87E30">
            <w:pPr>
              <w:pStyle w:val="ListParagraph"/>
              <w:spacing w:line="480" w:lineRule="auto"/>
              <w:rPr>
                <w:rFonts w:ascii="Arial" w:hAnsi="Arial" w:cs="Arial"/>
              </w:rPr>
            </w:pPr>
            <w:r w:rsidRPr="005B04EC">
              <w:rPr>
                <w:rFonts w:ascii="Arial" w:hAnsi="Arial" w:cs="Arial"/>
              </w:rPr>
              <w:t>User account details are successfully updated in the database.</w:t>
            </w:r>
          </w:p>
        </w:tc>
      </w:tr>
    </w:tbl>
    <w:p w14:paraId="7E26449F" w14:textId="251D6D17" w:rsidR="00E27E4D" w:rsidRPr="005B04EC" w:rsidRDefault="005C09D7" w:rsidP="005B04EC">
      <w:r>
        <w:tab/>
      </w:r>
    </w:p>
    <w:p w14:paraId="3B68835F" w14:textId="5CBE5305" w:rsidR="005C09D7"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5</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146B38AD" w:rsidR="005C09D7" w:rsidRPr="005C09D7" w:rsidRDefault="00F87E30" w:rsidP="00132D76">
            <w:pPr>
              <w:spacing w:line="480" w:lineRule="auto"/>
              <w:jc w:val="center"/>
              <w:rPr>
                <w:rFonts w:ascii="Arial" w:hAnsi="Arial" w:cs="Arial"/>
              </w:rPr>
            </w:pPr>
            <w:r w:rsidRPr="00F87E30">
              <w:rPr>
                <w:rFonts w:ascii="Arial" w:hAnsi="Arial" w:cs="Arial"/>
                <w:b/>
                <w:bCs/>
              </w:rPr>
              <w:t>Reservation Management</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4F9CE551" w:rsidR="005C09D7" w:rsidRPr="005C09D7" w:rsidRDefault="005C09D7" w:rsidP="00132D76">
            <w:pPr>
              <w:spacing w:line="480" w:lineRule="auto"/>
              <w:jc w:val="center"/>
              <w:rPr>
                <w:rFonts w:ascii="Arial" w:hAnsi="Arial" w:cs="Arial"/>
              </w:rPr>
            </w:pPr>
            <w:r w:rsidRPr="005C09D7">
              <w:rPr>
                <w:rFonts w:ascii="Arial" w:hAnsi="Arial" w:cs="Arial"/>
              </w:rPr>
              <w:t>Admin</w:t>
            </w:r>
            <w:r w:rsidR="00F87E30">
              <w:rPr>
                <w:rFonts w:ascii="Arial" w:hAnsi="Arial" w:cs="Arial"/>
              </w:rPr>
              <w:t xml:space="preserve"> and Patron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5789F111" w:rsidR="005C09D7" w:rsidRPr="005C09D7" w:rsidRDefault="00F87E30" w:rsidP="00132D76">
            <w:pPr>
              <w:spacing w:line="480" w:lineRule="auto"/>
              <w:jc w:val="center"/>
              <w:rPr>
                <w:rFonts w:ascii="Arial" w:hAnsi="Arial" w:cs="Arial"/>
              </w:rPr>
            </w:pPr>
            <w:r w:rsidRPr="00F87E30">
              <w:rPr>
                <w:rFonts w:ascii="Arial" w:hAnsi="Arial" w:cs="Arial"/>
              </w:rPr>
              <w:t>This use case outlines the processes for creating, updating, canceling, or rescheduling reservations.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10D40659" w:rsidR="005C09D7" w:rsidRPr="005C09D7" w:rsidRDefault="00F87E30" w:rsidP="001F4641">
            <w:pPr>
              <w:spacing w:line="480" w:lineRule="auto"/>
              <w:jc w:val="center"/>
              <w:rPr>
                <w:rFonts w:ascii="Arial" w:hAnsi="Arial" w:cs="Arial"/>
              </w:rPr>
            </w:pPr>
            <w:r w:rsidRPr="00F87E30">
              <w:rPr>
                <w:rFonts w:ascii="Arial" w:hAnsi="Arial" w:cs="Arial"/>
              </w:rPr>
              <w:t>Admin or patron must be logged into the system.</w:t>
            </w:r>
          </w:p>
        </w:tc>
      </w:tr>
      <w:tr w:rsidR="00F87E30" w:rsidRPr="005C09D7" w14:paraId="1BE4F268"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F87E30" w:rsidRDefault="00F87E30" w:rsidP="005C09D7">
            <w:pPr>
              <w:spacing w:line="480" w:lineRule="auto"/>
              <w:jc w:val="center"/>
              <w:rPr>
                <w:rFonts w:ascii="Arial" w:hAnsi="Arial" w:cs="Arial"/>
              </w:rPr>
            </w:pPr>
          </w:p>
          <w:p w14:paraId="360D43B5" w14:textId="583084AD" w:rsidR="00F87E30" w:rsidRPr="005C09D7" w:rsidRDefault="00F87E30"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61579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logs in and views the reservation dashboard.</w:t>
            </w:r>
          </w:p>
          <w:p w14:paraId="0BABBE8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selects an existing reservation or creates a new one.</w:t>
            </w:r>
          </w:p>
          <w:p w14:paraId="028510D6"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enters or modifies reservation details (e.g., event date, food package, number of guests).</w:t>
            </w:r>
          </w:p>
          <w:p w14:paraId="17B00744"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confirms the changes.</w:t>
            </w:r>
          </w:p>
          <w:p w14:paraId="76DAD42F" w14:textId="77777777" w:rsid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lastRenderedPageBreak/>
              <w:t>System sends an email notification to the patron regarding the reservation update.</w:t>
            </w:r>
          </w:p>
          <w:p w14:paraId="742B4D02" w14:textId="77777777" w:rsidR="00F87E30" w:rsidRDefault="00F87E30" w:rsidP="00F87E30">
            <w:pPr>
              <w:rPr>
                <w:rFonts w:ascii="Arial" w:hAnsi="Arial" w:cs="Arial"/>
              </w:rPr>
            </w:pPr>
          </w:p>
          <w:p w14:paraId="060F10B4" w14:textId="0B006AD0" w:rsidR="00F87E30" w:rsidRDefault="00F87E30" w:rsidP="00F87E30">
            <w:pPr>
              <w:tabs>
                <w:tab w:val="left" w:pos="1247"/>
              </w:tabs>
              <w:rPr>
                <w:rFonts w:ascii="Arial" w:hAnsi="Arial" w:cs="Arial"/>
              </w:rPr>
            </w:pPr>
            <w:r>
              <w:rPr>
                <w:rFonts w:ascii="Arial" w:hAnsi="Arial" w:cs="Arial"/>
              </w:rPr>
              <w:tab/>
            </w:r>
          </w:p>
          <w:p w14:paraId="35EB388B" w14:textId="299B8475" w:rsidR="00F87E30" w:rsidRPr="00F87E30" w:rsidRDefault="00F87E30" w:rsidP="00F87E30"/>
        </w:tc>
      </w:tr>
      <w:tr w:rsidR="00F87E30" w:rsidRPr="005C09D7" w14:paraId="7D219A13"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7F1D8" w14:textId="77777777" w:rsidR="002663DC" w:rsidRDefault="002663DC" w:rsidP="002663DC">
            <w:pPr>
              <w:spacing w:line="480" w:lineRule="auto"/>
              <w:rPr>
                <w:rFonts w:ascii="Arial" w:hAnsi="Arial" w:cs="Arial"/>
              </w:rPr>
            </w:pPr>
          </w:p>
          <w:p w14:paraId="26DF9B12" w14:textId="759F96C4" w:rsidR="00F87E30" w:rsidRDefault="00F87E30" w:rsidP="005C09D7">
            <w:pPr>
              <w:spacing w:line="480" w:lineRule="auto"/>
              <w:jc w:val="center"/>
              <w:rPr>
                <w:rFonts w:ascii="Arial" w:hAnsi="Arial" w:cs="Arial"/>
              </w:rPr>
            </w:pPr>
            <w:r w:rsidRPr="00F87E30">
              <w:rPr>
                <w:rFonts w:ascii="Arial" w:hAnsi="Arial" w:cs="Arial"/>
              </w:rPr>
              <w:t>Alternative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B4CD202" w14:textId="62514731" w:rsidR="00F87E30" w:rsidRPr="00F87E30" w:rsidRDefault="00F87E30" w:rsidP="00F87E30">
            <w:pPr>
              <w:pStyle w:val="ListParagraph"/>
              <w:spacing w:line="480" w:lineRule="auto"/>
              <w:rPr>
                <w:rFonts w:ascii="Arial" w:hAnsi="Arial" w:cs="Arial"/>
              </w:rPr>
            </w:pPr>
            <w:r w:rsidRPr="00F87E30">
              <w:rPr>
                <w:rFonts w:ascii="Arial" w:hAnsi="Arial" w:cs="Arial"/>
              </w:rPr>
              <w:t>If the selected date is unavailable, the system prompts the patron or admin to choose another date.</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4E026045" w:rsidR="00B41F6A" w:rsidRPr="005C09D7" w:rsidRDefault="00F87E30" w:rsidP="00132D76">
            <w:pPr>
              <w:spacing w:line="480" w:lineRule="auto"/>
              <w:jc w:val="center"/>
              <w:rPr>
                <w:rFonts w:ascii="Arial" w:hAnsi="Arial" w:cs="Arial"/>
              </w:rPr>
            </w:pPr>
            <w:r w:rsidRPr="00F87E30">
              <w:rPr>
                <w:rFonts w:ascii="Arial" w:hAnsi="Arial" w:cs="Arial"/>
              </w:rPr>
              <w:t>Reservation details are saved, updated, or canceled.</w:t>
            </w:r>
          </w:p>
        </w:tc>
      </w:tr>
    </w:tbl>
    <w:p w14:paraId="3284FF6A" w14:textId="77777777" w:rsidR="007950C2" w:rsidRDefault="007950C2" w:rsidP="005C09D7">
      <w:pPr>
        <w:spacing w:line="480" w:lineRule="auto"/>
        <w:rPr>
          <w:rFonts w:ascii="Arial" w:hAnsi="Arial" w:cs="Arial"/>
        </w:rPr>
      </w:pPr>
    </w:p>
    <w:p w14:paraId="6D6461EC" w14:textId="355D6063" w:rsidR="00B41F6A" w:rsidRDefault="00B41F6A" w:rsidP="00B41F6A">
      <w:pPr>
        <w:spacing w:line="480" w:lineRule="auto"/>
        <w:jc w:val="center"/>
        <w:rPr>
          <w:rFonts w:ascii="Arial" w:hAnsi="Arial" w:cs="Arial"/>
        </w:rPr>
      </w:pPr>
      <w:r>
        <w:rPr>
          <w:rFonts w:ascii="Arial" w:hAnsi="Arial" w:cs="Arial"/>
        </w:rPr>
        <w:t xml:space="preserve">Table </w:t>
      </w:r>
      <w:r w:rsidR="007357C5">
        <w:rPr>
          <w:rFonts w:ascii="Arial" w:hAnsi="Arial" w:cs="Arial"/>
        </w:rPr>
        <w:t>6</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A52C817" w:rsidR="00BF1A88" w:rsidRPr="005C09D7" w:rsidRDefault="00A26032" w:rsidP="00132D76">
            <w:pPr>
              <w:spacing w:line="480" w:lineRule="auto"/>
              <w:jc w:val="center"/>
              <w:rPr>
                <w:rFonts w:ascii="Arial" w:hAnsi="Arial" w:cs="Arial"/>
              </w:rPr>
            </w:pPr>
            <w:r w:rsidRPr="00A26032">
              <w:rPr>
                <w:rFonts w:ascii="Arial" w:hAnsi="Arial" w:cs="Arial"/>
                <w:b/>
                <w:bCs/>
              </w:rPr>
              <w:t>Payment Process</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04659CB1" w:rsidR="00BF1A88" w:rsidRPr="005C09D7" w:rsidRDefault="002F37FB" w:rsidP="00BF1A88">
            <w:pPr>
              <w:spacing w:line="480" w:lineRule="auto"/>
              <w:jc w:val="center"/>
              <w:rPr>
                <w:rFonts w:ascii="Arial" w:hAnsi="Arial" w:cs="Arial"/>
              </w:rPr>
            </w:pPr>
            <w:r>
              <w:rPr>
                <w:rFonts w:ascii="Arial" w:hAnsi="Arial" w:cs="Arial"/>
              </w:rPr>
              <w:t>Admin and 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726E55D7" w:rsidR="00BF1A88" w:rsidRPr="00B41F6A" w:rsidRDefault="002F37FB" w:rsidP="00BF1A88">
            <w:pPr>
              <w:spacing w:line="480" w:lineRule="auto"/>
              <w:jc w:val="center"/>
              <w:rPr>
                <w:rFonts w:ascii="Arial" w:hAnsi="Arial" w:cs="Arial"/>
              </w:rPr>
            </w:pPr>
            <w:r w:rsidRPr="002F37FB">
              <w:rPr>
                <w:rFonts w:ascii="Arial" w:hAnsi="Arial" w:cs="Arial"/>
              </w:rPr>
              <w:t>This use case describes how patrons make payments for reservations and how admins track payment statuses (e.g., full payment or down payment).</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5E5B" w14:textId="77777777" w:rsidR="00BF1A88"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Reservation must exist in the system.</w:t>
            </w:r>
          </w:p>
          <w:p w14:paraId="0606B85E" w14:textId="19BCD1A7" w:rsidR="002F37FB"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Payment gateway must be active for processing.</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31FAE542" w:rsidR="007950C2" w:rsidRDefault="007950C2" w:rsidP="00132D76">
            <w:pPr>
              <w:spacing w:line="480" w:lineRule="auto"/>
              <w:jc w:val="center"/>
              <w:rPr>
                <w:rFonts w:ascii="Arial" w:hAnsi="Arial" w:cs="Arial"/>
              </w:rPr>
            </w:pPr>
            <w:r>
              <w:rPr>
                <w:rFonts w:ascii="Arial" w:hAnsi="Arial" w:cs="Arial"/>
              </w:rPr>
              <w:t>Main Flow</w:t>
            </w:r>
            <w:r w:rsidR="002F37FB">
              <w:rPr>
                <w:rFonts w:ascii="Arial" w:hAnsi="Arial" w:cs="Arial"/>
              </w:rPr>
              <w:t xml:space="preserve"> (Patron)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2F37FB">
            <w:pPr>
              <w:spacing w:line="480" w:lineRule="auto"/>
              <w:rPr>
                <w:rFonts w:ascii="Arial" w:hAnsi="Arial" w:cs="Arial"/>
              </w:rPr>
            </w:pPr>
          </w:p>
          <w:p w14:paraId="3D182F21" w14:textId="41DA4A30"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002F37FB" w:rsidRPr="002F37FB">
              <w:rPr>
                <w:rFonts w:ascii="Arial" w:hAnsi="Arial" w:cs="Arial"/>
              </w:rPr>
              <w:t>Patron selects a reservation and chooses a payment type (full or down payment).</w:t>
            </w:r>
          </w:p>
          <w:p w14:paraId="63D4DD40" w14:textId="0C2EB56D" w:rsidR="007950C2" w:rsidRDefault="007950C2" w:rsidP="007950C2">
            <w:pPr>
              <w:spacing w:line="480" w:lineRule="auto"/>
              <w:jc w:val="center"/>
              <w:rPr>
                <w:rFonts w:ascii="Arial" w:hAnsi="Arial" w:cs="Arial"/>
              </w:rPr>
            </w:pPr>
            <w:r w:rsidRPr="005C09D7">
              <w:rPr>
                <w:rFonts w:ascii="Arial" w:hAnsi="Arial" w:cs="Arial"/>
              </w:rPr>
              <w:t xml:space="preserve">2. </w:t>
            </w:r>
            <w:r w:rsidR="002F37FB" w:rsidRPr="002F37FB">
              <w:rPr>
                <w:rFonts w:ascii="Arial" w:hAnsi="Arial" w:cs="Arial"/>
              </w:rPr>
              <w:t>Patron enters payment details and confirms the transaction.</w:t>
            </w:r>
          </w:p>
          <w:p w14:paraId="7838DF66" w14:textId="4D99B856"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002F37FB" w:rsidRPr="002F37FB">
              <w:rPr>
                <w:rFonts w:ascii="Arial" w:hAnsi="Arial" w:cs="Arial"/>
              </w:rPr>
              <w:t>System processes the payment through the payment gateway.</w:t>
            </w:r>
          </w:p>
          <w:p w14:paraId="209ED4C0" w14:textId="3B23478A" w:rsidR="007950C2" w:rsidRPr="00B41F6A" w:rsidRDefault="007950C2" w:rsidP="007950C2">
            <w:pPr>
              <w:spacing w:line="480" w:lineRule="auto"/>
              <w:jc w:val="center"/>
              <w:rPr>
                <w:rFonts w:ascii="Arial" w:hAnsi="Arial" w:cs="Arial"/>
              </w:rPr>
            </w:pPr>
            <w:r>
              <w:rPr>
                <w:rFonts w:ascii="Arial" w:hAnsi="Arial" w:cs="Arial"/>
              </w:rPr>
              <w:t xml:space="preserve">4. </w:t>
            </w:r>
            <w:r w:rsidR="002F37FB" w:rsidRPr="002F37FB">
              <w:rPr>
                <w:rFonts w:ascii="Arial" w:hAnsi="Arial" w:cs="Arial"/>
              </w:rPr>
              <w:t>System updates the reservation status based on the payment type.</w:t>
            </w:r>
          </w:p>
        </w:tc>
      </w:tr>
      <w:tr w:rsidR="002F37FB" w:rsidRPr="005C09D7" w14:paraId="01632BD0"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9D88B" w14:textId="76264EF5" w:rsidR="002F37FB" w:rsidRDefault="002F37FB" w:rsidP="00132D76">
            <w:pPr>
              <w:spacing w:line="480" w:lineRule="auto"/>
              <w:jc w:val="center"/>
              <w:rPr>
                <w:rFonts w:ascii="Arial" w:hAnsi="Arial" w:cs="Arial"/>
              </w:rPr>
            </w:pPr>
            <w:r>
              <w:rPr>
                <w:rFonts w:ascii="Arial" w:hAnsi="Arial" w:cs="Arial"/>
              </w:rPr>
              <w:t>Main Flow (Admin)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08525"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views the payment dashboard.</w:t>
            </w:r>
          </w:p>
          <w:p w14:paraId="4CE54F42"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verifies completed payments and updates records if needed.</w:t>
            </w:r>
          </w:p>
          <w:p w14:paraId="1FB517EA" w14:textId="4EFD6402"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generates payment reports for internal records.</w:t>
            </w:r>
          </w:p>
        </w:tc>
      </w:tr>
      <w:tr w:rsidR="002F37FB" w:rsidRPr="005C09D7" w14:paraId="1AF5725C"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DB46D" w14:textId="0667D16C" w:rsidR="002F37FB" w:rsidRDefault="002F37FB" w:rsidP="00132D76">
            <w:pPr>
              <w:spacing w:line="480" w:lineRule="auto"/>
              <w:jc w:val="center"/>
              <w:rPr>
                <w:rFonts w:ascii="Arial" w:hAnsi="Arial" w:cs="Arial"/>
              </w:rPr>
            </w:pPr>
            <w:r w:rsidRPr="002F37FB">
              <w:rPr>
                <w:rFonts w:ascii="Arial" w:hAnsi="Arial" w:cs="Arial"/>
              </w:rPr>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F9C22" w14:textId="099F1BFE" w:rsidR="002F37FB" w:rsidRPr="002F37FB" w:rsidRDefault="002F37FB" w:rsidP="002F37FB">
            <w:pPr>
              <w:pStyle w:val="ListParagraph"/>
              <w:spacing w:line="480" w:lineRule="auto"/>
              <w:rPr>
                <w:rFonts w:ascii="Arial" w:hAnsi="Arial" w:cs="Arial"/>
              </w:rPr>
            </w:pPr>
            <w:r w:rsidRPr="002F37FB">
              <w:rPr>
                <w:rFonts w:ascii="Arial" w:hAnsi="Arial" w:cs="Arial"/>
              </w:rPr>
              <w:t>If the payment fails, the system notifies the patron and prompts them to retry.</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6CA0" w14:textId="77777777" w:rsidR="007950C2"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Payment status is updated (e.g., "Paid in Full," "Partially Paid").</w:t>
            </w:r>
          </w:p>
          <w:p w14:paraId="7DA14E37" w14:textId="1F3B8401" w:rsidR="002F37FB"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Patron receives confirmation of the successful transaction.</w:t>
            </w:r>
          </w:p>
        </w:tc>
      </w:tr>
    </w:tbl>
    <w:p w14:paraId="20184BB0" w14:textId="77777777" w:rsidR="00044239" w:rsidRDefault="00044239"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lastRenderedPageBreak/>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42DA3ECB" w14:textId="02DB2C40"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7357C5">
        <w:rPr>
          <w:rFonts w:ascii="Arial" w:hAnsi="Arial" w:cs="Arial"/>
        </w:rPr>
        <w:t>8</w:t>
      </w:r>
      <w:r w:rsidR="00BD4F40">
        <w:rPr>
          <w:rFonts w:ascii="Arial" w:hAnsi="Arial" w:cs="Arial"/>
        </w:rPr>
        <w:t xml:space="preserve">. </w:t>
      </w:r>
      <w:r w:rsidR="003804D1">
        <w:rPr>
          <w:rFonts w:ascii="Arial" w:hAnsi="Arial" w:cs="Arial"/>
        </w:rPr>
        <w:t>Inquiry Management</w:t>
      </w:r>
      <w:r w:rsidR="00BD4F40">
        <w:rPr>
          <w:rFonts w:ascii="Arial" w:hAnsi="Arial" w:cs="Arial"/>
        </w:rPr>
        <w:t>.</w:t>
      </w:r>
    </w:p>
    <w:p w14:paraId="34D1F57B" w14:textId="6060317C" w:rsidR="00044239" w:rsidRDefault="003804D1" w:rsidP="00BD4F40">
      <w:pPr>
        <w:spacing w:line="480" w:lineRule="auto"/>
        <w:rPr>
          <w:rFonts w:ascii="Arial" w:hAnsi="Arial" w:cs="Arial"/>
        </w:rPr>
      </w:pPr>
      <w:r w:rsidRPr="003804D1">
        <w:rPr>
          <w:rFonts w:ascii="Arial" w:hAnsi="Arial" w:cs="Arial"/>
          <w:noProof/>
          <w:lang w:val="en-PH" w:eastAsia="en-PH"/>
        </w:rPr>
        <w:drawing>
          <wp:inline distT="0" distB="0" distL="0" distR="0" wp14:anchorId="7E8AF6EC" wp14:editId="2937E530">
            <wp:extent cx="5718874" cy="6586220"/>
            <wp:effectExtent l="0" t="0" r="0" b="0"/>
            <wp:docPr id="8409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5213" name=""/>
                    <pic:cNvPicPr/>
                  </pic:nvPicPr>
                  <pic:blipFill>
                    <a:blip r:embed="rId23"/>
                    <a:stretch>
                      <a:fillRect/>
                    </a:stretch>
                  </pic:blipFill>
                  <pic:spPr>
                    <a:xfrm>
                      <a:off x="0" y="0"/>
                      <a:ext cx="5726102" cy="6594544"/>
                    </a:xfrm>
                    <a:prstGeom prst="rect">
                      <a:avLst/>
                    </a:prstGeom>
                  </pic:spPr>
                </pic:pic>
              </a:graphicData>
            </a:graphic>
          </wp:inline>
        </w:drawing>
      </w:r>
      <w:r w:rsidR="00841F76">
        <w:rPr>
          <w:rFonts w:ascii="Arial" w:hAnsi="Arial" w:cs="Arial"/>
        </w:rPr>
        <w:t xml:space="preserve"> </w:t>
      </w:r>
    </w:p>
    <w:p w14:paraId="0E838418" w14:textId="21CF4AC2" w:rsidR="00BD4F40" w:rsidRPr="00BD4F40" w:rsidRDefault="00BD4F40" w:rsidP="00BD4F40">
      <w:pPr>
        <w:spacing w:line="480" w:lineRule="auto"/>
        <w:rPr>
          <w:rFonts w:ascii="Arial" w:hAnsi="Arial" w:cs="Arial"/>
        </w:rPr>
      </w:pPr>
      <w:r>
        <w:rPr>
          <w:rFonts w:ascii="Arial" w:hAnsi="Arial" w:cs="Arial"/>
        </w:rPr>
        <w:lastRenderedPageBreak/>
        <w:t xml:space="preserve">Figure </w:t>
      </w:r>
      <w:r w:rsidR="007357C5">
        <w:rPr>
          <w:rFonts w:ascii="Arial" w:hAnsi="Arial" w:cs="Arial"/>
        </w:rPr>
        <w:t>9</w:t>
      </w:r>
      <w:r>
        <w:rPr>
          <w:rFonts w:ascii="Arial" w:hAnsi="Arial" w:cs="Arial"/>
        </w:rPr>
        <w:t xml:space="preserve">. </w:t>
      </w:r>
      <w:r w:rsidR="003804D1">
        <w:rPr>
          <w:rFonts w:ascii="Arial" w:hAnsi="Arial" w:cs="Arial"/>
        </w:rPr>
        <w:t>User Management</w:t>
      </w:r>
      <w:r>
        <w:rPr>
          <w:rFonts w:ascii="Arial" w:hAnsi="Arial" w:cs="Arial"/>
        </w:rPr>
        <w:t>.</w:t>
      </w:r>
    </w:p>
    <w:p w14:paraId="78E0245E" w14:textId="4FF93129" w:rsidR="008D278C" w:rsidRDefault="008C17F9" w:rsidP="008C17F9">
      <w:pPr>
        <w:spacing w:line="480" w:lineRule="auto"/>
        <w:rPr>
          <w:rFonts w:ascii="Arial" w:hAnsi="Arial" w:cs="Arial"/>
        </w:rPr>
      </w:pPr>
      <w:r w:rsidRPr="008C17F9">
        <w:rPr>
          <w:rFonts w:ascii="Arial" w:hAnsi="Arial" w:cs="Arial"/>
          <w:noProof/>
          <w:lang w:val="en-PH" w:eastAsia="en-PH"/>
        </w:rPr>
        <w:drawing>
          <wp:inline distT="0" distB="0" distL="0" distR="0" wp14:anchorId="33D2D27A" wp14:editId="1EC03D37">
            <wp:extent cx="5759631" cy="7167966"/>
            <wp:effectExtent l="0" t="0" r="0" b="0"/>
            <wp:docPr id="58565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7435" name=""/>
                    <pic:cNvPicPr/>
                  </pic:nvPicPr>
                  <pic:blipFill>
                    <a:blip r:embed="rId24"/>
                    <a:stretch>
                      <a:fillRect/>
                    </a:stretch>
                  </pic:blipFill>
                  <pic:spPr>
                    <a:xfrm>
                      <a:off x="0" y="0"/>
                      <a:ext cx="5768992" cy="7179616"/>
                    </a:xfrm>
                    <a:prstGeom prst="rect">
                      <a:avLst/>
                    </a:prstGeom>
                  </pic:spPr>
                </pic:pic>
              </a:graphicData>
            </a:graphic>
          </wp:inline>
        </w:drawing>
      </w:r>
    </w:p>
    <w:p w14:paraId="2F9E1CFC" w14:textId="4B95FF24" w:rsidR="00BD4F40" w:rsidRDefault="00BD4F40" w:rsidP="00192540">
      <w:pPr>
        <w:spacing w:line="480" w:lineRule="auto"/>
        <w:rPr>
          <w:rFonts w:ascii="Arial" w:hAnsi="Arial" w:cs="Arial"/>
        </w:rPr>
      </w:pPr>
      <w:r>
        <w:rPr>
          <w:rFonts w:ascii="Arial" w:hAnsi="Arial" w:cs="Arial"/>
        </w:rPr>
        <w:lastRenderedPageBreak/>
        <w:t xml:space="preserve">Figure </w:t>
      </w:r>
      <w:r w:rsidR="007357C5">
        <w:rPr>
          <w:rFonts w:ascii="Arial" w:hAnsi="Arial" w:cs="Arial"/>
        </w:rPr>
        <w:t>10</w:t>
      </w:r>
      <w:r>
        <w:rPr>
          <w:rFonts w:ascii="Arial" w:hAnsi="Arial" w:cs="Arial"/>
        </w:rPr>
        <w:t xml:space="preserve">. </w:t>
      </w:r>
      <w:r w:rsidR="008C17F9">
        <w:rPr>
          <w:rFonts w:ascii="Arial" w:hAnsi="Arial" w:cs="Arial"/>
        </w:rPr>
        <w:t>Reservation Management</w:t>
      </w:r>
    </w:p>
    <w:p w14:paraId="50EA00A9" w14:textId="6CE18C50" w:rsidR="008D278C" w:rsidRDefault="00AD673E" w:rsidP="001F4641">
      <w:pPr>
        <w:spacing w:line="480" w:lineRule="auto"/>
        <w:rPr>
          <w:rFonts w:ascii="Arial" w:hAnsi="Arial" w:cs="Arial"/>
        </w:rPr>
      </w:pPr>
      <w:r w:rsidRPr="00AD673E">
        <w:rPr>
          <w:rFonts w:ascii="Arial" w:hAnsi="Arial" w:cs="Arial"/>
          <w:noProof/>
          <w:lang w:val="en-PH" w:eastAsia="en-PH"/>
        </w:rPr>
        <w:drawing>
          <wp:inline distT="0" distB="0" distL="0" distR="0" wp14:anchorId="23D0C4F6" wp14:editId="2479B218">
            <wp:extent cx="5772785" cy="7206712"/>
            <wp:effectExtent l="0" t="0" r="0" b="0"/>
            <wp:docPr id="65765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54257" name=""/>
                    <pic:cNvPicPr/>
                  </pic:nvPicPr>
                  <pic:blipFill>
                    <a:blip r:embed="rId25"/>
                    <a:stretch>
                      <a:fillRect/>
                    </a:stretch>
                  </pic:blipFill>
                  <pic:spPr>
                    <a:xfrm>
                      <a:off x="0" y="0"/>
                      <a:ext cx="5784529" cy="7221373"/>
                    </a:xfrm>
                    <a:prstGeom prst="rect">
                      <a:avLst/>
                    </a:prstGeom>
                  </pic:spPr>
                </pic:pic>
              </a:graphicData>
            </a:graphic>
          </wp:inline>
        </w:drawing>
      </w:r>
    </w:p>
    <w:p w14:paraId="7FD7A5B0" w14:textId="483FE8AD" w:rsidR="00A0120C" w:rsidRDefault="00712405" w:rsidP="00FC4C43">
      <w:pPr>
        <w:spacing w:line="480" w:lineRule="auto"/>
        <w:ind w:firstLine="720"/>
        <w:rPr>
          <w:rFonts w:ascii="Arial" w:hAnsi="Arial" w:cs="Arial"/>
        </w:rPr>
      </w:pPr>
      <w:r>
        <w:rPr>
          <w:rFonts w:ascii="Arial" w:hAnsi="Arial" w:cs="Arial"/>
        </w:rPr>
        <w:lastRenderedPageBreak/>
        <w:t xml:space="preserve">Figure </w:t>
      </w:r>
      <w:r w:rsidR="007357C5">
        <w:rPr>
          <w:rFonts w:ascii="Arial" w:hAnsi="Arial" w:cs="Arial"/>
        </w:rPr>
        <w:t>11</w:t>
      </w:r>
      <w:r>
        <w:rPr>
          <w:rFonts w:ascii="Arial" w:hAnsi="Arial" w:cs="Arial"/>
        </w:rPr>
        <w:t xml:space="preserve">. </w:t>
      </w:r>
      <w:r w:rsidR="00FC4C43">
        <w:rPr>
          <w:rFonts w:ascii="Arial" w:hAnsi="Arial" w:cs="Arial"/>
        </w:rPr>
        <w:t>Payment Process</w:t>
      </w:r>
    </w:p>
    <w:p w14:paraId="21963BD1" w14:textId="7297191E" w:rsidR="005D0436" w:rsidRPr="005D0436" w:rsidRDefault="008441A0" w:rsidP="005D0436">
      <w:pPr>
        <w:spacing w:line="480" w:lineRule="auto"/>
        <w:rPr>
          <w:rFonts w:ascii="Arial" w:hAnsi="Arial" w:cs="Arial"/>
        </w:rPr>
      </w:pPr>
      <w:r w:rsidRPr="008441A0">
        <w:rPr>
          <w:rFonts w:ascii="Arial" w:hAnsi="Arial" w:cs="Arial"/>
          <w:noProof/>
          <w:lang w:val="en-PH" w:eastAsia="en-PH"/>
        </w:rPr>
        <w:drawing>
          <wp:inline distT="0" distB="0" distL="0" distR="0" wp14:anchorId="47323907" wp14:editId="08F76684">
            <wp:extent cx="5711125" cy="7245350"/>
            <wp:effectExtent l="0" t="0" r="0" b="0"/>
            <wp:docPr id="18331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26991" name=""/>
                    <pic:cNvPicPr/>
                  </pic:nvPicPr>
                  <pic:blipFill>
                    <a:blip r:embed="rId26"/>
                    <a:stretch>
                      <a:fillRect/>
                    </a:stretch>
                  </pic:blipFill>
                  <pic:spPr>
                    <a:xfrm>
                      <a:off x="0" y="0"/>
                      <a:ext cx="5719460" cy="7255924"/>
                    </a:xfrm>
                    <a:prstGeom prst="rect">
                      <a:avLst/>
                    </a:prstGeom>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398C4DD1"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2</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7"/>
                    <a:stretch>
                      <a:fillRect/>
                    </a:stretch>
                  </pic:blipFill>
                  <pic:spPr>
                    <a:xfrm>
                      <a:off x="0" y="0"/>
                      <a:ext cx="5763202" cy="3278012"/>
                    </a:xfrm>
                    <a:prstGeom prst="rect">
                      <a:avLst/>
                    </a:prstGeom>
                  </pic:spPr>
                </pic:pic>
              </a:graphicData>
            </a:graphic>
          </wp:inline>
        </w:drawing>
      </w:r>
    </w:p>
    <w:p w14:paraId="1C0B8FBA" w14:textId="406DFB4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3</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28"/>
                    <a:stretch>
                      <a:fillRect/>
                    </a:stretch>
                  </pic:blipFill>
                  <pic:spPr>
                    <a:xfrm>
                      <a:off x="0" y="0"/>
                      <a:ext cx="5762671" cy="3092805"/>
                    </a:xfrm>
                    <a:prstGeom prst="rect">
                      <a:avLst/>
                    </a:prstGeom>
                  </pic:spPr>
                </pic:pic>
              </a:graphicData>
            </a:graphic>
          </wp:inline>
        </w:drawing>
      </w:r>
    </w:p>
    <w:p w14:paraId="07F60D44" w14:textId="255C426F"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4</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29"/>
                    <a:stretch>
                      <a:fillRect/>
                    </a:stretch>
                  </pic:blipFill>
                  <pic:spPr>
                    <a:xfrm>
                      <a:off x="0" y="0"/>
                      <a:ext cx="5763719" cy="3591736"/>
                    </a:xfrm>
                    <a:prstGeom prst="rect">
                      <a:avLst/>
                    </a:prstGeom>
                  </pic:spPr>
                </pic:pic>
              </a:graphicData>
            </a:graphic>
          </wp:inline>
        </w:drawing>
      </w:r>
    </w:p>
    <w:p w14:paraId="114444DC" w14:textId="046F458A"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w:t>
      </w:r>
      <w:r w:rsidR="007357C5">
        <w:rPr>
          <w:rFonts w:ascii="Arial" w:hAnsi="Arial" w:cs="Arial"/>
        </w:rPr>
        <w:t>5</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0"/>
                    <a:stretch>
                      <a:fillRect/>
                    </a:stretch>
                  </pic:blipFill>
                  <pic:spPr>
                    <a:xfrm>
                      <a:off x="0" y="0"/>
                      <a:ext cx="5765285" cy="3236830"/>
                    </a:xfrm>
                    <a:prstGeom prst="rect">
                      <a:avLst/>
                    </a:prstGeom>
                  </pic:spPr>
                </pic:pic>
              </a:graphicData>
            </a:graphic>
          </wp:inline>
        </w:drawing>
      </w:r>
    </w:p>
    <w:p w14:paraId="583AEF96" w14:textId="05CDA9CC"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w:t>
      </w:r>
      <w:r w:rsidR="007357C5">
        <w:rPr>
          <w:rFonts w:ascii="Arial" w:hAnsi="Arial" w:cs="Arial"/>
        </w:rPr>
        <w:t>6</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1"/>
                    <a:stretch>
                      <a:fillRect/>
                    </a:stretch>
                  </pic:blipFill>
                  <pic:spPr>
                    <a:xfrm>
                      <a:off x="0" y="0"/>
                      <a:ext cx="5764109" cy="3524206"/>
                    </a:xfrm>
                    <a:prstGeom prst="rect">
                      <a:avLst/>
                    </a:prstGeom>
                  </pic:spPr>
                </pic:pic>
              </a:graphicData>
            </a:graphic>
          </wp:inline>
        </w:drawing>
      </w:r>
    </w:p>
    <w:p w14:paraId="5926ED32" w14:textId="6243C38F"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7</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2"/>
                    <a:stretch>
                      <a:fillRect/>
                    </a:stretch>
                  </pic:blipFill>
                  <pic:spPr>
                    <a:xfrm>
                      <a:off x="0" y="0"/>
                      <a:ext cx="5768582" cy="3205474"/>
                    </a:xfrm>
                    <a:prstGeom prst="rect">
                      <a:avLst/>
                    </a:prstGeom>
                  </pic:spPr>
                </pic:pic>
              </a:graphicData>
            </a:graphic>
          </wp:inline>
        </w:drawing>
      </w:r>
    </w:p>
    <w:p w14:paraId="65C68C13" w14:textId="395C7128"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8</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3"/>
                    <a:stretch>
                      <a:fillRect/>
                    </a:stretch>
                  </pic:blipFill>
                  <pic:spPr>
                    <a:xfrm>
                      <a:off x="0" y="0"/>
                      <a:ext cx="5765658" cy="3338726"/>
                    </a:xfrm>
                    <a:prstGeom prst="rect">
                      <a:avLst/>
                    </a:prstGeom>
                  </pic:spPr>
                </pic:pic>
              </a:graphicData>
            </a:graphic>
          </wp:inline>
        </w:drawing>
      </w:r>
    </w:p>
    <w:p w14:paraId="7541BAF0" w14:textId="55A07833"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w:t>
      </w:r>
      <w:r w:rsidR="007357C5">
        <w:rPr>
          <w:rFonts w:ascii="Arial" w:hAnsi="Arial" w:cs="Arial"/>
        </w:rPr>
        <w:t>9</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4"/>
                    <a:stretch>
                      <a:fillRect/>
                    </a:stretch>
                  </pic:blipFill>
                  <pic:spPr>
                    <a:xfrm>
                      <a:off x="0" y="0"/>
                      <a:ext cx="5770450" cy="3435290"/>
                    </a:xfrm>
                    <a:prstGeom prst="rect">
                      <a:avLst/>
                    </a:prstGeom>
                  </pic:spPr>
                </pic:pic>
              </a:graphicData>
            </a:graphic>
          </wp:inline>
        </w:drawing>
      </w:r>
    </w:p>
    <w:p w14:paraId="1F582D45" w14:textId="24AF2EE7"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7357C5">
        <w:rPr>
          <w:rFonts w:ascii="Arial" w:hAnsi="Arial" w:cs="Arial"/>
        </w:rPr>
        <w:t>20</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5"/>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50F247CA" w14:textId="77777777" w:rsidR="00845395" w:rsidRDefault="00845395"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t>Database Schema</w:t>
      </w:r>
    </w:p>
    <w:p w14:paraId="2A0F60C4" w14:textId="7A8AC90B"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w:t>
      </w:r>
      <w:r w:rsidR="007357C5">
        <w:rPr>
          <w:rFonts w:ascii="Arial" w:hAnsi="Arial" w:cs="Arial"/>
        </w:rPr>
        <w:t>1</w:t>
      </w:r>
      <w:r w:rsidRPr="00AD6163">
        <w:rPr>
          <w:rFonts w:ascii="Arial" w:hAnsi="Arial" w:cs="Arial"/>
        </w:rPr>
        <w:t>.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414A4C7C">
            <wp:extent cx="5767705" cy="5581290"/>
            <wp:effectExtent l="0" t="0" r="4445" b="635"/>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787426" cy="5600374"/>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3CFFBDC5" w14:textId="77777777" w:rsidR="004B545A" w:rsidRDefault="004B545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3.2.4. Data Dictionary</w:t>
      </w:r>
    </w:p>
    <w:p w14:paraId="1BB736DE" w14:textId="3FAF9D8D"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7</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r w:rsidRPr="00707C2A">
              <w:rPr>
                <w:rFonts w:ascii="Arial" w:hAnsi="Arial" w:cs="Arial"/>
              </w:rPr>
              <w:t>admin_id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r w:rsidRPr="00707C2A">
              <w:rPr>
                <w:rFonts w:ascii="Arial" w:hAnsi="Arial" w:cs="Arial"/>
              </w:rPr>
              <w:t>phone_num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r w:rsidRPr="00707C2A">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r w:rsidRPr="00707C2A">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4CB6C882" w:rsid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8</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r w:rsidRPr="00707C2A">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r w:rsidRPr="00707C2A">
              <w:rPr>
                <w:rFonts w:ascii="Arial" w:hAnsi="Arial" w:cs="Arial"/>
              </w:rPr>
              <w:t>phone_num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r w:rsidRPr="00707C2A">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r w:rsidRPr="00707C2A">
              <w:rPr>
                <w:rFonts w:ascii="Arial" w:hAnsi="Arial" w:cs="Arial"/>
              </w:rPr>
              <w:t>time_</w:t>
            </w:r>
            <w:r>
              <w:rPr>
                <w:rFonts w:ascii="Arial" w:hAnsi="Arial" w:cs="Arial"/>
              </w:rPr>
              <w:t>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662F9DA" w14:textId="77777777" w:rsidR="00845395" w:rsidRDefault="00845395" w:rsidP="005A1F38">
      <w:pPr>
        <w:spacing w:line="480" w:lineRule="auto"/>
        <w:rPr>
          <w:rFonts w:ascii="Arial" w:hAnsi="Arial" w:cs="Arial"/>
        </w:rPr>
      </w:pPr>
    </w:p>
    <w:p w14:paraId="2B159470" w14:textId="77777777" w:rsidR="005A1F38" w:rsidRDefault="005A1F38" w:rsidP="005A1F38">
      <w:pPr>
        <w:spacing w:line="480" w:lineRule="auto"/>
        <w:rPr>
          <w:rFonts w:ascii="Arial" w:hAnsi="Arial" w:cs="Arial"/>
        </w:rPr>
      </w:pPr>
    </w:p>
    <w:p w14:paraId="2244C438" w14:textId="18696940" w:rsidR="00707C2A" w:rsidRDefault="00707C2A" w:rsidP="00707C2A">
      <w:pPr>
        <w:spacing w:line="480" w:lineRule="auto"/>
        <w:jc w:val="center"/>
        <w:rPr>
          <w:rFonts w:ascii="Arial" w:hAnsi="Arial" w:cs="Arial"/>
        </w:rPr>
      </w:pPr>
      <w:r>
        <w:rPr>
          <w:rFonts w:ascii="Arial" w:hAnsi="Arial" w:cs="Arial"/>
        </w:rPr>
        <w:t xml:space="preserve">Table </w:t>
      </w:r>
      <w:r w:rsidR="007357C5">
        <w:rPr>
          <w:rFonts w:ascii="Arial" w:hAnsi="Arial" w:cs="Arial"/>
        </w:rPr>
        <w:t>9</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r w:rsidRPr="00707C2A">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r w:rsidRPr="00707C2A">
              <w:rPr>
                <w:rFonts w:ascii="Arial" w:hAnsi="Arial" w:cs="Arial"/>
              </w:rPr>
              <w:t>num_pax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r w:rsidRPr="00707C2A">
              <w:rPr>
                <w:rFonts w:ascii="Arial" w:hAnsi="Arial" w:cs="Arial"/>
              </w:rPr>
              <w:lastRenderedPageBreak/>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r w:rsidRPr="00707C2A">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09233AD9" w14:textId="77777777" w:rsidR="005A1F38" w:rsidRDefault="005A1F38" w:rsidP="00707C2A">
      <w:pPr>
        <w:spacing w:line="480" w:lineRule="auto"/>
        <w:rPr>
          <w:rFonts w:ascii="Arial" w:hAnsi="Arial" w:cs="Arial"/>
        </w:rPr>
      </w:pPr>
    </w:p>
    <w:p w14:paraId="1DA3685D" w14:textId="1729B15D"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w:t>
      </w:r>
      <w:r w:rsidR="007357C5">
        <w:rPr>
          <w:rFonts w:ascii="Arial" w:hAnsi="Arial" w:cs="Arial"/>
        </w:rPr>
        <w:t>0</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r w:rsidRPr="00627878">
              <w:rPr>
                <w:rFonts w:ascii="Arial" w:hAnsi="Arial" w:cs="Arial"/>
              </w:rPr>
              <w:t>inquiry_id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r w:rsidRPr="00627878">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r w:rsidRPr="00627878">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r w:rsidRPr="00627878">
              <w:rPr>
                <w:rFonts w:ascii="Arial" w:hAnsi="Arial" w:cs="Arial"/>
              </w:rPr>
              <w:t>time_date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r w:rsidRPr="00627878">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r w:rsidRPr="00627878">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4965040" w14:textId="77777777" w:rsidR="00192540" w:rsidRDefault="00192540" w:rsidP="00627878">
      <w:pPr>
        <w:spacing w:line="480" w:lineRule="auto"/>
        <w:rPr>
          <w:rFonts w:ascii="Arial" w:hAnsi="Arial" w:cs="Arial"/>
        </w:rPr>
      </w:pPr>
    </w:p>
    <w:p w14:paraId="1D97E7C1" w14:textId="701F77D6" w:rsidR="00627878" w:rsidRDefault="00627878" w:rsidP="00627878">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1</w:t>
      </w:r>
      <w:r w:rsidR="007357C5">
        <w:rPr>
          <w:rFonts w:ascii="Arial" w:hAnsi="Arial" w:cs="Arial"/>
        </w:rPr>
        <w:t>1</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r w:rsidRPr="00627878">
              <w:rPr>
                <w:rFonts w:ascii="Arial" w:hAnsi="Arial" w:cs="Arial"/>
              </w:rPr>
              <w:t>pay_id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r w:rsidRPr="00627878">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r w:rsidRPr="00627878">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r w:rsidRPr="00627878">
              <w:rPr>
                <w:rFonts w:ascii="Arial" w:hAnsi="Arial" w:cs="Arial"/>
              </w:rPr>
              <w:t>payment_date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r w:rsidRPr="00627878">
              <w:rPr>
                <w:rFonts w:ascii="Arial" w:hAnsi="Arial" w:cs="Arial"/>
              </w:rPr>
              <w:t>payment_type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r w:rsidRPr="00627878">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r w:rsidRPr="00627878">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3339249E" w:rsidR="00AE54A4" w:rsidRDefault="00AE54A4" w:rsidP="00AE54A4">
      <w:pPr>
        <w:spacing w:line="480" w:lineRule="auto"/>
        <w:jc w:val="center"/>
        <w:rPr>
          <w:rFonts w:ascii="Arial" w:hAnsi="Arial" w:cs="Arial"/>
        </w:rPr>
      </w:pPr>
      <w:r>
        <w:rPr>
          <w:rFonts w:ascii="Arial" w:hAnsi="Arial" w:cs="Arial"/>
        </w:rPr>
        <w:lastRenderedPageBreak/>
        <w:t>Table 1</w:t>
      </w:r>
      <w:r w:rsidR="007357C5">
        <w:rPr>
          <w:rFonts w:ascii="Arial" w:hAnsi="Arial" w:cs="Arial"/>
        </w:rPr>
        <w:t>2</w:t>
      </w:r>
      <w:r>
        <w:rPr>
          <w:rFonts w:ascii="Arial" w:hAnsi="Arial" w:cs="Arial"/>
        </w:rPr>
        <w:t>.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r>
              <w:rPr>
                <w:rFonts w:ascii="Arial" w:hAnsi="Arial" w:cs="Arial"/>
              </w:rPr>
              <w:t>log_id</w:t>
            </w:r>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r w:rsidRPr="00627878">
              <w:rPr>
                <w:rFonts w:ascii="Arial" w:hAnsi="Arial" w:cs="Arial"/>
              </w:rPr>
              <w:t>inquiry_id</w:t>
            </w:r>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r w:rsidRPr="00707C2A">
              <w:rPr>
                <w:rFonts w:ascii="Arial" w:hAnsi="Arial" w:cs="Arial"/>
              </w:rPr>
              <w:t>admin_id</w:t>
            </w:r>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r w:rsidRPr="00707C2A">
              <w:rPr>
                <w:rFonts w:ascii="Arial" w:hAnsi="Arial" w:cs="Arial"/>
              </w:rPr>
              <w:t>reserve_id</w:t>
            </w:r>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r w:rsidRPr="00627878">
              <w:rPr>
                <w:rFonts w:ascii="Arial" w:hAnsi="Arial" w:cs="Arial"/>
              </w:rPr>
              <w:t>time_created</w:t>
            </w:r>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r w:rsidRPr="00627878">
              <w:rPr>
                <w:rFonts w:ascii="Arial" w:hAnsi="Arial" w:cs="Arial"/>
              </w:rPr>
              <w:t>time_updated</w:t>
            </w:r>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23EDDD5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w:t>
      </w:r>
      <w:r w:rsidR="007357C5">
        <w:rPr>
          <w:rFonts w:ascii="Arial" w:hAnsi="Arial" w:cs="Arial"/>
        </w:rPr>
        <w:t>2</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2905053B">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lastRenderedPageBreak/>
        <w:t>We applied the Agile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 xml:space="preserve">In this phase, we created a layout based on the client’s requirements. We designed the interface to be simple and easy to use, aiming to ensure user satisfaction. To achieve this, we used a minimal color scheme, made the design responsive, and prioritized a user-friendly </w:t>
      </w:r>
      <w:r w:rsidRPr="0087774E">
        <w:rPr>
          <w:rFonts w:ascii="Arial" w:hAnsi="Arial" w:cs="Arial"/>
        </w:rPr>
        <w:lastRenderedPageBreak/>
        <w:t>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6748993F" w14:textId="003A62A0" w:rsidR="0087774E" w:rsidRP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0A1F201C" w:rsidR="00303EEC" w:rsidRDefault="003568BA" w:rsidP="003568BA">
      <w:pPr>
        <w:spacing w:line="480" w:lineRule="auto"/>
        <w:rPr>
          <w:rFonts w:ascii="Arial" w:hAnsi="Arial" w:cs="Arial"/>
          <w:b/>
          <w:bCs/>
        </w:rPr>
      </w:pPr>
      <w:r w:rsidRPr="003568BA">
        <w:rPr>
          <w:rFonts w:ascii="Arial" w:hAnsi="Arial" w:cs="Arial"/>
          <w:b/>
          <w:bCs/>
        </w:rPr>
        <w:t>3.</w:t>
      </w:r>
      <w:r>
        <w:rPr>
          <w:rFonts w:ascii="Arial" w:hAnsi="Arial" w:cs="Arial"/>
          <w:b/>
          <w:bCs/>
        </w:rPr>
        <w:t>4</w:t>
      </w:r>
      <w:r>
        <w:rPr>
          <w:rFonts w:ascii="Arial" w:hAnsi="Arial" w:cs="Arial"/>
          <w:b/>
          <w:bCs/>
        </w:rPr>
        <w:tab/>
      </w:r>
      <w:r w:rsidRPr="003568BA">
        <w:rPr>
          <w:rFonts w:ascii="Arial" w:hAnsi="Arial" w:cs="Arial"/>
          <w:b/>
          <w:bCs/>
        </w:rPr>
        <w:t>TEST METHODOLOGY PROCEDURES</w:t>
      </w:r>
    </w:p>
    <w:p w14:paraId="67F7BC5B" w14:textId="44D6E3F5" w:rsidR="003568BA" w:rsidRDefault="003568BA" w:rsidP="003568BA">
      <w:pPr>
        <w:spacing w:line="480" w:lineRule="auto"/>
        <w:rPr>
          <w:rFonts w:ascii="Arial" w:hAnsi="Arial" w:cs="Arial"/>
          <w:b/>
          <w:bCs/>
        </w:rPr>
      </w:pPr>
      <w:r>
        <w:rPr>
          <w:rFonts w:ascii="Arial" w:hAnsi="Arial" w:cs="Arial"/>
          <w:b/>
          <w:bCs/>
        </w:rPr>
        <w:t>3.5</w:t>
      </w:r>
      <w:r>
        <w:rPr>
          <w:rFonts w:ascii="Arial" w:hAnsi="Arial" w:cs="Arial"/>
          <w:b/>
          <w:bCs/>
        </w:rPr>
        <w:tab/>
        <w:t>SYSTEM REQUIREMENTS</w:t>
      </w:r>
    </w:p>
    <w:p w14:paraId="65510CFC" w14:textId="6593C40B" w:rsidR="003568BA" w:rsidRDefault="003568BA" w:rsidP="003568BA">
      <w:pPr>
        <w:spacing w:line="480" w:lineRule="auto"/>
        <w:rPr>
          <w:rFonts w:ascii="Arial" w:hAnsi="Arial" w:cs="Arial"/>
          <w:b/>
          <w:bCs/>
        </w:rPr>
      </w:pPr>
      <w:r>
        <w:rPr>
          <w:rFonts w:ascii="Arial" w:hAnsi="Arial" w:cs="Arial"/>
          <w:b/>
          <w:bCs/>
        </w:rPr>
        <w:t>3.6</w:t>
      </w:r>
      <w:r>
        <w:rPr>
          <w:rFonts w:ascii="Arial" w:hAnsi="Arial" w:cs="Arial"/>
          <w:b/>
          <w:bCs/>
        </w:rPr>
        <w:tab/>
        <w:t>QUALITY PLAN</w:t>
      </w:r>
    </w:p>
    <w:p w14:paraId="2BFB1F4B" w14:textId="5E07777D" w:rsidR="003568BA" w:rsidRPr="003568BA" w:rsidRDefault="003568BA" w:rsidP="003568BA">
      <w:pPr>
        <w:spacing w:line="480" w:lineRule="auto"/>
        <w:rPr>
          <w:rFonts w:ascii="Arial" w:hAnsi="Arial" w:cs="Arial"/>
          <w:b/>
          <w:bCs/>
        </w:rPr>
      </w:pPr>
      <w:r>
        <w:rPr>
          <w:rFonts w:ascii="Arial" w:hAnsi="Arial" w:cs="Arial"/>
          <w:b/>
          <w:bCs/>
        </w:rPr>
        <w:t>3.7</w:t>
      </w:r>
      <w:r>
        <w:rPr>
          <w:rFonts w:ascii="Arial" w:hAnsi="Arial" w:cs="Arial"/>
          <w:b/>
          <w:bCs/>
        </w:rPr>
        <w:tab/>
        <w:t>EVALUATION PLAN</w:t>
      </w:r>
    </w:p>
    <w:p w14:paraId="376B0AD0" w14:textId="77777777" w:rsidR="003568BA" w:rsidRPr="003568BA" w:rsidRDefault="003568BA" w:rsidP="003568BA"/>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5EA9051" w:rsidR="003E2569" w:rsidRDefault="00DD51BB" w:rsidP="00DD51BB">
      <w:pPr>
        <w:pStyle w:val="ListParagraph"/>
        <w:numPr>
          <w:ilvl w:val="0"/>
          <w:numId w:val="30"/>
        </w:numPr>
        <w:spacing w:line="480" w:lineRule="auto"/>
        <w:rPr>
          <w:rFonts w:ascii="Arial" w:hAnsi="Arial" w:cs="Arial"/>
          <w:b/>
          <w:bCs/>
          <w:sz w:val="24"/>
          <w:szCs w:val="24"/>
        </w:rPr>
      </w:pPr>
      <w:hyperlink r:id="rId38" w:tgtFrame="_blank" w:history="1">
        <w:r w:rsidRPr="00DD51BB">
          <w:rPr>
            <w:rStyle w:val="Hyperlink"/>
            <w:rFonts w:ascii="Arial" w:hAnsi="Arial" w:cs="Arial"/>
            <w:b/>
            <w:bCs/>
            <w:sz w:val="24"/>
            <w:szCs w:val="24"/>
          </w:rPr>
          <w:t>https://repository.cpu.edu.ph/handle/20.500.12852/2278?locale-attribute=en</w:t>
        </w:r>
      </w:hyperlink>
      <w:r>
        <w:rPr>
          <w:rFonts w:ascii="Arial" w:hAnsi="Arial" w:cs="Arial"/>
          <w:b/>
          <w:bCs/>
          <w:sz w:val="24"/>
          <w:szCs w:val="24"/>
        </w:rPr>
        <w:t xml:space="preserve">. </w:t>
      </w:r>
      <w:r w:rsidRPr="00DD51BB">
        <w:rPr>
          <w:rFonts w:ascii="Arial" w:hAnsi="Arial" w:cs="Arial"/>
          <w:b/>
          <w:bCs/>
          <w:sz w:val="24"/>
          <w:szCs w:val="24"/>
        </w:rPr>
        <w:t>Bahandian (2017) for Resona Catering Service</w:t>
      </w:r>
    </w:p>
    <w:p w14:paraId="07541C7C" w14:textId="7A318EC3" w:rsidR="00DD51BB" w:rsidRDefault="00DD51BB" w:rsidP="00DD51BB">
      <w:pPr>
        <w:pStyle w:val="ListParagraph"/>
        <w:numPr>
          <w:ilvl w:val="0"/>
          <w:numId w:val="30"/>
        </w:numPr>
        <w:spacing w:line="480" w:lineRule="auto"/>
        <w:rPr>
          <w:rFonts w:ascii="Arial" w:hAnsi="Arial" w:cs="Arial"/>
          <w:b/>
          <w:bCs/>
          <w:sz w:val="24"/>
          <w:szCs w:val="24"/>
        </w:rPr>
      </w:pPr>
      <w:hyperlink r:id="rId39" w:history="1">
        <w:r w:rsidRPr="00C85198">
          <w:rPr>
            <w:rStyle w:val="Hyperlink"/>
            <w:rFonts w:ascii="Arial" w:hAnsi="Arial" w:cs="Arial"/>
            <w:b/>
            <w:bCs/>
            <w:sz w:val="24"/>
            <w:szCs w:val="24"/>
          </w:rPr>
          <w:t>https://www.mdpi.com/2071-1050/14/4/2009</w:t>
        </w:r>
      </w:hyperlink>
      <w:r>
        <w:rPr>
          <w:rFonts w:ascii="Arial" w:hAnsi="Arial" w:cs="Arial"/>
          <w:b/>
          <w:bCs/>
          <w:sz w:val="24"/>
          <w:szCs w:val="24"/>
        </w:rPr>
        <w:t xml:space="preserve">. </w:t>
      </w:r>
      <w:r w:rsidRPr="00DD51BB">
        <w:rPr>
          <w:rFonts w:ascii="Arial" w:hAnsi="Arial" w:cs="Arial"/>
          <w:b/>
          <w:bCs/>
          <w:sz w:val="24"/>
          <w:szCs w:val="24"/>
        </w:rPr>
        <w:t>MDPI 2022</w:t>
      </w:r>
    </w:p>
    <w:p w14:paraId="3540BA43" w14:textId="01C79A54" w:rsidR="00DD51BB" w:rsidRDefault="00DD51BB" w:rsidP="00DD51BB">
      <w:pPr>
        <w:pStyle w:val="ListParagraph"/>
        <w:numPr>
          <w:ilvl w:val="0"/>
          <w:numId w:val="30"/>
        </w:numPr>
        <w:spacing w:line="480" w:lineRule="auto"/>
        <w:rPr>
          <w:rFonts w:ascii="Arial" w:hAnsi="Arial" w:cs="Arial"/>
          <w:b/>
          <w:bCs/>
          <w:sz w:val="24"/>
          <w:szCs w:val="24"/>
        </w:rPr>
      </w:pPr>
      <w:hyperlink r:id="rId40" w:tgtFrame="_blank" w:history="1">
        <w:r w:rsidRPr="00DD51BB">
          <w:rPr>
            <w:rStyle w:val="Hyperlink"/>
            <w:rFonts w:ascii="Arial" w:hAnsi="Arial" w:cs="Arial"/>
            <w:b/>
            <w:bCs/>
            <w:sz w:val="24"/>
            <w:szCs w:val="24"/>
          </w:rPr>
          <w:t>https://www.jetir.org/papers/JETIR2111201.pdf</w:t>
        </w:r>
      </w:hyperlink>
      <w:r>
        <w:rPr>
          <w:rFonts w:ascii="Arial" w:hAnsi="Arial" w:cs="Arial"/>
          <w:b/>
          <w:bCs/>
          <w:sz w:val="24"/>
          <w:szCs w:val="24"/>
        </w:rPr>
        <w:t xml:space="preserve">. </w:t>
      </w:r>
      <w:r w:rsidRPr="00DD51BB">
        <w:rPr>
          <w:rFonts w:ascii="Arial" w:hAnsi="Arial" w:cs="Arial"/>
          <w:b/>
          <w:bCs/>
          <w:sz w:val="24"/>
          <w:szCs w:val="24"/>
        </w:rPr>
        <w:t>JETIR (2021)</w:t>
      </w:r>
    </w:p>
    <w:p w14:paraId="5BCD9A84" w14:textId="4BF397E6" w:rsidR="00DD51BB" w:rsidRDefault="00DD51BB" w:rsidP="00DD51BB">
      <w:pPr>
        <w:pStyle w:val="ListParagraph"/>
        <w:numPr>
          <w:ilvl w:val="0"/>
          <w:numId w:val="30"/>
        </w:numPr>
        <w:spacing w:line="480" w:lineRule="auto"/>
        <w:rPr>
          <w:rFonts w:ascii="Arial" w:hAnsi="Arial" w:cs="Arial"/>
          <w:b/>
          <w:bCs/>
          <w:sz w:val="24"/>
          <w:szCs w:val="24"/>
        </w:rPr>
      </w:pPr>
      <w:hyperlink r:id="rId41" w:tgtFrame="_blank" w:history="1">
        <w:r w:rsidRPr="00DD51BB">
          <w:rPr>
            <w:rStyle w:val="Hyperlink"/>
            <w:rFonts w:ascii="Arial" w:hAnsi="Arial" w:cs="Arial"/>
            <w:b/>
            <w:bCs/>
            <w:sz w:val="24"/>
            <w:szCs w:val="24"/>
          </w:rPr>
          <w:t>https://eventespresso.com/2024/02/role-of-technology-in-event-management/</w:t>
        </w:r>
      </w:hyperlink>
      <w:r>
        <w:rPr>
          <w:rFonts w:ascii="Arial" w:hAnsi="Arial" w:cs="Arial"/>
          <w:b/>
          <w:bCs/>
          <w:sz w:val="24"/>
          <w:szCs w:val="24"/>
        </w:rPr>
        <w:t xml:space="preserve">. </w:t>
      </w:r>
      <w:r w:rsidRPr="00DD51BB">
        <w:rPr>
          <w:rFonts w:ascii="Arial" w:hAnsi="Arial" w:cs="Arial"/>
          <w:b/>
          <w:bCs/>
          <w:sz w:val="24"/>
          <w:szCs w:val="24"/>
        </w:rPr>
        <w:t>Verana 2024</w:t>
      </w:r>
    </w:p>
    <w:p w14:paraId="2437030B" w14:textId="4E99D2F2" w:rsidR="00DD51BB" w:rsidRDefault="00DD51BB" w:rsidP="00DD51BB">
      <w:pPr>
        <w:pStyle w:val="ListParagraph"/>
        <w:numPr>
          <w:ilvl w:val="0"/>
          <w:numId w:val="30"/>
        </w:numPr>
        <w:spacing w:line="480" w:lineRule="auto"/>
        <w:rPr>
          <w:rFonts w:ascii="Arial" w:hAnsi="Arial" w:cs="Arial"/>
          <w:b/>
          <w:bCs/>
          <w:sz w:val="24"/>
          <w:szCs w:val="24"/>
        </w:rPr>
      </w:pPr>
      <w:hyperlink r:id="rId42" w:tgtFrame="_blank" w:history="1">
        <w:r w:rsidRPr="00DD51BB">
          <w:rPr>
            <w:rStyle w:val="Hyperlink"/>
            <w:rFonts w:ascii="Arial" w:hAnsi="Arial" w:cs="Arial"/>
            <w:b/>
            <w:bCs/>
            <w:sz w:val="24"/>
            <w:szCs w:val="24"/>
          </w:rPr>
          <w:t>https://www.connectpointz.com/blog/how-manual-processes-hurt-your-business</w:t>
        </w:r>
      </w:hyperlink>
      <w:r>
        <w:rPr>
          <w:rFonts w:ascii="Arial" w:hAnsi="Arial" w:cs="Arial"/>
          <w:b/>
          <w:bCs/>
          <w:sz w:val="24"/>
          <w:szCs w:val="24"/>
        </w:rPr>
        <w:t xml:space="preserve">. </w:t>
      </w:r>
      <w:r w:rsidRPr="00DD51BB">
        <w:rPr>
          <w:rFonts w:ascii="Arial" w:hAnsi="Arial" w:cs="Arial"/>
          <w:b/>
          <w:bCs/>
          <w:sz w:val="24"/>
          <w:szCs w:val="24"/>
        </w:rPr>
        <w:t>How Manual Process Are Hurting Your Business 2022 by Frank Tilleli</w:t>
      </w:r>
    </w:p>
    <w:p w14:paraId="3E1EA641" w14:textId="24306C3F" w:rsidR="00DD51BB" w:rsidRDefault="00DD51BB" w:rsidP="00DD51BB">
      <w:pPr>
        <w:pStyle w:val="ListParagraph"/>
        <w:numPr>
          <w:ilvl w:val="0"/>
          <w:numId w:val="30"/>
        </w:numPr>
        <w:spacing w:line="480" w:lineRule="auto"/>
        <w:rPr>
          <w:rFonts w:ascii="Arial" w:hAnsi="Arial" w:cs="Arial"/>
          <w:b/>
          <w:bCs/>
          <w:sz w:val="24"/>
          <w:szCs w:val="24"/>
        </w:rPr>
      </w:pPr>
      <w:hyperlink r:id="rId43" w:history="1">
        <w:r w:rsidRPr="00C85198">
          <w:rPr>
            <w:rStyle w:val="Hyperlink"/>
            <w:rFonts w:ascii="Arial" w:hAnsi="Arial" w:cs="Arial"/>
            <w:b/>
            <w:bCs/>
            <w:sz w:val="24"/>
            <w:szCs w:val="24"/>
          </w:rPr>
          <w:t>https://whimsical.com/flowcharts</w:t>
        </w:r>
      </w:hyperlink>
    </w:p>
    <w:p w14:paraId="4CC23AB4" w14:textId="34E88DA1" w:rsidR="00DD51BB" w:rsidRDefault="00DD51BB" w:rsidP="00DD51BB">
      <w:pPr>
        <w:pStyle w:val="ListParagraph"/>
        <w:numPr>
          <w:ilvl w:val="0"/>
          <w:numId w:val="30"/>
        </w:numPr>
        <w:spacing w:line="480" w:lineRule="auto"/>
        <w:rPr>
          <w:rFonts w:ascii="Arial" w:hAnsi="Arial" w:cs="Arial"/>
          <w:b/>
          <w:bCs/>
          <w:sz w:val="24"/>
          <w:szCs w:val="24"/>
        </w:rPr>
      </w:pPr>
      <w:hyperlink r:id="rId44" w:history="1">
        <w:r w:rsidRPr="00C85198">
          <w:rPr>
            <w:rStyle w:val="Hyperlink"/>
            <w:rFonts w:ascii="Arial" w:hAnsi="Arial" w:cs="Arial"/>
            <w:b/>
            <w:bCs/>
            <w:sz w:val="24"/>
            <w:szCs w:val="24"/>
          </w:rPr>
          <w:t>https://www.figma.com/</w:t>
        </w:r>
      </w:hyperlink>
    </w:p>
    <w:p w14:paraId="0C87B035" w14:textId="7E4B22BF" w:rsidR="00DD51BB" w:rsidRDefault="00DD51BB" w:rsidP="00DD51BB">
      <w:pPr>
        <w:pStyle w:val="ListParagraph"/>
        <w:numPr>
          <w:ilvl w:val="0"/>
          <w:numId w:val="30"/>
        </w:numPr>
        <w:spacing w:line="480" w:lineRule="auto"/>
        <w:rPr>
          <w:rFonts w:ascii="Arial" w:hAnsi="Arial" w:cs="Arial"/>
          <w:b/>
          <w:bCs/>
          <w:sz w:val="24"/>
          <w:szCs w:val="24"/>
        </w:rPr>
      </w:pPr>
      <w:hyperlink r:id="rId45" w:history="1">
        <w:r w:rsidRPr="00C85198">
          <w:rPr>
            <w:rStyle w:val="Hyperlink"/>
            <w:rFonts w:ascii="Arial" w:hAnsi="Arial" w:cs="Arial"/>
            <w:b/>
            <w:bCs/>
            <w:sz w:val="24"/>
            <w:szCs w:val="24"/>
          </w:rPr>
          <w:t>https://www.canva.com/</w:t>
        </w:r>
      </w:hyperlink>
    </w:p>
    <w:p w14:paraId="353362BD" w14:textId="77777777" w:rsidR="00DD51BB" w:rsidRPr="00DD51BB" w:rsidRDefault="00DD51BB" w:rsidP="00DD51BB">
      <w:pPr>
        <w:pStyle w:val="ListParagraph"/>
        <w:spacing w:line="480" w:lineRule="auto"/>
        <w:rPr>
          <w:rFonts w:ascii="Arial" w:hAnsi="Arial" w:cs="Arial"/>
          <w:b/>
          <w:bCs/>
          <w:sz w:val="24"/>
          <w:szCs w:val="24"/>
        </w:rPr>
      </w:pPr>
    </w:p>
    <w:sectPr w:rsidR="00DD51BB" w:rsidRPr="00DD51BB" w:rsidSect="00105EB7">
      <w:headerReference w:type="first" r:id="rId46"/>
      <w:footerReference w:type="first" r:id="rId47"/>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2109CE" w14:textId="77777777" w:rsidR="004E5CF7" w:rsidRDefault="004E5CF7" w:rsidP="00A73AE0">
      <w:r>
        <w:separator/>
      </w:r>
    </w:p>
  </w:endnote>
  <w:endnote w:type="continuationSeparator" w:id="0">
    <w:p w14:paraId="464F0C1A" w14:textId="77777777" w:rsidR="004E5CF7" w:rsidRDefault="004E5CF7"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49F7" w14:textId="77777777"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83925" w:rsidRPr="00383925">
                            <w:rPr>
                              <w:rFonts w:ascii="Arial" w:hAnsi="Arial" w:cs="Arial"/>
                              <w:b/>
                              <w:bCs/>
                              <w:noProof/>
                            </w:rPr>
                            <w:t>9</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" filled="f" stroked="f" strokeweight=".5pt">
              <v:textbo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83925" w:rsidRPr="00383925">
                      <w:rPr>
                        <w:rFonts w:ascii="Arial" w:hAnsi="Arial" w:cs="Arial"/>
                        <w:b/>
                        <w:bCs/>
                        <w:noProof/>
                      </w:rPr>
                      <w:t>9</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A3209" w14:textId="401C763E" w:rsidR="00FF53F6" w:rsidRDefault="00FF53F6">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80E46" w14:textId="77777777" w:rsidR="00FF53F6" w:rsidRDefault="00FF53F6">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DCCC1" w14:textId="58429EC1"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F6576" w:rsidRPr="00AF6576">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" filled="f" stroked="f" strokeweight=".5pt">
              <v:textbo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F6576" w:rsidRPr="00AF6576">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FC6A4E" w14:textId="77777777" w:rsidR="004E5CF7" w:rsidRDefault="004E5CF7" w:rsidP="00A73AE0">
      <w:r>
        <w:separator/>
      </w:r>
    </w:p>
  </w:footnote>
  <w:footnote w:type="continuationSeparator" w:id="0">
    <w:p w14:paraId="116F2613" w14:textId="77777777" w:rsidR="004E5CF7" w:rsidRDefault="004E5CF7"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9A4FB" w14:textId="0ED8B4AE" w:rsidR="00FF53F6" w:rsidRPr="00A73AE0" w:rsidRDefault="00FF53F6">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FF53F6" w:rsidRDefault="00FF53F6"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FF53F6" w:rsidRDefault="00FF53F6"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FF53F6" w:rsidRDefault="00FF53F6" w:rsidP="00A73AE0">
    <w:pPr>
      <w:pStyle w:val="Header"/>
      <w:jc w:val="center"/>
      <w:rPr>
        <w:rFonts w:ascii="Times New Roman" w:hAnsi="Times New Roman" w:cs="Times New Roman"/>
        <w:sz w:val="24"/>
      </w:rPr>
    </w:pPr>
  </w:p>
  <w:p w14:paraId="0CE525E4" w14:textId="77777777" w:rsidR="00FF53F6" w:rsidRPr="00A73AE0" w:rsidRDefault="00FF53F6"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A7FB" w14:textId="66ABC9C6" w:rsidR="00FF53F6" w:rsidRDefault="00FF53F6">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7ECDB" w14:textId="77777777" w:rsidR="00FF53F6" w:rsidRDefault="00FF53F6">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C1EB" w14:textId="77777777" w:rsidR="00FF53F6" w:rsidRDefault="00FF53F6">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A10C1"/>
    <w:multiLevelType w:val="hybridMultilevel"/>
    <w:tmpl w:val="360A7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7E5798"/>
    <w:multiLevelType w:val="hybridMultilevel"/>
    <w:tmpl w:val="6EBCA9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510DF9"/>
    <w:multiLevelType w:val="hybridMultilevel"/>
    <w:tmpl w:val="E05252EA"/>
    <w:lvl w:ilvl="0" w:tplc="3E9EAD7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F0062"/>
    <w:multiLevelType w:val="multilevel"/>
    <w:tmpl w:val="9E9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FC0994"/>
    <w:multiLevelType w:val="hybridMultilevel"/>
    <w:tmpl w:val="7A1025AE"/>
    <w:lvl w:ilvl="0" w:tplc="0409000F">
      <w:start w:val="1"/>
      <w:numFmt w:val="decimal"/>
      <w:lvlText w:val="%1."/>
      <w:lvlJc w:val="left"/>
      <w:pPr>
        <w:ind w:left="720" w:hanging="360"/>
      </w:pPr>
    </w:lvl>
    <w:lvl w:ilvl="1" w:tplc="FA729B5E">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8" w15:restartNumberingAfterBreak="0">
    <w:nsid w:val="22AD700F"/>
    <w:multiLevelType w:val="hybridMultilevel"/>
    <w:tmpl w:val="B0C634D2"/>
    <w:lvl w:ilvl="0" w:tplc="6A8CE9E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28AD2B6A"/>
    <w:multiLevelType w:val="hybridMultilevel"/>
    <w:tmpl w:val="7E4C9A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FE200D"/>
    <w:multiLevelType w:val="multilevel"/>
    <w:tmpl w:val="27CAED1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15"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EF44C40"/>
    <w:multiLevelType w:val="multilevel"/>
    <w:tmpl w:val="F7F8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C16227"/>
    <w:multiLevelType w:val="hybridMultilevel"/>
    <w:tmpl w:val="360A7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59B70D31"/>
    <w:multiLevelType w:val="hybridMultilevel"/>
    <w:tmpl w:val="9FF26E0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ECD3AEC"/>
    <w:multiLevelType w:val="hybridMultilevel"/>
    <w:tmpl w:val="76CC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6B653DB8"/>
    <w:multiLevelType w:val="hybridMultilevel"/>
    <w:tmpl w:val="1C4E5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3E10CA"/>
    <w:multiLevelType w:val="hybridMultilevel"/>
    <w:tmpl w:val="84121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378432718">
    <w:abstractNumId w:val="16"/>
  </w:num>
  <w:num w:numId="2" w16cid:durableId="1017804713">
    <w:abstractNumId w:val="18"/>
  </w:num>
  <w:num w:numId="3" w16cid:durableId="665985354">
    <w:abstractNumId w:val="21"/>
  </w:num>
  <w:num w:numId="4" w16cid:durableId="823426888">
    <w:abstractNumId w:val="28"/>
  </w:num>
  <w:num w:numId="5" w16cid:durableId="369496300">
    <w:abstractNumId w:val="9"/>
  </w:num>
  <w:num w:numId="6" w16cid:durableId="691302589">
    <w:abstractNumId w:val="15"/>
  </w:num>
  <w:num w:numId="7" w16cid:durableId="2087070174">
    <w:abstractNumId w:val="11"/>
  </w:num>
  <w:num w:numId="8" w16cid:durableId="1134905472">
    <w:abstractNumId w:val="3"/>
  </w:num>
  <w:num w:numId="9" w16cid:durableId="1038429088">
    <w:abstractNumId w:val="27"/>
  </w:num>
  <w:num w:numId="10" w16cid:durableId="1495997273">
    <w:abstractNumId w:val="20"/>
  </w:num>
  <w:num w:numId="11" w16cid:durableId="1710521196">
    <w:abstractNumId w:val="30"/>
  </w:num>
  <w:num w:numId="12" w16cid:durableId="773329928">
    <w:abstractNumId w:val="10"/>
  </w:num>
  <w:num w:numId="13" w16cid:durableId="1996951718">
    <w:abstractNumId w:val="1"/>
  </w:num>
  <w:num w:numId="14" w16cid:durableId="693069107">
    <w:abstractNumId w:val="25"/>
  </w:num>
  <w:num w:numId="15" w16cid:durableId="856431919">
    <w:abstractNumId w:val="14"/>
  </w:num>
  <w:num w:numId="16" w16cid:durableId="1659725203">
    <w:abstractNumId w:val="7"/>
  </w:num>
  <w:num w:numId="17" w16cid:durableId="1762989734">
    <w:abstractNumId w:val="22"/>
  </w:num>
  <w:num w:numId="18" w16cid:durableId="1439368124">
    <w:abstractNumId w:val="6"/>
  </w:num>
  <w:num w:numId="19" w16cid:durableId="1047492294">
    <w:abstractNumId w:val="29"/>
  </w:num>
  <w:num w:numId="20" w16cid:durableId="495994792">
    <w:abstractNumId w:val="8"/>
  </w:num>
  <w:num w:numId="21" w16cid:durableId="51272236">
    <w:abstractNumId w:val="23"/>
  </w:num>
  <w:num w:numId="22" w16cid:durableId="1269970600">
    <w:abstractNumId w:val="26"/>
  </w:num>
  <w:num w:numId="23" w16cid:durableId="1874341721">
    <w:abstractNumId w:val="19"/>
  </w:num>
  <w:num w:numId="24" w16cid:durableId="889026943">
    <w:abstractNumId w:val="4"/>
  </w:num>
  <w:num w:numId="25" w16cid:durableId="1849901457">
    <w:abstractNumId w:val="5"/>
  </w:num>
  <w:num w:numId="26" w16cid:durableId="926575638">
    <w:abstractNumId w:val="0"/>
  </w:num>
  <w:num w:numId="27" w16cid:durableId="1275556496">
    <w:abstractNumId w:val="2"/>
  </w:num>
  <w:num w:numId="28" w16cid:durableId="1138187952">
    <w:abstractNumId w:val="13"/>
  </w:num>
  <w:num w:numId="29" w16cid:durableId="2007853222">
    <w:abstractNumId w:val="12"/>
  </w:num>
  <w:num w:numId="30" w16cid:durableId="21251516">
    <w:abstractNumId w:val="24"/>
  </w:num>
  <w:num w:numId="31" w16cid:durableId="1704398486">
    <w:abstractNumId w:val="1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E0"/>
    <w:rsid w:val="00004B26"/>
    <w:rsid w:val="00004CF2"/>
    <w:rsid w:val="0000758D"/>
    <w:rsid w:val="00013BB3"/>
    <w:rsid w:val="00017144"/>
    <w:rsid w:val="0002045A"/>
    <w:rsid w:val="00022354"/>
    <w:rsid w:val="00025F18"/>
    <w:rsid w:val="00031704"/>
    <w:rsid w:val="00044239"/>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6736"/>
    <w:rsid w:val="000C54F6"/>
    <w:rsid w:val="000D0688"/>
    <w:rsid w:val="000D1DD2"/>
    <w:rsid w:val="000D62A5"/>
    <w:rsid w:val="000D6C76"/>
    <w:rsid w:val="000D7277"/>
    <w:rsid w:val="000E1229"/>
    <w:rsid w:val="000E24A5"/>
    <w:rsid w:val="000F05CC"/>
    <w:rsid w:val="000F1DDD"/>
    <w:rsid w:val="000F2585"/>
    <w:rsid w:val="000F33BB"/>
    <w:rsid w:val="000F7B72"/>
    <w:rsid w:val="000F7CDC"/>
    <w:rsid w:val="001001C2"/>
    <w:rsid w:val="001003B1"/>
    <w:rsid w:val="001023A2"/>
    <w:rsid w:val="00105EB7"/>
    <w:rsid w:val="00107382"/>
    <w:rsid w:val="001108E0"/>
    <w:rsid w:val="00114D9D"/>
    <w:rsid w:val="001172A1"/>
    <w:rsid w:val="0012102F"/>
    <w:rsid w:val="00124666"/>
    <w:rsid w:val="001256C9"/>
    <w:rsid w:val="00126651"/>
    <w:rsid w:val="001269A0"/>
    <w:rsid w:val="001274FB"/>
    <w:rsid w:val="00131243"/>
    <w:rsid w:val="00132AB2"/>
    <w:rsid w:val="00132D76"/>
    <w:rsid w:val="00136070"/>
    <w:rsid w:val="00136173"/>
    <w:rsid w:val="0013792F"/>
    <w:rsid w:val="00141015"/>
    <w:rsid w:val="00142C7A"/>
    <w:rsid w:val="00147E7B"/>
    <w:rsid w:val="0015042A"/>
    <w:rsid w:val="00150485"/>
    <w:rsid w:val="00162244"/>
    <w:rsid w:val="00165118"/>
    <w:rsid w:val="0016547F"/>
    <w:rsid w:val="001714DF"/>
    <w:rsid w:val="00172A79"/>
    <w:rsid w:val="00172A95"/>
    <w:rsid w:val="00176AD4"/>
    <w:rsid w:val="001839DE"/>
    <w:rsid w:val="00183AF4"/>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4641"/>
    <w:rsid w:val="001F4916"/>
    <w:rsid w:val="001F5551"/>
    <w:rsid w:val="001F5C8D"/>
    <w:rsid w:val="001F64EB"/>
    <w:rsid w:val="00203E67"/>
    <w:rsid w:val="002065B8"/>
    <w:rsid w:val="00211037"/>
    <w:rsid w:val="00232095"/>
    <w:rsid w:val="002335B1"/>
    <w:rsid w:val="00235048"/>
    <w:rsid w:val="00244CC6"/>
    <w:rsid w:val="00251B71"/>
    <w:rsid w:val="00251DB5"/>
    <w:rsid w:val="002535E0"/>
    <w:rsid w:val="0025626A"/>
    <w:rsid w:val="002606C2"/>
    <w:rsid w:val="002616EC"/>
    <w:rsid w:val="0026270C"/>
    <w:rsid w:val="00263405"/>
    <w:rsid w:val="0026464A"/>
    <w:rsid w:val="002663DC"/>
    <w:rsid w:val="00266EE7"/>
    <w:rsid w:val="00276E39"/>
    <w:rsid w:val="0027734F"/>
    <w:rsid w:val="002830FC"/>
    <w:rsid w:val="00283A99"/>
    <w:rsid w:val="00283D38"/>
    <w:rsid w:val="00291D7F"/>
    <w:rsid w:val="00292D48"/>
    <w:rsid w:val="002946E4"/>
    <w:rsid w:val="002957A5"/>
    <w:rsid w:val="0029590B"/>
    <w:rsid w:val="00295B0C"/>
    <w:rsid w:val="00295B6D"/>
    <w:rsid w:val="002A116E"/>
    <w:rsid w:val="002A156D"/>
    <w:rsid w:val="002A5A90"/>
    <w:rsid w:val="002A670D"/>
    <w:rsid w:val="002A77D0"/>
    <w:rsid w:val="002C05CE"/>
    <w:rsid w:val="002C38EB"/>
    <w:rsid w:val="002D2E29"/>
    <w:rsid w:val="002D68FA"/>
    <w:rsid w:val="002E01E5"/>
    <w:rsid w:val="002E3E9B"/>
    <w:rsid w:val="002F26C9"/>
    <w:rsid w:val="002F37FB"/>
    <w:rsid w:val="002F5670"/>
    <w:rsid w:val="002F784B"/>
    <w:rsid w:val="002F79D3"/>
    <w:rsid w:val="003000D2"/>
    <w:rsid w:val="00303EEC"/>
    <w:rsid w:val="0030520C"/>
    <w:rsid w:val="00306223"/>
    <w:rsid w:val="0031340C"/>
    <w:rsid w:val="00315691"/>
    <w:rsid w:val="00327073"/>
    <w:rsid w:val="0033055A"/>
    <w:rsid w:val="00343B26"/>
    <w:rsid w:val="0035068C"/>
    <w:rsid w:val="003532C8"/>
    <w:rsid w:val="003568BA"/>
    <w:rsid w:val="00362213"/>
    <w:rsid w:val="00365E3B"/>
    <w:rsid w:val="003804D1"/>
    <w:rsid w:val="003805EB"/>
    <w:rsid w:val="003819E5"/>
    <w:rsid w:val="00383925"/>
    <w:rsid w:val="003845F4"/>
    <w:rsid w:val="00386627"/>
    <w:rsid w:val="00386BB9"/>
    <w:rsid w:val="003960A4"/>
    <w:rsid w:val="003A13F0"/>
    <w:rsid w:val="003A16BC"/>
    <w:rsid w:val="003A268A"/>
    <w:rsid w:val="003B0C81"/>
    <w:rsid w:val="003B262F"/>
    <w:rsid w:val="003B305E"/>
    <w:rsid w:val="003B4025"/>
    <w:rsid w:val="003C26F3"/>
    <w:rsid w:val="003C3CAE"/>
    <w:rsid w:val="003C46C4"/>
    <w:rsid w:val="003D4824"/>
    <w:rsid w:val="003D5555"/>
    <w:rsid w:val="003D6D86"/>
    <w:rsid w:val="003E0878"/>
    <w:rsid w:val="003E2569"/>
    <w:rsid w:val="003E4320"/>
    <w:rsid w:val="003F3BBF"/>
    <w:rsid w:val="003F6D48"/>
    <w:rsid w:val="003F78C1"/>
    <w:rsid w:val="004043F2"/>
    <w:rsid w:val="00410F41"/>
    <w:rsid w:val="004167B9"/>
    <w:rsid w:val="00421794"/>
    <w:rsid w:val="00421BFC"/>
    <w:rsid w:val="00425B68"/>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423"/>
    <w:rsid w:val="004716CB"/>
    <w:rsid w:val="0047203F"/>
    <w:rsid w:val="00474606"/>
    <w:rsid w:val="00474C61"/>
    <w:rsid w:val="0047701B"/>
    <w:rsid w:val="00480FA0"/>
    <w:rsid w:val="00481380"/>
    <w:rsid w:val="004858E7"/>
    <w:rsid w:val="00493B74"/>
    <w:rsid w:val="00496FC3"/>
    <w:rsid w:val="004A1E99"/>
    <w:rsid w:val="004B04B0"/>
    <w:rsid w:val="004B337F"/>
    <w:rsid w:val="004B545A"/>
    <w:rsid w:val="004B6607"/>
    <w:rsid w:val="004B7186"/>
    <w:rsid w:val="004C0436"/>
    <w:rsid w:val="004C0890"/>
    <w:rsid w:val="004C3579"/>
    <w:rsid w:val="004C4963"/>
    <w:rsid w:val="004C4C12"/>
    <w:rsid w:val="004D656E"/>
    <w:rsid w:val="004D6B7E"/>
    <w:rsid w:val="004E2186"/>
    <w:rsid w:val="004E4A3C"/>
    <w:rsid w:val="004E5CF7"/>
    <w:rsid w:val="004E776A"/>
    <w:rsid w:val="004E7F1B"/>
    <w:rsid w:val="004F01F7"/>
    <w:rsid w:val="004F3D8E"/>
    <w:rsid w:val="004F4F9F"/>
    <w:rsid w:val="004F58D7"/>
    <w:rsid w:val="00502B49"/>
    <w:rsid w:val="00503FE8"/>
    <w:rsid w:val="005068D3"/>
    <w:rsid w:val="005118F7"/>
    <w:rsid w:val="00515B36"/>
    <w:rsid w:val="005167EF"/>
    <w:rsid w:val="0052135A"/>
    <w:rsid w:val="00524362"/>
    <w:rsid w:val="0052601D"/>
    <w:rsid w:val="00530049"/>
    <w:rsid w:val="00531244"/>
    <w:rsid w:val="00532FFD"/>
    <w:rsid w:val="005332B8"/>
    <w:rsid w:val="0053411E"/>
    <w:rsid w:val="005438AF"/>
    <w:rsid w:val="00562A02"/>
    <w:rsid w:val="00570768"/>
    <w:rsid w:val="00570FA5"/>
    <w:rsid w:val="00572AA5"/>
    <w:rsid w:val="00576080"/>
    <w:rsid w:val="0057612B"/>
    <w:rsid w:val="00580C39"/>
    <w:rsid w:val="00584CE7"/>
    <w:rsid w:val="005905B4"/>
    <w:rsid w:val="0059547A"/>
    <w:rsid w:val="0059678F"/>
    <w:rsid w:val="005A1F38"/>
    <w:rsid w:val="005B04EC"/>
    <w:rsid w:val="005B116D"/>
    <w:rsid w:val="005B30D0"/>
    <w:rsid w:val="005B3233"/>
    <w:rsid w:val="005B76CF"/>
    <w:rsid w:val="005C0458"/>
    <w:rsid w:val="005C09D7"/>
    <w:rsid w:val="005C4832"/>
    <w:rsid w:val="005C487A"/>
    <w:rsid w:val="005C6145"/>
    <w:rsid w:val="005D026E"/>
    <w:rsid w:val="005D0436"/>
    <w:rsid w:val="005D5FDD"/>
    <w:rsid w:val="005D70C4"/>
    <w:rsid w:val="005E1AB9"/>
    <w:rsid w:val="005E3EC0"/>
    <w:rsid w:val="005E5CB2"/>
    <w:rsid w:val="005F7782"/>
    <w:rsid w:val="005F7BFB"/>
    <w:rsid w:val="00600EC3"/>
    <w:rsid w:val="006026EB"/>
    <w:rsid w:val="00603337"/>
    <w:rsid w:val="006050A3"/>
    <w:rsid w:val="0060637B"/>
    <w:rsid w:val="00606DED"/>
    <w:rsid w:val="00607DBC"/>
    <w:rsid w:val="0061162A"/>
    <w:rsid w:val="00611900"/>
    <w:rsid w:val="00616E6E"/>
    <w:rsid w:val="00617C5A"/>
    <w:rsid w:val="00617EFD"/>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05EE"/>
    <w:rsid w:val="00652FCC"/>
    <w:rsid w:val="00664BB5"/>
    <w:rsid w:val="00673287"/>
    <w:rsid w:val="00676F8D"/>
    <w:rsid w:val="00677CAF"/>
    <w:rsid w:val="006831E1"/>
    <w:rsid w:val="00683236"/>
    <w:rsid w:val="00685838"/>
    <w:rsid w:val="006A21AE"/>
    <w:rsid w:val="006A2CF7"/>
    <w:rsid w:val="006A3BA4"/>
    <w:rsid w:val="006A66E7"/>
    <w:rsid w:val="006A6EAC"/>
    <w:rsid w:val="006A7C9C"/>
    <w:rsid w:val="006B03E3"/>
    <w:rsid w:val="006B1218"/>
    <w:rsid w:val="006B25E2"/>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45E3"/>
    <w:rsid w:val="006F72A8"/>
    <w:rsid w:val="0070129B"/>
    <w:rsid w:val="007048C5"/>
    <w:rsid w:val="00706443"/>
    <w:rsid w:val="007074AC"/>
    <w:rsid w:val="007078AC"/>
    <w:rsid w:val="00707C2A"/>
    <w:rsid w:val="00711293"/>
    <w:rsid w:val="00712405"/>
    <w:rsid w:val="007178DF"/>
    <w:rsid w:val="007265B3"/>
    <w:rsid w:val="007277D4"/>
    <w:rsid w:val="007322E1"/>
    <w:rsid w:val="007338F8"/>
    <w:rsid w:val="007357C5"/>
    <w:rsid w:val="00736B50"/>
    <w:rsid w:val="00737E2E"/>
    <w:rsid w:val="00740369"/>
    <w:rsid w:val="00741C9F"/>
    <w:rsid w:val="007431E5"/>
    <w:rsid w:val="0074487D"/>
    <w:rsid w:val="00757AEC"/>
    <w:rsid w:val="007606F0"/>
    <w:rsid w:val="00767893"/>
    <w:rsid w:val="00773C9C"/>
    <w:rsid w:val="00775205"/>
    <w:rsid w:val="0077585A"/>
    <w:rsid w:val="007774C6"/>
    <w:rsid w:val="007950C2"/>
    <w:rsid w:val="00795A89"/>
    <w:rsid w:val="00797849"/>
    <w:rsid w:val="007A5BBB"/>
    <w:rsid w:val="007A6A1B"/>
    <w:rsid w:val="007B0399"/>
    <w:rsid w:val="007C4477"/>
    <w:rsid w:val="007C5031"/>
    <w:rsid w:val="007C5889"/>
    <w:rsid w:val="007C6615"/>
    <w:rsid w:val="007D12A4"/>
    <w:rsid w:val="007D1957"/>
    <w:rsid w:val="007D4427"/>
    <w:rsid w:val="007D622C"/>
    <w:rsid w:val="007E7DF0"/>
    <w:rsid w:val="008009D1"/>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41A0"/>
    <w:rsid w:val="00845395"/>
    <w:rsid w:val="00846BF1"/>
    <w:rsid w:val="00860ABB"/>
    <w:rsid w:val="00862ECC"/>
    <w:rsid w:val="00864CDE"/>
    <w:rsid w:val="00866CF6"/>
    <w:rsid w:val="0087472B"/>
    <w:rsid w:val="00875465"/>
    <w:rsid w:val="0087774E"/>
    <w:rsid w:val="00877DCC"/>
    <w:rsid w:val="0088368C"/>
    <w:rsid w:val="00886072"/>
    <w:rsid w:val="00895F12"/>
    <w:rsid w:val="00895FB7"/>
    <w:rsid w:val="00896863"/>
    <w:rsid w:val="008A14F6"/>
    <w:rsid w:val="008A7C15"/>
    <w:rsid w:val="008C17F9"/>
    <w:rsid w:val="008C2129"/>
    <w:rsid w:val="008C29F5"/>
    <w:rsid w:val="008C65DA"/>
    <w:rsid w:val="008C73E0"/>
    <w:rsid w:val="008D1AB2"/>
    <w:rsid w:val="008D278C"/>
    <w:rsid w:val="008E3A3C"/>
    <w:rsid w:val="008E46EA"/>
    <w:rsid w:val="008E58EF"/>
    <w:rsid w:val="008E7230"/>
    <w:rsid w:val="008F0CA6"/>
    <w:rsid w:val="008F4D69"/>
    <w:rsid w:val="008F7B40"/>
    <w:rsid w:val="00901F7E"/>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66F4"/>
    <w:rsid w:val="00946B24"/>
    <w:rsid w:val="00947DFA"/>
    <w:rsid w:val="00955228"/>
    <w:rsid w:val="00956CDD"/>
    <w:rsid w:val="0096403B"/>
    <w:rsid w:val="00967F32"/>
    <w:rsid w:val="00972497"/>
    <w:rsid w:val="00975977"/>
    <w:rsid w:val="0098123D"/>
    <w:rsid w:val="00981908"/>
    <w:rsid w:val="00987BE6"/>
    <w:rsid w:val="00996B8B"/>
    <w:rsid w:val="009A1A7A"/>
    <w:rsid w:val="009A1ED1"/>
    <w:rsid w:val="009A32EA"/>
    <w:rsid w:val="009B32B6"/>
    <w:rsid w:val="009B3E98"/>
    <w:rsid w:val="009B4591"/>
    <w:rsid w:val="009B6EF3"/>
    <w:rsid w:val="009C50E8"/>
    <w:rsid w:val="009C52B3"/>
    <w:rsid w:val="009C78E3"/>
    <w:rsid w:val="009D21D3"/>
    <w:rsid w:val="009D21F9"/>
    <w:rsid w:val="009D2567"/>
    <w:rsid w:val="009D6C54"/>
    <w:rsid w:val="009E01B9"/>
    <w:rsid w:val="009E2140"/>
    <w:rsid w:val="009E2620"/>
    <w:rsid w:val="009E5467"/>
    <w:rsid w:val="009F2250"/>
    <w:rsid w:val="009F56C7"/>
    <w:rsid w:val="00A0120C"/>
    <w:rsid w:val="00A030E8"/>
    <w:rsid w:val="00A05378"/>
    <w:rsid w:val="00A06B97"/>
    <w:rsid w:val="00A076BA"/>
    <w:rsid w:val="00A11B15"/>
    <w:rsid w:val="00A12785"/>
    <w:rsid w:val="00A156DF"/>
    <w:rsid w:val="00A2007D"/>
    <w:rsid w:val="00A203C1"/>
    <w:rsid w:val="00A21684"/>
    <w:rsid w:val="00A23605"/>
    <w:rsid w:val="00A26032"/>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66FB6"/>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0F4E"/>
    <w:rsid w:val="00AB197F"/>
    <w:rsid w:val="00AB21D7"/>
    <w:rsid w:val="00AB79C2"/>
    <w:rsid w:val="00AC128D"/>
    <w:rsid w:val="00AC192C"/>
    <w:rsid w:val="00AC23C8"/>
    <w:rsid w:val="00AC3930"/>
    <w:rsid w:val="00AC52FF"/>
    <w:rsid w:val="00AD0494"/>
    <w:rsid w:val="00AD296C"/>
    <w:rsid w:val="00AD36D9"/>
    <w:rsid w:val="00AD6163"/>
    <w:rsid w:val="00AD673E"/>
    <w:rsid w:val="00AE54A4"/>
    <w:rsid w:val="00AE5DEA"/>
    <w:rsid w:val="00AF1CA1"/>
    <w:rsid w:val="00AF2894"/>
    <w:rsid w:val="00AF6576"/>
    <w:rsid w:val="00B03FA3"/>
    <w:rsid w:val="00B1028F"/>
    <w:rsid w:val="00B115AA"/>
    <w:rsid w:val="00B115B4"/>
    <w:rsid w:val="00B12DE7"/>
    <w:rsid w:val="00B12EEE"/>
    <w:rsid w:val="00B20068"/>
    <w:rsid w:val="00B21B65"/>
    <w:rsid w:val="00B261A2"/>
    <w:rsid w:val="00B35E13"/>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E0"/>
    <w:rsid w:val="00B76196"/>
    <w:rsid w:val="00B83922"/>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C0BF9"/>
    <w:rsid w:val="00BC0CE2"/>
    <w:rsid w:val="00BC3BAB"/>
    <w:rsid w:val="00BC4092"/>
    <w:rsid w:val="00BC79BD"/>
    <w:rsid w:val="00BD1640"/>
    <w:rsid w:val="00BD1C4F"/>
    <w:rsid w:val="00BD40A2"/>
    <w:rsid w:val="00BD4F40"/>
    <w:rsid w:val="00BD73F0"/>
    <w:rsid w:val="00BE24DC"/>
    <w:rsid w:val="00BE2912"/>
    <w:rsid w:val="00BE33B1"/>
    <w:rsid w:val="00BE5546"/>
    <w:rsid w:val="00BF1A88"/>
    <w:rsid w:val="00BF2287"/>
    <w:rsid w:val="00BF298D"/>
    <w:rsid w:val="00BF705D"/>
    <w:rsid w:val="00BF7FEB"/>
    <w:rsid w:val="00C03472"/>
    <w:rsid w:val="00C07086"/>
    <w:rsid w:val="00C13A7A"/>
    <w:rsid w:val="00C150D6"/>
    <w:rsid w:val="00C20465"/>
    <w:rsid w:val="00C21663"/>
    <w:rsid w:val="00C21F77"/>
    <w:rsid w:val="00C264D5"/>
    <w:rsid w:val="00C26F9F"/>
    <w:rsid w:val="00C30F5E"/>
    <w:rsid w:val="00C32D68"/>
    <w:rsid w:val="00C37A3F"/>
    <w:rsid w:val="00C44E3C"/>
    <w:rsid w:val="00C504E8"/>
    <w:rsid w:val="00C544D7"/>
    <w:rsid w:val="00C5529B"/>
    <w:rsid w:val="00C56339"/>
    <w:rsid w:val="00C60619"/>
    <w:rsid w:val="00C65AB7"/>
    <w:rsid w:val="00C6683E"/>
    <w:rsid w:val="00C67E56"/>
    <w:rsid w:val="00C753BE"/>
    <w:rsid w:val="00C81684"/>
    <w:rsid w:val="00C83CD9"/>
    <w:rsid w:val="00C84E37"/>
    <w:rsid w:val="00C85302"/>
    <w:rsid w:val="00C854C7"/>
    <w:rsid w:val="00C9196F"/>
    <w:rsid w:val="00C9519F"/>
    <w:rsid w:val="00CB0297"/>
    <w:rsid w:val="00CB12F2"/>
    <w:rsid w:val="00CB1925"/>
    <w:rsid w:val="00CB3EF9"/>
    <w:rsid w:val="00CB650B"/>
    <w:rsid w:val="00CC03DC"/>
    <w:rsid w:val="00CC3E5C"/>
    <w:rsid w:val="00CC557A"/>
    <w:rsid w:val="00CC68A0"/>
    <w:rsid w:val="00CC73AD"/>
    <w:rsid w:val="00CC75E7"/>
    <w:rsid w:val="00CD02AD"/>
    <w:rsid w:val="00CD47E3"/>
    <w:rsid w:val="00CD5F24"/>
    <w:rsid w:val="00CE0657"/>
    <w:rsid w:val="00CE07FD"/>
    <w:rsid w:val="00CE19AA"/>
    <w:rsid w:val="00CE7EF1"/>
    <w:rsid w:val="00CF2F99"/>
    <w:rsid w:val="00CF7D37"/>
    <w:rsid w:val="00D017E1"/>
    <w:rsid w:val="00D01804"/>
    <w:rsid w:val="00D04171"/>
    <w:rsid w:val="00D05118"/>
    <w:rsid w:val="00D071B5"/>
    <w:rsid w:val="00D1114E"/>
    <w:rsid w:val="00D21890"/>
    <w:rsid w:val="00D2398E"/>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4E0E"/>
    <w:rsid w:val="00D757F9"/>
    <w:rsid w:val="00D8393D"/>
    <w:rsid w:val="00D94CA0"/>
    <w:rsid w:val="00D94D80"/>
    <w:rsid w:val="00D9785B"/>
    <w:rsid w:val="00DA7FF8"/>
    <w:rsid w:val="00DB0A6B"/>
    <w:rsid w:val="00DB4046"/>
    <w:rsid w:val="00DB5760"/>
    <w:rsid w:val="00DB59DE"/>
    <w:rsid w:val="00DD087E"/>
    <w:rsid w:val="00DD2535"/>
    <w:rsid w:val="00DD348F"/>
    <w:rsid w:val="00DD51BB"/>
    <w:rsid w:val="00DD5A56"/>
    <w:rsid w:val="00DD7BCF"/>
    <w:rsid w:val="00DE1147"/>
    <w:rsid w:val="00DF7AED"/>
    <w:rsid w:val="00E01116"/>
    <w:rsid w:val="00E03EC0"/>
    <w:rsid w:val="00E111EB"/>
    <w:rsid w:val="00E12203"/>
    <w:rsid w:val="00E13944"/>
    <w:rsid w:val="00E14391"/>
    <w:rsid w:val="00E177AF"/>
    <w:rsid w:val="00E17F90"/>
    <w:rsid w:val="00E22DA0"/>
    <w:rsid w:val="00E2468E"/>
    <w:rsid w:val="00E27E4D"/>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94949"/>
    <w:rsid w:val="00EA40C1"/>
    <w:rsid w:val="00EA4BB9"/>
    <w:rsid w:val="00EB000D"/>
    <w:rsid w:val="00EB17E4"/>
    <w:rsid w:val="00EB211C"/>
    <w:rsid w:val="00EB3FD5"/>
    <w:rsid w:val="00EB43E2"/>
    <w:rsid w:val="00EC601B"/>
    <w:rsid w:val="00EC6496"/>
    <w:rsid w:val="00EC6774"/>
    <w:rsid w:val="00ED532D"/>
    <w:rsid w:val="00EE0F84"/>
    <w:rsid w:val="00EE1D08"/>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C98"/>
    <w:rsid w:val="00F364BD"/>
    <w:rsid w:val="00F45134"/>
    <w:rsid w:val="00F56416"/>
    <w:rsid w:val="00F74B9F"/>
    <w:rsid w:val="00F7533A"/>
    <w:rsid w:val="00F80CF5"/>
    <w:rsid w:val="00F82569"/>
    <w:rsid w:val="00F8288E"/>
    <w:rsid w:val="00F87E30"/>
    <w:rsid w:val="00F9120E"/>
    <w:rsid w:val="00F91D28"/>
    <w:rsid w:val="00F94689"/>
    <w:rsid w:val="00F970A4"/>
    <w:rsid w:val="00F9755A"/>
    <w:rsid w:val="00FA041A"/>
    <w:rsid w:val="00FA36EF"/>
    <w:rsid w:val="00FB287A"/>
    <w:rsid w:val="00FB4538"/>
    <w:rsid w:val="00FC4C43"/>
    <w:rsid w:val="00FC55D3"/>
    <w:rsid w:val="00FC5F22"/>
    <w:rsid w:val="00FC69FC"/>
    <w:rsid w:val="00FC740F"/>
    <w:rsid w:val="00FD2326"/>
    <w:rsid w:val="00FD431E"/>
    <w:rsid w:val="00FD5E4C"/>
    <w:rsid w:val="00FF1B51"/>
    <w:rsid w:val="00FF295A"/>
    <w:rsid w:val="00FF53F6"/>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 w:type="character" w:customStyle="1" w:styleId="UnresolvedMention2">
    <w:name w:val="Unresolved Mention2"/>
    <w:basedOn w:val="DefaultParagraphFont"/>
    <w:uiPriority w:val="99"/>
    <w:semiHidden/>
    <w:unhideWhenUsed/>
    <w:rsid w:val="00DD51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65094358">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285431423">
      <w:bodyDiv w:val="1"/>
      <w:marLeft w:val="0"/>
      <w:marRight w:val="0"/>
      <w:marTop w:val="0"/>
      <w:marBottom w:val="0"/>
      <w:divBdr>
        <w:top w:val="none" w:sz="0" w:space="0" w:color="auto"/>
        <w:left w:val="none" w:sz="0" w:space="0" w:color="auto"/>
        <w:bottom w:val="none" w:sz="0" w:space="0" w:color="auto"/>
        <w:right w:val="none" w:sz="0" w:space="0" w:color="auto"/>
      </w:divBdr>
      <w:divsChild>
        <w:div w:id="68619202">
          <w:marLeft w:val="0"/>
          <w:marRight w:val="0"/>
          <w:marTop w:val="0"/>
          <w:marBottom w:val="0"/>
          <w:divBdr>
            <w:top w:val="none" w:sz="0" w:space="0" w:color="auto"/>
            <w:left w:val="none" w:sz="0" w:space="0" w:color="auto"/>
            <w:bottom w:val="none" w:sz="0" w:space="0" w:color="auto"/>
            <w:right w:val="none" w:sz="0" w:space="0" w:color="auto"/>
          </w:divBdr>
        </w:div>
      </w:divsChild>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23625948">
      <w:bodyDiv w:val="1"/>
      <w:marLeft w:val="0"/>
      <w:marRight w:val="0"/>
      <w:marTop w:val="0"/>
      <w:marBottom w:val="0"/>
      <w:divBdr>
        <w:top w:val="none" w:sz="0" w:space="0" w:color="auto"/>
        <w:left w:val="none" w:sz="0" w:space="0" w:color="auto"/>
        <w:bottom w:val="none" w:sz="0" w:space="0" w:color="auto"/>
        <w:right w:val="none" w:sz="0" w:space="0" w:color="auto"/>
      </w:divBdr>
    </w:div>
    <w:div w:id="331838575">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70152596">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2280253">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664472804">
      <w:bodyDiv w:val="1"/>
      <w:marLeft w:val="0"/>
      <w:marRight w:val="0"/>
      <w:marTop w:val="0"/>
      <w:marBottom w:val="0"/>
      <w:divBdr>
        <w:top w:val="none" w:sz="0" w:space="0" w:color="auto"/>
        <w:left w:val="none" w:sz="0" w:space="0" w:color="auto"/>
        <w:bottom w:val="none" w:sz="0" w:space="0" w:color="auto"/>
        <w:right w:val="none" w:sz="0" w:space="0" w:color="auto"/>
      </w:divBdr>
      <w:divsChild>
        <w:div w:id="1029258182">
          <w:marLeft w:val="0"/>
          <w:marRight w:val="0"/>
          <w:marTop w:val="0"/>
          <w:marBottom w:val="0"/>
          <w:divBdr>
            <w:top w:val="none" w:sz="0" w:space="0" w:color="auto"/>
            <w:left w:val="none" w:sz="0" w:space="0" w:color="auto"/>
            <w:bottom w:val="none" w:sz="0" w:space="0" w:color="auto"/>
            <w:right w:val="none" w:sz="0" w:space="0" w:color="auto"/>
          </w:divBdr>
        </w:div>
      </w:divsChild>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755520258">
      <w:bodyDiv w:val="1"/>
      <w:marLeft w:val="0"/>
      <w:marRight w:val="0"/>
      <w:marTop w:val="0"/>
      <w:marBottom w:val="0"/>
      <w:divBdr>
        <w:top w:val="none" w:sz="0" w:space="0" w:color="auto"/>
        <w:left w:val="none" w:sz="0" w:space="0" w:color="auto"/>
        <w:bottom w:val="none" w:sz="0" w:space="0" w:color="auto"/>
        <w:right w:val="none" w:sz="0" w:space="0" w:color="auto"/>
      </w:divBdr>
    </w:div>
    <w:div w:id="80998310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962003597">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3634586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7679799">
      <w:bodyDiv w:val="1"/>
      <w:marLeft w:val="0"/>
      <w:marRight w:val="0"/>
      <w:marTop w:val="0"/>
      <w:marBottom w:val="0"/>
      <w:divBdr>
        <w:top w:val="none" w:sz="0" w:space="0" w:color="auto"/>
        <w:left w:val="none" w:sz="0" w:space="0" w:color="auto"/>
        <w:bottom w:val="none" w:sz="0" w:space="0" w:color="auto"/>
        <w:right w:val="none" w:sz="0" w:space="0" w:color="auto"/>
      </w:divBdr>
      <w:divsChild>
        <w:div w:id="911356246">
          <w:marLeft w:val="0"/>
          <w:marRight w:val="0"/>
          <w:marTop w:val="0"/>
          <w:marBottom w:val="0"/>
          <w:divBdr>
            <w:top w:val="none" w:sz="0" w:space="0" w:color="auto"/>
            <w:left w:val="none" w:sz="0" w:space="0" w:color="auto"/>
            <w:bottom w:val="none" w:sz="0" w:space="0" w:color="auto"/>
            <w:right w:val="none" w:sz="0" w:space="0" w:color="auto"/>
          </w:divBdr>
        </w:div>
      </w:divsChild>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04689639">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72336934">
      <w:bodyDiv w:val="1"/>
      <w:marLeft w:val="0"/>
      <w:marRight w:val="0"/>
      <w:marTop w:val="0"/>
      <w:marBottom w:val="0"/>
      <w:divBdr>
        <w:top w:val="none" w:sz="0" w:space="0" w:color="auto"/>
        <w:left w:val="none" w:sz="0" w:space="0" w:color="auto"/>
        <w:bottom w:val="none" w:sz="0" w:space="0" w:color="auto"/>
        <w:right w:val="none" w:sz="0" w:space="0" w:color="auto"/>
      </w:divBdr>
      <w:divsChild>
        <w:div w:id="1511724108">
          <w:marLeft w:val="0"/>
          <w:marRight w:val="0"/>
          <w:marTop w:val="0"/>
          <w:marBottom w:val="0"/>
          <w:divBdr>
            <w:top w:val="none" w:sz="0" w:space="0" w:color="auto"/>
            <w:left w:val="none" w:sz="0" w:space="0" w:color="auto"/>
            <w:bottom w:val="none" w:sz="0" w:space="0" w:color="auto"/>
            <w:right w:val="none" w:sz="0" w:space="0" w:color="auto"/>
          </w:divBdr>
        </w:div>
      </w:divsChild>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3885530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285891803">
      <w:bodyDiv w:val="1"/>
      <w:marLeft w:val="0"/>
      <w:marRight w:val="0"/>
      <w:marTop w:val="0"/>
      <w:marBottom w:val="0"/>
      <w:divBdr>
        <w:top w:val="none" w:sz="0" w:space="0" w:color="auto"/>
        <w:left w:val="none" w:sz="0" w:space="0" w:color="auto"/>
        <w:bottom w:val="none" w:sz="0" w:space="0" w:color="auto"/>
        <w:right w:val="none" w:sz="0" w:space="0" w:color="auto"/>
      </w:divBdr>
    </w:div>
    <w:div w:id="1287853416">
      <w:bodyDiv w:val="1"/>
      <w:marLeft w:val="0"/>
      <w:marRight w:val="0"/>
      <w:marTop w:val="0"/>
      <w:marBottom w:val="0"/>
      <w:divBdr>
        <w:top w:val="none" w:sz="0" w:space="0" w:color="auto"/>
        <w:left w:val="none" w:sz="0" w:space="0" w:color="auto"/>
        <w:bottom w:val="none" w:sz="0" w:space="0" w:color="auto"/>
        <w:right w:val="none" w:sz="0" w:space="0" w:color="auto"/>
      </w:divBdr>
      <w:divsChild>
        <w:div w:id="1508131343">
          <w:marLeft w:val="0"/>
          <w:marRight w:val="0"/>
          <w:marTop w:val="0"/>
          <w:marBottom w:val="0"/>
          <w:divBdr>
            <w:top w:val="none" w:sz="0" w:space="0" w:color="auto"/>
            <w:left w:val="none" w:sz="0" w:space="0" w:color="auto"/>
            <w:bottom w:val="none" w:sz="0" w:space="0" w:color="auto"/>
            <w:right w:val="none" w:sz="0" w:space="0" w:color="auto"/>
          </w:divBdr>
        </w:div>
      </w:divsChild>
    </w:div>
    <w:div w:id="1296830845">
      <w:bodyDiv w:val="1"/>
      <w:marLeft w:val="0"/>
      <w:marRight w:val="0"/>
      <w:marTop w:val="0"/>
      <w:marBottom w:val="0"/>
      <w:divBdr>
        <w:top w:val="none" w:sz="0" w:space="0" w:color="auto"/>
        <w:left w:val="none" w:sz="0" w:space="0" w:color="auto"/>
        <w:bottom w:val="none" w:sz="0" w:space="0" w:color="auto"/>
        <w:right w:val="none" w:sz="0" w:space="0" w:color="auto"/>
      </w:divBdr>
      <w:divsChild>
        <w:div w:id="322005081">
          <w:marLeft w:val="0"/>
          <w:marRight w:val="0"/>
          <w:marTop w:val="0"/>
          <w:marBottom w:val="0"/>
          <w:divBdr>
            <w:top w:val="none" w:sz="0" w:space="0" w:color="auto"/>
            <w:left w:val="none" w:sz="0" w:space="0" w:color="auto"/>
            <w:bottom w:val="none" w:sz="0" w:space="0" w:color="auto"/>
            <w:right w:val="none" w:sz="0" w:space="0" w:color="auto"/>
          </w:divBdr>
        </w:div>
      </w:divsChild>
    </w:div>
    <w:div w:id="1329212947">
      <w:bodyDiv w:val="1"/>
      <w:marLeft w:val="0"/>
      <w:marRight w:val="0"/>
      <w:marTop w:val="0"/>
      <w:marBottom w:val="0"/>
      <w:divBdr>
        <w:top w:val="none" w:sz="0" w:space="0" w:color="auto"/>
        <w:left w:val="none" w:sz="0" w:space="0" w:color="auto"/>
        <w:bottom w:val="none" w:sz="0" w:space="0" w:color="auto"/>
        <w:right w:val="none" w:sz="0" w:space="0" w:color="auto"/>
      </w:divBdr>
    </w:div>
    <w:div w:id="1344285508">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386756332">
      <w:bodyDiv w:val="1"/>
      <w:marLeft w:val="0"/>
      <w:marRight w:val="0"/>
      <w:marTop w:val="0"/>
      <w:marBottom w:val="0"/>
      <w:divBdr>
        <w:top w:val="none" w:sz="0" w:space="0" w:color="auto"/>
        <w:left w:val="none" w:sz="0" w:space="0" w:color="auto"/>
        <w:bottom w:val="none" w:sz="0" w:space="0" w:color="auto"/>
        <w:right w:val="none" w:sz="0" w:space="0" w:color="auto"/>
      </w:divBdr>
      <w:divsChild>
        <w:div w:id="265889360">
          <w:marLeft w:val="0"/>
          <w:marRight w:val="0"/>
          <w:marTop w:val="0"/>
          <w:marBottom w:val="0"/>
          <w:divBdr>
            <w:top w:val="none" w:sz="0" w:space="0" w:color="auto"/>
            <w:left w:val="none" w:sz="0" w:space="0" w:color="auto"/>
            <w:bottom w:val="none" w:sz="0" w:space="0" w:color="auto"/>
            <w:right w:val="none" w:sz="0" w:space="0" w:color="auto"/>
          </w:divBdr>
        </w:div>
      </w:divsChild>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62504723">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46354305">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698697125">
      <w:bodyDiv w:val="1"/>
      <w:marLeft w:val="0"/>
      <w:marRight w:val="0"/>
      <w:marTop w:val="0"/>
      <w:marBottom w:val="0"/>
      <w:divBdr>
        <w:top w:val="none" w:sz="0" w:space="0" w:color="auto"/>
        <w:left w:val="none" w:sz="0" w:space="0" w:color="auto"/>
        <w:bottom w:val="none" w:sz="0" w:space="0" w:color="auto"/>
        <w:right w:val="none" w:sz="0" w:space="0" w:color="auto"/>
      </w:divBdr>
      <w:divsChild>
        <w:div w:id="854731064">
          <w:marLeft w:val="0"/>
          <w:marRight w:val="0"/>
          <w:marTop w:val="0"/>
          <w:marBottom w:val="0"/>
          <w:divBdr>
            <w:top w:val="none" w:sz="0" w:space="0" w:color="auto"/>
            <w:left w:val="none" w:sz="0" w:space="0" w:color="auto"/>
            <w:bottom w:val="none" w:sz="0" w:space="0" w:color="auto"/>
            <w:right w:val="none" w:sz="0" w:space="0" w:color="auto"/>
          </w:divBdr>
        </w:div>
      </w:divsChild>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65759370">
      <w:bodyDiv w:val="1"/>
      <w:marLeft w:val="0"/>
      <w:marRight w:val="0"/>
      <w:marTop w:val="0"/>
      <w:marBottom w:val="0"/>
      <w:divBdr>
        <w:top w:val="none" w:sz="0" w:space="0" w:color="auto"/>
        <w:left w:val="none" w:sz="0" w:space="0" w:color="auto"/>
        <w:bottom w:val="none" w:sz="0" w:space="0" w:color="auto"/>
        <w:right w:val="none" w:sz="0" w:space="0" w:color="auto"/>
      </w:divBdr>
      <w:divsChild>
        <w:div w:id="1071466227">
          <w:marLeft w:val="0"/>
          <w:marRight w:val="0"/>
          <w:marTop w:val="0"/>
          <w:marBottom w:val="0"/>
          <w:divBdr>
            <w:top w:val="none" w:sz="0" w:space="0" w:color="auto"/>
            <w:left w:val="none" w:sz="0" w:space="0" w:color="auto"/>
            <w:bottom w:val="none" w:sz="0" w:space="0" w:color="auto"/>
            <w:right w:val="none" w:sz="0" w:space="0" w:color="auto"/>
          </w:divBdr>
        </w:div>
      </w:divsChild>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797024835">
      <w:bodyDiv w:val="1"/>
      <w:marLeft w:val="0"/>
      <w:marRight w:val="0"/>
      <w:marTop w:val="0"/>
      <w:marBottom w:val="0"/>
      <w:divBdr>
        <w:top w:val="none" w:sz="0" w:space="0" w:color="auto"/>
        <w:left w:val="none" w:sz="0" w:space="0" w:color="auto"/>
        <w:bottom w:val="none" w:sz="0" w:space="0" w:color="auto"/>
        <w:right w:val="none" w:sz="0" w:space="0" w:color="auto"/>
      </w:divBdr>
      <w:divsChild>
        <w:div w:id="2004968845">
          <w:marLeft w:val="0"/>
          <w:marRight w:val="0"/>
          <w:marTop w:val="0"/>
          <w:marBottom w:val="0"/>
          <w:divBdr>
            <w:top w:val="none" w:sz="0" w:space="0" w:color="auto"/>
            <w:left w:val="none" w:sz="0" w:space="0" w:color="auto"/>
            <w:bottom w:val="none" w:sz="0" w:space="0" w:color="auto"/>
            <w:right w:val="none" w:sz="0" w:space="0" w:color="auto"/>
          </w:divBdr>
        </w:div>
      </w:divsChild>
    </w:div>
    <w:div w:id="1807815812">
      <w:bodyDiv w:val="1"/>
      <w:marLeft w:val="0"/>
      <w:marRight w:val="0"/>
      <w:marTop w:val="0"/>
      <w:marBottom w:val="0"/>
      <w:divBdr>
        <w:top w:val="none" w:sz="0" w:space="0" w:color="auto"/>
        <w:left w:val="none" w:sz="0" w:space="0" w:color="auto"/>
        <w:bottom w:val="none" w:sz="0" w:space="0" w:color="auto"/>
        <w:right w:val="none" w:sz="0" w:space="0" w:color="auto"/>
      </w:divBdr>
    </w:div>
    <w:div w:id="182743177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71722295">
      <w:bodyDiv w:val="1"/>
      <w:marLeft w:val="0"/>
      <w:marRight w:val="0"/>
      <w:marTop w:val="0"/>
      <w:marBottom w:val="0"/>
      <w:divBdr>
        <w:top w:val="none" w:sz="0" w:space="0" w:color="auto"/>
        <w:left w:val="none" w:sz="0" w:space="0" w:color="auto"/>
        <w:bottom w:val="none" w:sz="0" w:space="0" w:color="auto"/>
        <w:right w:val="none" w:sz="0" w:space="0" w:color="auto"/>
      </w:divBdr>
      <w:divsChild>
        <w:div w:id="1773085881">
          <w:marLeft w:val="0"/>
          <w:marRight w:val="0"/>
          <w:marTop w:val="0"/>
          <w:marBottom w:val="0"/>
          <w:divBdr>
            <w:top w:val="none" w:sz="0" w:space="0" w:color="auto"/>
            <w:left w:val="none" w:sz="0" w:space="0" w:color="auto"/>
            <w:bottom w:val="none" w:sz="0" w:space="0" w:color="auto"/>
            <w:right w:val="none" w:sz="0" w:space="0" w:color="auto"/>
          </w:divBdr>
        </w:div>
      </w:divsChild>
    </w:div>
    <w:div w:id="1875078053">
      <w:bodyDiv w:val="1"/>
      <w:marLeft w:val="0"/>
      <w:marRight w:val="0"/>
      <w:marTop w:val="0"/>
      <w:marBottom w:val="0"/>
      <w:divBdr>
        <w:top w:val="none" w:sz="0" w:space="0" w:color="auto"/>
        <w:left w:val="none" w:sz="0" w:space="0" w:color="auto"/>
        <w:bottom w:val="none" w:sz="0" w:space="0" w:color="auto"/>
        <w:right w:val="none" w:sz="0" w:space="0" w:color="auto"/>
      </w:divBdr>
      <w:divsChild>
        <w:div w:id="445348812">
          <w:marLeft w:val="0"/>
          <w:marRight w:val="0"/>
          <w:marTop w:val="0"/>
          <w:marBottom w:val="0"/>
          <w:divBdr>
            <w:top w:val="none" w:sz="0" w:space="0" w:color="auto"/>
            <w:left w:val="none" w:sz="0" w:space="0" w:color="auto"/>
            <w:bottom w:val="none" w:sz="0" w:space="0" w:color="auto"/>
            <w:right w:val="none" w:sz="0" w:space="0" w:color="auto"/>
          </w:divBdr>
        </w:div>
      </w:divsChild>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1986087628">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13296786">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 w:id="2085838845">
      <w:bodyDiv w:val="1"/>
      <w:marLeft w:val="0"/>
      <w:marRight w:val="0"/>
      <w:marTop w:val="0"/>
      <w:marBottom w:val="0"/>
      <w:divBdr>
        <w:top w:val="none" w:sz="0" w:space="0" w:color="auto"/>
        <w:left w:val="none" w:sz="0" w:space="0" w:color="auto"/>
        <w:bottom w:val="none" w:sz="0" w:space="0" w:color="auto"/>
        <w:right w:val="none" w:sz="0" w:space="0" w:color="auto"/>
      </w:divBdr>
    </w:div>
    <w:div w:id="214034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www.mdpi.com/2071-1050/14/4/2009"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www.connectpointz.com/blog/how-manual-processes-hurt-your-business" TargetMode="External"/><Relationship Id="rId47"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hyperlink" Target="https://www.jetir.org/papers/JETIR2111201.pdf" TargetMode="External"/><Relationship Id="rId45" Type="http://schemas.openxmlformats.org/officeDocument/2006/relationships/hyperlink" Target="https://www.canva.com/"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ww.figma.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himsical.com/flowcharts"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repository.cpu.edu.ph/handle/20.500.12852/2278?locale-attribute=en" TargetMode="External"/><Relationship Id="rId46" Type="http://schemas.openxmlformats.org/officeDocument/2006/relationships/header" Target="header4.xml"/><Relationship Id="rId20" Type="http://schemas.openxmlformats.org/officeDocument/2006/relationships/image" Target="media/image5.png"/><Relationship Id="rId41" Type="http://schemas.openxmlformats.org/officeDocument/2006/relationships/hyperlink" Target="https://eventespresso.com/2024/02/role-of-technology-in-event-management/"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EBED2FCB-0B6A-4830-868A-CE1375DBAC1C}">
  <ds:schemaRefs>
    <ds:schemaRef ds:uri="http://schemas.openxmlformats.org/officeDocument/2006/bibliography"/>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2495</TotalTime>
  <Pages>52</Pages>
  <Words>5734</Words>
  <Characters>32690</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Marc Oliver Gasta</cp:lastModifiedBy>
  <cp:revision>142</cp:revision>
  <cp:lastPrinted>2021-08-16T08:55:00Z</cp:lastPrinted>
  <dcterms:created xsi:type="dcterms:W3CDTF">2024-05-15T13:06:00Z</dcterms:created>
  <dcterms:modified xsi:type="dcterms:W3CDTF">2025-01-23T14:09:00Z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