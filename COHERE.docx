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7620714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5C376773"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4162DC"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3DAA1C6A" w:rsidR="007078AC" w:rsidRDefault="006472B2" w:rsidP="00C544D7">
      <w:pPr>
        <w:spacing w:line="480" w:lineRule="auto"/>
        <w:rPr>
          <w:rFonts w:ascii="Arial" w:hAnsi="Arial" w:cs="Arial"/>
        </w:rPr>
      </w:pPr>
      <w:r>
        <w:rPr>
          <w:rFonts w:ascii="Arial" w:hAnsi="Arial" w:cs="Arial"/>
          <w:noProof/>
        </w:rPr>
        <w:drawing>
          <wp:inline distT="0" distB="0" distL="0" distR="0" wp14:anchorId="3CD0B190" wp14:editId="36A686FD">
            <wp:extent cx="5773118" cy="6889681"/>
            <wp:effectExtent l="0" t="0" r="0" b="6985"/>
            <wp:docPr id="9376508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874"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84443" cy="6903196"/>
                    </a:xfrm>
                    <a:prstGeom prst="rect">
                      <a:avLst/>
                    </a:prstGeom>
                  </pic:spPr>
                </pic:pic>
              </a:graphicData>
            </a:graphic>
          </wp:inline>
        </w:drawing>
      </w:r>
    </w:p>
    <w:p w14:paraId="4B49A892" w14:textId="265B81D8" w:rsidR="007D1957" w:rsidRDefault="007D1957" w:rsidP="00C544D7">
      <w:pPr>
        <w:spacing w:line="480" w:lineRule="auto"/>
        <w:rPr>
          <w:rFonts w:ascii="Arial" w:hAnsi="Arial" w:cs="Arial"/>
        </w:rPr>
      </w:pPr>
      <w:r>
        <w:rPr>
          <w:rFonts w:ascii="Arial" w:hAnsi="Arial" w:cs="Arial"/>
        </w:rPr>
        <w:lastRenderedPageBreak/>
        <w:tab/>
        <w:t xml:space="preserve">Figure </w:t>
      </w:r>
      <w:r w:rsidR="00AD6163">
        <w:rPr>
          <w:rFonts w:ascii="Arial" w:hAnsi="Arial" w:cs="Arial"/>
        </w:rPr>
        <w:t>2</w:t>
      </w:r>
      <w:r>
        <w:rPr>
          <w:rFonts w:ascii="Arial" w:hAnsi="Arial" w:cs="Arial"/>
        </w:rPr>
        <w:t xml:space="preserve"> shows the use case diagram for the admin side of the system. This shows the interaction of the admin into the system. It shows the capabilities or the abilities of an admin into the system. It also represents the behavior of the admin towards the system. </w:t>
      </w:r>
    </w:p>
    <w:p w14:paraId="00BB27A3" w14:textId="5069D265"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Patron Side</w:t>
      </w:r>
      <w:r w:rsidR="002C38EB">
        <w:rPr>
          <w:rFonts w:ascii="Arial" w:hAnsi="Arial" w:cs="Arial"/>
        </w:rPr>
        <w:t xml:space="preserve"> </w:t>
      </w:r>
    </w:p>
    <w:p w14:paraId="5D0B431C" w14:textId="059FFDB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xml:space="preserve"> shows the use case diagram for patron (customer). This diagram shows the behavior, interaction and, the capabilities of the patron to the system. </w:t>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3E9D41DA" w:rsidR="00A47A22" w:rsidRPr="00A47A22" w:rsidRDefault="00607DBC" w:rsidP="00A47A22">
            <w:pPr>
              <w:spacing w:line="480" w:lineRule="auto"/>
              <w:jc w:val="center"/>
              <w:rPr>
                <w:rFonts w:ascii="Arial" w:hAnsi="Arial" w:cs="Arial"/>
                <w:b/>
                <w:bCs/>
              </w:rPr>
            </w:pPr>
            <w:r w:rsidRPr="00607DBC">
              <w:rPr>
                <w:rFonts w:ascii="Arial" w:hAnsi="Arial" w:cs="Arial"/>
                <w:b/>
                <w:bCs/>
              </w:rPr>
              <w:t>Manage Reservations</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5F1DE089" w:rsidR="00A47A22" w:rsidRPr="00A47A22" w:rsidRDefault="00A47A22" w:rsidP="00A47A22">
            <w:pPr>
              <w:spacing w:line="480" w:lineRule="auto"/>
              <w:jc w:val="center"/>
              <w:rPr>
                <w:rFonts w:ascii="Arial" w:hAnsi="Arial" w:cs="Arial"/>
              </w:rPr>
            </w:pPr>
            <w:r w:rsidRPr="00A47A22">
              <w:rPr>
                <w:rFonts w:ascii="Arial" w:hAnsi="Arial" w:cs="Arial"/>
              </w:rPr>
              <w:t>Admin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44F81FDE" w:rsidR="00A47A22" w:rsidRPr="00A47A22" w:rsidRDefault="00A47A22" w:rsidP="00A47A22">
            <w:pPr>
              <w:spacing w:line="480" w:lineRule="auto"/>
              <w:jc w:val="center"/>
              <w:rPr>
                <w:rFonts w:ascii="Arial" w:hAnsi="Arial" w:cs="Arial"/>
              </w:rPr>
            </w:pPr>
            <w:r w:rsidRPr="00A47A22">
              <w:rPr>
                <w:rFonts w:ascii="Arial" w:hAnsi="Arial" w:cs="Arial"/>
              </w:rPr>
              <w:t>The admin can manage customer reservations, including updating the reservation status (confirmed, canceled, rescheduled), and checking available and booked dates.</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62B2" w14:textId="7777777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32A4" w14:textId="2A7221BF" w:rsidR="00A47A22" w:rsidRPr="00A47A22" w:rsidRDefault="00A47A22" w:rsidP="001F4641">
            <w:pPr>
              <w:spacing w:line="480" w:lineRule="auto"/>
              <w:jc w:val="center"/>
              <w:rPr>
                <w:rFonts w:ascii="Arial" w:hAnsi="Arial" w:cs="Arial"/>
              </w:rPr>
            </w:pPr>
            <w:r w:rsidRPr="00A47A22">
              <w:rPr>
                <w:rFonts w:ascii="Arial" w:hAnsi="Arial" w:cs="Arial"/>
              </w:rPr>
              <w:t>Admin must log in to the system.</w:t>
            </w:r>
          </w:p>
        </w:tc>
      </w:tr>
      <w:tr w:rsidR="00740369" w:rsidRPr="00A47A22" w14:paraId="72C9F75D" w14:textId="77777777" w:rsidTr="00965D7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62D99" w14:textId="77777777" w:rsidR="00740369" w:rsidRPr="00A47A22" w:rsidRDefault="00740369" w:rsidP="00740369">
            <w:pPr>
              <w:spacing w:line="480" w:lineRule="auto"/>
              <w:jc w:val="center"/>
              <w:rPr>
                <w:rFonts w:ascii="Arial" w:hAnsi="Arial" w:cs="Arial"/>
              </w:rPr>
            </w:pPr>
            <w:r w:rsidRPr="00A47A22">
              <w:rPr>
                <w:rFonts w:ascii="Arial" w:hAnsi="Arial" w:cs="Arial"/>
              </w:rPr>
              <w:t>1. Admin logs into the system.</w:t>
            </w:r>
          </w:p>
          <w:p w14:paraId="67FCF263" w14:textId="77777777" w:rsidR="00740369" w:rsidRPr="00A47A22" w:rsidRDefault="00740369" w:rsidP="00740369">
            <w:pPr>
              <w:spacing w:line="480" w:lineRule="auto"/>
              <w:jc w:val="center"/>
              <w:rPr>
                <w:rFonts w:ascii="Arial" w:hAnsi="Arial" w:cs="Arial"/>
              </w:rPr>
            </w:pPr>
            <w:r w:rsidRPr="00A47A22">
              <w:rPr>
                <w:rFonts w:ascii="Arial" w:hAnsi="Arial" w:cs="Arial"/>
              </w:rPr>
              <w:t>2. Admin navigates to the reservation management dashboard.</w:t>
            </w:r>
          </w:p>
          <w:p w14:paraId="6DEBA69D" w14:textId="77777777" w:rsidR="00740369" w:rsidRPr="00A47A22" w:rsidRDefault="00740369" w:rsidP="00A47A22">
            <w:pPr>
              <w:spacing w:line="480" w:lineRule="auto"/>
              <w:jc w:val="center"/>
              <w:rPr>
                <w:rFonts w:ascii="Arial" w:hAnsi="Arial" w:cs="Arial"/>
              </w:rPr>
            </w:pPr>
            <w:r w:rsidRPr="00A47A22">
              <w:rPr>
                <w:rFonts w:ascii="Arial" w:hAnsi="Arial" w:cs="Arial"/>
              </w:rPr>
              <w:t>3. Admin views booked and available dates.</w:t>
            </w:r>
          </w:p>
          <w:p w14:paraId="695EBEC8" w14:textId="0463CF66" w:rsidR="00740369" w:rsidRPr="00A47A22" w:rsidRDefault="00740369" w:rsidP="00A47A22">
            <w:pPr>
              <w:spacing w:line="480" w:lineRule="auto"/>
              <w:jc w:val="center"/>
              <w:rPr>
                <w:rFonts w:ascii="Arial" w:hAnsi="Arial" w:cs="Arial"/>
              </w:rPr>
            </w:pPr>
            <w:r w:rsidRPr="00A47A22">
              <w:rPr>
                <w:rFonts w:ascii="Arial" w:hAnsi="Arial" w:cs="Arial"/>
              </w:rPr>
              <w:t>4. Admin updates reservation statuses as needed.</w:t>
            </w: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lastRenderedPageBreak/>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2EE3A5E1" w:rsidR="00A47A22" w:rsidRPr="00A47A22" w:rsidRDefault="00A47A22" w:rsidP="00172A95">
            <w:pPr>
              <w:pStyle w:val="ListParagraph"/>
              <w:spacing w:line="480" w:lineRule="auto"/>
              <w:rPr>
                <w:rFonts w:ascii="Arial" w:hAnsi="Arial" w:cs="Arial"/>
              </w:rPr>
            </w:pPr>
            <w:r w:rsidRPr="00A47A22">
              <w:rPr>
                <w:rFonts w:ascii="Arial" w:hAnsi="Arial" w:cs="Arial"/>
              </w:rPr>
              <w:t>If the reservation does not exist, the system displays an error message.</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2242" w14:textId="256393FF" w:rsidR="00FB4538" w:rsidRPr="00A47A22" w:rsidRDefault="00FB4538" w:rsidP="00FB4538">
            <w:pPr>
              <w:pStyle w:val="ListParagraph"/>
              <w:spacing w:line="480" w:lineRule="auto"/>
              <w:rPr>
                <w:rFonts w:ascii="Arial" w:hAnsi="Arial" w:cs="Arial"/>
              </w:rPr>
            </w:pPr>
            <w:r w:rsidRPr="00A47A22">
              <w:rPr>
                <w:rFonts w:ascii="Arial" w:hAnsi="Arial" w:cs="Arial"/>
              </w:rPr>
              <w:t>Updated reservation details are reflected in the system.</w:t>
            </w:r>
          </w:p>
        </w:tc>
      </w:tr>
    </w:tbl>
    <w:p w14:paraId="0FF86FCF" w14:textId="77777777" w:rsidR="007D1957" w:rsidRDefault="007D1957"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73909C15" w:rsidR="005C09D7" w:rsidRPr="005C09D7" w:rsidRDefault="00607DBC" w:rsidP="005C09D7">
            <w:pPr>
              <w:spacing w:line="480" w:lineRule="auto"/>
              <w:jc w:val="center"/>
              <w:rPr>
                <w:rFonts w:ascii="Arial" w:hAnsi="Arial" w:cs="Arial"/>
              </w:rPr>
            </w:pPr>
            <w:r w:rsidRPr="00607DBC">
              <w:rPr>
                <w:rFonts w:ascii="Arial" w:hAnsi="Arial" w:cs="Arial"/>
                <w:b/>
                <w:bCs/>
              </w:rPr>
              <w:t>Handle Inquiries</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3C38A4EE" w:rsidR="005C09D7" w:rsidRPr="005C09D7" w:rsidRDefault="005C09D7" w:rsidP="005C09D7">
            <w:pPr>
              <w:spacing w:line="480" w:lineRule="auto"/>
              <w:jc w:val="center"/>
              <w:rPr>
                <w:rFonts w:ascii="Arial" w:hAnsi="Arial" w:cs="Arial"/>
              </w:rPr>
            </w:pPr>
            <w:r w:rsidRPr="005C09D7">
              <w:rPr>
                <w:rFonts w:ascii="Arial" w:hAnsi="Arial" w:cs="Arial"/>
              </w:rPr>
              <w:t>The admin can review and answer inquiries from customers.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7F63B556" w:rsidR="005C09D7" w:rsidRPr="005C09D7" w:rsidRDefault="001F4641" w:rsidP="001F4641">
            <w:pPr>
              <w:spacing w:line="480" w:lineRule="auto"/>
              <w:jc w:val="center"/>
              <w:rPr>
                <w:rFonts w:ascii="Arial" w:hAnsi="Arial" w:cs="Arial"/>
              </w:rPr>
            </w:pPr>
            <w:r>
              <w:rPr>
                <w:rFonts w:ascii="Arial" w:hAnsi="Arial" w:cs="Arial"/>
              </w:rPr>
              <w:t>A</w:t>
            </w:r>
            <w:r w:rsidR="005C09D7" w:rsidRPr="005C09D7">
              <w:rPr>
                <w:rFonts w:ascii="Arial" w:hAnsi="Arial" w:cs="Arial"/>
              </w:rPr>
              <w:t>dmin must log in to the system.</w:t>
            </w:r>
          </w:p>
        </w:tc>
      </w:tr>
      <w:tr w:rsidR="00172A95" w:rsidRPr="005C09D7" w14:paraId="3144E700" w14:textId="77777777" w:rsidTr="0076560E">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6EBCD74" w14:textId="77777777" w:rsidR="00172A95" w:rsidRPr="005C09D7" w:rsidRDefault="00172A95" w:rsidP="005C09D7">
            <w:pPr>
              <w:spacing w:line="480" w:lineRule="auto"/>
              <w:jc w:val="center"/>
              <w:rPr>
                <w:rFonts w:ascii="Arial" w:hAnsi="Arial" w:cs="Arial"/>
              </w:rPr>
            </w:pPr>
            <w:r w:rsidRPr="005C09D7">
              <w:rPr>
                <w:rFonts w:ascii="Arial" w:hAnsi="Arial" w:cs="Arial"/>
              </w:rPr>
              <w:t>1. Admin logs into the system.</w:t>
            </w:r>
          </w:p>
          <w:p w14:paraId="0F35B189" w14:textId="77777777" w:rsidR="00172A95" w:rsidRPr="005C09D7" w:rsidRDefault="00172A95" w:rsidP="005C09D7">
            <w:pPr>
              <w:spacing w:line="480" w:lineRule="auto"/>
              <w:jc w:val="center"/>
              <w:rPr>
                <w:rFonts w:ascii="Arial" w:hAnsi="Arial" w:cs="Arial"/>
              </w:rPr>
            </w:pPr>
            <w:r w:rsidRPr="005C09D7">
              <w:rPr>
                <w:rFonts w:ascii="Arial" w:hAnsi="Arial" w:cs="Arial"/>
              </w:rPr>
              <w:t>2. Admin navigates to the inquiries section.</w:t>
            </w:r>
          </w:p>
          <w:p w14:paraId="19E898CF" w14:textId="77777777" w:rsidR="00172A95" w:rsidRPr="005C09D7" w:rsidRDefault="00172A95" w:rsidP="005C09D7">
            <w:pPr>
              <w:spacing w:line="480" w:lineRule="auto"/>
              <w:jc w:val="center"/>
              <w:rPr>
                <w:rFonts w:ascii="Arial" w:hAnsi="Arial" w:cs="Arial"/>
              </w:rPr>
            </w:pPr>
            <w:r w:rsidRPr="005C09D7">
              <w:rPr>
                <w:rFonts w:ascii="Arial" w:hAnsi="Arial" w:cs="Arial"/>
              </w:rPr>
              <w:t>3. Admin reviews inquiries submitted by patrons.</w:t>
            </w:r>
          </w:p>
          <w:p w14:paraId="1E11F085" w14:textId="0B3AEDFB" w:rsidR="00172A95" w:rsidRPr="005C09D7" w:rsidRDefault="00172A95" w:rsidP="005C09D7">
            <w:pPr>
              <w:spacing w:line="480" w:lineRule="auto"/>
              <w:jc w:val="center"/>
              <w:rPr>
                <w:rFonts w:ascii="Arial" w:hAnsi="Arial" w:cs="Arial"/>
              </w:rPr>
            </w:pPr>
            <w:r w:rsidRPr="005C09D7">
              <w:rPr>
                <w:rFonts w:ascii="Arial" w:hAnsi="Arial" w:cs="Arial"/>
              </w:rPr>
              <w:t>4. Admin sends responses to the inquiries.</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059AB5E4" w:rsidR="005C09D7" w:rsidRPr="005C09D7" w:rsidRDefault="005C09D7" w:rsidP="00172A95">
            <w:pPr>
              <w:pStyle w:val="ListParagraph"/>
              <w:spacing w:line="480" w:lineRule="auto"/>
              <w:rPr>
                <w:rFonts w:ascii="Arial" w:hAnsi="Arial" w:cs="Arial"/>
              </w:rPr>
            </w:pPr>
            <w:r w:rsidRPr="005C09D7">
              <w:rPr>
                <w:rFonts w:ascii="Arial" w:hAnsi="Arial" w:cs="Arial"/>
              </w:rPr>
              <w:t>If there are no inquiries, the system displays a "No Inquiries Available" message.</w:t>
            </w:r>
          </w:p>
        </w:tc>
      </w:tr>
    </w:tbl>
    <w:p w14:paraId="42A3E322" w14:textId="07F6FB11" w:rsidR="005C09D7" w:rsidRDefault="005C09D7">
      <w:r>
        <w:tab/>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76D560E7"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3104" w14:textId="77777777" w:rsidR="005C09D7" w:rsidRPr="005C09D7" w:rsidRDefault="005C09D7" w:rsidP="005C09D7">
            <w:pPr>
              <w:spacing w:line="480" w:lineRule="auto"/>
              <w:jc w:val="center"/>
              <w:rPr>
                <w:rFonts w:ascii="Arial" w:hAnsi="Arial" w:cs="Arial"/>
              </w:rPr>
            </w:pPr>
          </w:p>
          <w:p w14:paraId="68804B28" w14:textId="77777777" w:rsidR="005C09D7" w:rsidRPr="005C09D7" w:rsidRDefault="005C09D7"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1C2B" w14:textId="62FB1F69" w:rsidR="005C09D7" w:rsidRPr="005C09D7" w:rsidRDefault="005C09D7" w:rsidP="005C09D7">
            <w:pPr>
              <w:spacing w:line="480" w:lineRule="auto"/>
              <w:jc w:val="center"/>
              <w:rPr>
                <w:rFonts w:ascii="Arial" w:hAnsi="Arial" w:cs="Arial"/>
              </w:rPr>
            </w:pPr>
            <w:r w:rsidRPr="005C09D7">
              <w:rPr>
                <w:rFonts w:ascii="Arial" w:hAnsi="Arial" w:cs="Arial"/>
              </w:rPr>
              <w:t>Customer inquiries are marked as reviewed/responded to.</w:t>
            </w:r>
          </w:p>
        </w:tc>
      </w:tr>
    </w:tbl>
    <w:p w14:paraId="6369E74A" w14:textId="77CB1ADE" w:rsidR="005C09D7" w:rsidRDefault="005C09D7" w:rsidP="005C09D7">
      <w:pPr>
        <w:spacing w:line="480" w:lineRule="auto"/>
        <w:rPr>
          <w:rFonts w:ascii="Arial" w:hAnsi="Arial" w:cs="Arial"/>
        </w:rPr>
      </w:pP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2BD03ACB" w:rsidR="005C09D7" w:rsidRPr="005C09D7" w:rsidRDefault="00607DBC" w:rsidP="00132D76">
            <w:pPr>
              <w:spacing w:line="480" w:lineRule="auto"/>
              <w:jc w:val="center"/>
              <w:rPr>
                <w:rFonts w:ascii="Arial" w:hAnsi="Arial" w:cs="Arial"/>
              </w:rPr>
            </w:pPr>
            <w:r w:rsidRPr="00607DBC">
              <w:rPr>
                <w:rFonts w:ascii="Arial" w:hAnsi="Arial" w:cs="Arial"/>
                <w:b/>
                <w:bCs/>
              </w:rPr>
              <w:t>Send Email Confirmations</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77777777" w:rsidR="005C09D7" w:rsidRPr="005C09D7" w:rsidRDefault="005C09D7" w:rsidP="00132D76">
            <w:pPr>
              <w:spacing w:line="480" w:lineRule="auto"/>
              <w:jc w:val="center"/>
              <w:rPr>
                <w:rFonts w:ascii="Arial" w:hAnsi="Arial" w:cs="Arial"/>
              </w:rPr>
            </w:pPr>
            <w:r w:rsidRPr="005C09D7">
              <w:rPr>
                <w:rFonts w:ascii="Arial" w:hAnsi="Arial" w:cs="Arial"/>
              </w:rPr>
              <w:t>Admin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62E66EB2" w:rsidR="005C09D7" w:rsidRPr="005C09D7" w:rsidRDefault="005C09D7" w:rsidP="00132D76">
            <w:pPr>
              <w:spacing w:line="480" w:lineRule="auto"/>
              <w:jc w:val="center"/>
              <w:rPr>
                <w:rFonts w:ascii="Arial" w:hAnsi="Arial" w:cs="Arial"/>
              </w:rPr>
            </w:pPr>
            <w:r w:rsidRPr="005C09D7">
              <w:rPr>
                <w:rFonts w:ascii="Arial" w:hAnsi="Arial" w:cs="Arial"/>
              </w:rPr>
              <w:t>The admin sends email confirmations for reservations to patrons.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47C7A59B" w:rsidR="005C09D7" w:rsidRPr="005C09D7" w:rsidRDefault="005C09D7" w:rsidP="001F4641">
            <w:pPr>
              <w:spacing w:line="480" w:lineRule="auto"/>
              <w:jc w:val="center"/>
              <w:rPr>
                <w:rFonts w:ascii="Arial" w:hAnsi="Arial" w:cs="Arial"/>
              </w:rPr>
            </w:pPr>
            <w:r w:rsidRPr="005C09D7">
              <w:rPr>
                <w:rFonts w:ascii="Arial" w:hAnsi="Arial" w:cs="Arial"/>
              </w:rPr>
              <w:t>Reservation details must be complete.</w:t>
            </w:r>
          </w:p>
        </w:tc>
      </w:tr>
      <w:tr w:rsidR="005C09D7" w:rsidRPr="005C09D7" w14:paraId="1BE4F268" w14:textId="77777777" w:rsidTr="00132D76">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5C09D7" w:rsidRDefault="005C09D7" w:rsidP="005C09D7">
            <w:pPr>
              <w:spacing w:line="480" w:lineRule="auto"/>
              <w:jc w:val="center"/>
              <w:rPr>
                <w:rFonts w:ascii="Arial" w:hAnsi="Arial" w:cs="Arial"/>
              </w:rPr>
            </w:pPr>
          </w:p>
          <w:p w14:paraId="360D43B5" w14:textId="583084AD"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388B" w14:textId="77777777" w:rsidR="005C09D7" w:rsidRPr="005C09D7" w:rsidRDefault="005C09D7" w:rsidP="00132D76">
            <w:pPr>
              <w:spacing w:line="480" w:lineRule="auto"/>
              <w:jc w:val="center"/>
              <w:rPr>
                <w:rFonts w:ascii="Arial" w:hAnsi="Arial" w:cs="Arial"/>
              </w:rPr>
            </w:pPr>
            <w:r w:rsidRPr="005C09D7">
              <w:rPr>
                <w:rFonts w:ascii="Arial" w:hAnsi="Arial" w:cs="Arial"/>
              </w:rPr>
              <w:t>1. Admin logs into the system.</w:t>
            </w:r>
          </w:p>
        </w:tc>
      </w:tr>
      <w:tr w:rsidR="005C09D7" w:rsidRPr="005C09D7" w14:paraId="22303559" w14:textId="77777777" w:rsidTr="00B41F6A">
        <w:trPr>
          <w:trHeight w:val="726"/>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9344551" w14:textId="77777777" w:rsidR="005C09D7" w:rsidRPr="005C09D7" w:rsidRDefault="005C09D7"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FD7C" w14:textId="1709D0D0" w:rsidR="005C09D7" w:rsidRPr="005C09D7" w:rsidRDefault="005C09D7" w:rsidP="00132D76">
            <w:pPr>
              <w:spacing w:line="480" w:lineRule="auto"/>
              <w:jc w:val="center"/>
              <w:rPr>
                <w:rFonts w:ascii="Arial" w:hAnsi="Arial" w:cs="Arial"/>
              </w:rPr>
            </w:pPr>
            <w:r w:rsidRPr="005C09D7">
              <w:rPr>
                <w:rFonts w:ascii="Arial" w:hAnsi="Arial" w:cs="Arial"/>
              </w:rPr>
              <w:t>2. Admin selects a reservation and sends an email confirmation.</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155904DD" w:rsidR="00B41F6A" w:rsidRPr="005C09D7" w:rsidRDefault="00B41F6A" w:rsidP="00132D76">
            <w:pPr>
              <w:spacing w:line="480" w:lineRule="auto"/>
              <w:jc w:val="center"/>
              <w:rPr>
                <w:rFonts w:ascii="Arial" w:hAnsi="Arial" w:cs="Arial"/>
              </w:rPr>
            </w:pPr>
            <w:r w:rsidRPr="005C09D7">
              <w:rPr>
                <w:rFonts w:ascii="Arial" w:hAnsi="Arial" w:cs="Arial"/>
              </w:rPr>
              <w:t>Customer inquiries are marked as reviewed/responded to.</w:t>
            </w:r>
          </w:p>
        </w:tc>
      </w:tr>
    </w:tbl>
    <w:p w14:paraId="5CD7C0F1" w14:textId="77777777" w:rsidR="001F4641" w:rsidRDefault="001F4641"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0F0AD75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41F6A" w:rsidRPr="005C09D7" w:rsidRDefault="00B41F6A" w:rsidP="00132D76">
            <w:pPr>
              <w:spacing w:line="480" w:lineRule="auto"/>
              <w:jc w:val="center"/>
              <w:rPr>
                <w:rFonts w:ascii="Arial" w:hAnsi="Arial" w:cs="Arial"/>
              </w:rPr>
            </w:pPr>
            <w:r w:rsidRPr="005C09D7">
              <w:rPr>
                <w:rFonts w:ascii="Arial" w:hAnsi="Arial" w:cs="Arial"/>
                <w:b/>
                <w:bCs/>
              </w:rPr>
              <w:lastRenderedPageBreak/>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694C02D" w:rsidR="00B41F6A" w:rsidRPr="005C09D7" w:rsidRDefault="00607DBC" w:rsidP="00132D76">
            <w:pPr>
              <w:spacing w:line="480" w:lineRule="auto"/>
              <w:jc w:val="center"/>
              <w:rPr>
                <w:rFonts w:ascii="Arial" w:hAnsi="Arial" w:cs="Arial"/>
              </w:rPr>
            </w:pPr>
            <w:r w:rsidRPr="00607DBC">
              <w:rPr>
                <w:rFonts w:ascii="Arial" w:hAnsi="Arial" w:cs="Arial"/>
                <w:b/>
                <w:bCs/>
              </w:rPr>
              <w:t>Book Reservation</w:t>
            </w:r>
          </w:p>
        </w:tc>
      </w:tr>
      <w:tr w:rsidR="00B41F6A" w:rsidRPr="005C09D7" w14:paraId="2C58BDA4"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41F6A" w:rsidRPr="005C09D7" w:rsidRDefault="00B41F6A"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5A40A13A" w:rsidR="00B41F6A" w:rsidRPr="005C09D7" w:rsidRDefault="00B41F6A" w:rsidP="00132D76">
            <w:pPr>
              <w:spacing w:line="480" w:lineRule="auto"/>
              <w:jc w:val="center"/>
              <w:rPr>
                <w:rFonts w:ascii="Arial" w:hAnsi="Arial" w:cs="Arial"/>
              </w:rPr>
            </w:pPr>
            <w:r w:rsidRPr="00B41F6A">
              <w:rPr>
                <w:rFonts w:ascii="Arial" w:hAnsi="Arial" w:cs="Arial"/>
              </w:rPr>
              <w:t>Patron</w:t>
            </w:r>
          </w:p>
        </w:tc>
      </w:tr>
    </w:tbl>
    <w:p w14:paraId="1D07AF47" w14:textId="37FF8537" w:rsidR="00834D4C" w:rsidRDefault="00834D4C">
      <w:r>
        <w:tab/>
        <w:t>Continuation to Table 4</w:t>
      </w:r>
    </w:p>
    <w:p w14:paraId="691348D9" w14:textId="77777777" w:rsidR="00834D4C" w:rsidRDefault="00834D4C"/>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7AF2D486"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CD59" w14:textId="77777777" w:rsidR="00B41F6A" w:rsidRDefault="00B41F6A" w:rsidP="00132D76">
            <w:pPr>
              <w:spacing w:line="480" w:lineRule="auto"/>
              <w:jc w:val="center"/>
              <w:rPr>
                <w:rFonts w:ascii="Arial" w:hAnsi="Arial" w:cs="Arial"/>
              </w:rPr>
            </w:pPr>
          </w:p>
          <w:p w14:paraId="636FF931" w14:textId="63D8FBE8" w:rsidR="00B41F6A" w:rsidRPr="005C09D7" w:rsidRDefault="00B41F6A"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CAFB" w14:textId="01497377" w:rsidR="00B41F6A" w:rsidRPr="005C09D7" w:rsidRDefault="00B41F6A" w:rsidP="00132D76">
            <w:pPr>
              <w:spacing w:line="480" w:lineRule="auto"/>
              <w:jc w:val="center"/>
              <w:rPr>
                <w:rFonts w:ascii="Arial" w:hAnsi="Arial" w:cs="Arial"/>
              </w:rPr>
            </w:pPr>
            <w:r w:rsidRPr="00B41F6A">
              <w:rPr>
                <w:rFonts w:ascii="Arial" w:hAnsi="Arial" w:cs="Arial"/>
              </w:rPr>
              <w:t>The patron can book a reservation for a specific date, selecting the food package and customizing details.</w:t>
            </w:r>
          </w:p>
        </w:tc>
      </w:tr>
      <w:tr w:rsidR="00B41F6A" w:rsidRPr="005C09D7" w14:paraId="1E4439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149C" w14:textId="77777777" w:rsidR="00B41F6A" w:rsidRPr="005C09D7" w:rsidRDefault="00B41F6A" w:rsidP="00132D76">
            <w:pPr>
              <w:spacing w:line="480" w:lineRule="auto"/>
              <w:jc w:val="center"/>
              <w:rPr>
                <w:rFonts w:ascii="Arial" w:hAnsi="Arial" w:cs="Arial"/>
              </w:rPr>
            </w:pPr>
          </w:p>
          <w:p w14:paraId="59B38F4B" w14:textId="77777777" w:rsidR="00B41F6A" w:rsidRPr="005C09D7" w:rsidRDefault="00B41F6A"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403D" w14:textId="4E80C25B" w:rsidR="00B41F6A" w:rsidRPr="005C09D7" w:rsidRDefault="00B41F6A" w:rsidP="00132D76">
            <w:pPr>
              <w:spacing w:line="480" w:lineRule="auto"/>
              <w:jc w:val="center"/>
              <w:rPr>
                <w:rFonts w:ascii="Arial" w:hAnsi="Arial" w:cs="Arial"/>
              </w:rPr>
            </w:pPr>
            <w:r w:rsidRPr="00B41F6A">
              <w:rPr>
                <w:rFonts w:ascii="Arial" w:hAnsi="Arial" w:cs="Arial"/>
              </w:rPr>
              <w:t>The customer must access the system through the interface.</w:t>
            </w:r>
          </w:p>
        </w:tc>
      </w:tr>
      <w:tr w:rsidR="00B41F6A" w:rsidRPr="005C09D7" w14:paraId="03EB49EE"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A61BF4D" w14:textId="77777777" w:rsidR="00B41F6A" w:rsidRDefault="00B41F6A" w:rsidP="00132D76">
            <w:pPr>
              <w:spacing w:line="480" w:lineRule="auto"/>
              <w:jc w:val="center"/>
              <w:rPr>
                <w:rFonts w:ascii="Arial" w:hAnsi="Arial" w:cs="Arial"/>
              </w:rPr>
            </w:pPr>
          </w:p>
          <w:p w14:paraId="7EA50099" w14:textId="77777777" w:rsidR="00B41F6A" w:rsidRDefault="00B41F6A" w:rsidP="00132D76">
            <w:pPr>
              <w:spacing w:line="480" w:lineRule="auto"/>
              <w:jc w:val="center"/>
              <w:rPr>
                <w:rFonts w:ascii="Arial" w:hAnsi="Arial" w:cs="Arial"/>
              </w:rPr>
            </w:pPr>
            <w:r w:rsidRPr="005C09D7">
              <w:rPr>
                <w:rFonts w:ascii="Arial" w:hAnsi="Arial" w:cs="Arial"/>
              </w:rPr>
              <w:br/>
            </w:r>
          </w:p>
          <w:p w14:paraId="52F4D353" w14:textId="1331F587" w:rsidR="00B41F6A" w:rsidRPr="005C09D7" w:rsidRDefault="00B41F6A"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F5A4" w14:textId="0983E69C" w:rsidR="00B41F6A" w:rsidRPr="005C09D7" w:rsidRDefault="00B41F6A" w:rsidP="00132D76">
            <w:pPr>
              <w:spacing w:line="480" w:lineRule="auto"/>
              <w:jc w:val="center"/>
              <w:rPr>
                <w:rFonts w:ascii="Arial" w:hAnsi="Arial" w:cs="Arial"/>
              </w:rPr>
            </w:pPr>
            <w:r w:rsidRPr="005C09D7">
              <w:rPr>
                <w:rFonts w:ascii="Arial" w:hAnsi="Arial" w:cs="Arial"/>
              </w:rPr>
              <w:t xml:space="preserve">1. </w:t>
            </w:r>
            <w:r w:rsidRPr="00B41F6A">
              <w:rPr>
                <w:rFonts w:ascii="Arial" w:hAnsi="Arial" w:cs="Arial"/>
              </w:rPr>
              <w:t>Patron accesses the reservation interface.</w:t>
            </w:r>
          </w:p>
        </w:tc>
      </w:tr>
      <w:tr w:rsidR="00B41F6A" w:rsidRPr="005C09D7" w14:paraId="180E6918" w14:textId="77777777" w:rsidTr="00132D76">
        <w:trPr>
          <w:trHeight w:val="726"/>
        </w:trPr>
        <w:tc>
          <w:tcPr>
            <w:tcW w:w="3950" w:type="dxa"/>
            <w:vMerge/>
            <w:tcBorders>
              <w:left w:val="single" w:sz="8" w:space="0" w:color="000000"/>
              <w:right w:val="single" w:sz="8" w:space="0" w:color="000000"/>
            </w:tcBorders>
            <w:vAlign w:val="center"/>
            <w:hideMark/>
          </w:tcPr>
          <w:p w14:paraId="747FEF86"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D21" w14:textId="25C30F45" w:rsidR="00B41F6A" w:rsidRPr="005C09D7" w:rsidRDefault="00B41F6A" w:rsidP="00B41F6A">
            <w:pPr>
              <w:spacing w:line="480" w:lineRule="auto"/>
              <w:jc w:val="center"/>
              <w:rPr>
                <w:rFonts w:ascii="Arial" w:hAnsi="Arial" w:cs="Arial"/>
              </w:rPr>
            </w:pPr>
            <w:r w:rsidRPr="005C09D7">
              <w:rPr>
                <w:rFonts w:ascii="Arial" w:hAnsi="Arial" w:cs="Arial"/>
              </w:rPr>
              <w:t xml:space="preserve">2. </w:t>
            </w:r>
            <w:r w:rsidRPr="00B41F6A">
              <w:rPr>
                <w:rFonts w:ascii="Arial" w:hAnsi="Arial" w:cs="Arial"/>
              </w:rPr>
              <w:t>Patron views available dates for reservations.</w:t>
            </w:r>
          </w:p>
        </w:tc>
      </w:tr>
      <w:tr w:rsidR="00B41F6A" w:rsidRPr="005C09D7" w14:paraId="10735099" w14:textId="77777777" w:rsidTr="00132D76">
        <w:trPr>
          <w:trHeight w:val="726"/>
        </w:trPr>
        <w:tc>
          <w:tcPr>
            <w:tcW w:w="3950" w:type="dxa"/>
            <w:vMerge/>
            <w:tcBorders>
              <w:left w:val="single" w:sz="8" w:space="0" w:color="000000"/>
              <w:right w:val="single" w:sz="8" w:space="0" w:color="000000"/>
            </w:tcBorders>
            <w:vAlign w:val="center"/>
          </w:tcPr>
          <w:p w14:paraId="062D6B01"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CB20" w14:textId="4048F34A" w:rsidR="00B41F6A" w:rsidRPr="00B41F6A" w:rsidRDefault="00B41F6A" w:rsidP="00B41F6A">
            <w:pPr>
              <w:spacing w:line="480" w:lineRule="auto"/>
              <w:jc w:val="center"/>
              <w:rPr>
                <w:rFonts w:ascii="Arial" w:hAnsi="Arial" w:cs="Arial"/>
              </w:rPr>
            </w:pPr>
            <w:r w:rsidRPr="00B41F6A">
              <w:rPr>
                <w:rFonts w:ascii="Arial" w:hAnsi="Arial" w:cs="Arial"/>
              </w:rPr>
              <w:t>3.</w:t>
            </w:r>
            <w:r>
              <w:rPr>
                <w:rFonts w:ascii="Arial" w:hAnsi="Arial" w:cs="Arial"/>
              </w:rPr>
              <w:t xml:space="preserve"> </w:t>
            </w:r>
            <w:r w:rsidRPr="00B41F6A">
              <w:rPr>
                <w:rFonts w:ascii="Arial" w:hAnsi="Arial" w:cs="Arial"/>
              </w:rPr>
              <w:t>Patron selects a date, food package, and additional details.</w:t>
            </w:r>
          </w:p>
        </w:tc>
      </w:tr>
      <w:tr w:rsidR="00B41F6A" w:rsidRPr="005C09D7" w14:paraId="535D83F2" w14:textId="77777777" w:rsidTr="00132D76">
        <w:trPr>
          <w:trHeight w:val="726"/>
        </w:trPr>
        <w:tc>
          <w:tcPr>
            <w:tcW w:w="3950" w:type="dxa"/>
            <w:vMerge/>
            <w:tcBorders>
              <w:left w:val="single" w:sz="8" w:space="0" w:color="000000"/>
              <w:bottom w:val="single" w:sz="8" w:space="0" w:color="000000"/>
              <w:right w:val="single" w:sz="8" w:space="0" w:color="000000"/>
            </w:tcBorders>
            <w:vAlign w:val="center"/>
          </w:tcPr>
          <w:p w14:paraId="21292A37"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54464" w14:textId="0AF408E5" w:rsidR="00B41F6A" w:rsidRPr="00B41F6A" w:rsidRDefault="00B41F6A" w:rsidP="00B41F6A">
            <w:pPr>
              <w:spacing w:line="480" w:lineRule="auto"/>
              <w:jc w:val="center"/>
              <w:rPr>
                <w:rFonts w:ascii="Arial" w:hAnsi="Arial" w:cs="Arial"/>
              </w:rPr>
            </w:pPr>
            <w:r>
              <w:rPr>
                <w:rFonts w:ascii="Arial" w:hAnsi="Arial" w:cs="Arial"/>
              </w:rPr>
              <w:t xml:space="preserve">4. </w:t>
            </w:r>
            <w:r w:rsidRPr="00B41F6A">
              <w:rPr>
                <w:rFonts w:ascii="Arial" w:hAnsi="Arial" w:cs="Arial"/>
              </w:rPr>
              <w:t>Patron submits the booking request.</w:t>
            </w:r>
          </w:p>
        </w:tc>
      </w:tr>
      <w:tr w:rsidR="00B41F6A" w:rsidRPr="005C09D7" w14:paraId="49843FEC"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7BE28C2A" w14:textId="3EFDE622" w:rsidR="00B41F6A" w:rsidRPr="005C09D7" w:rsidRDefault="00B41F6A"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82E47" w14:textId="6198028E" w:rsidR="00B41F6A" w:rsidRPr="005C09D7" w:rsidRDefault="001F4641" w:rsidP="00132D76">
            <w:pPr>
              <w:spacing w:line="480" w:lineRule="auto"/>
              <w:jc w:val="center"/>
              <w:rPr>
                <w:rFonts w:ascii="Arial" w:hAnsi="Arial" w:cs="Arial"/>
              </w:rPr>
            </w:pPr>
            <w:r w:rsidRPr="001F4641">
              <w:rPr>
                <w:rFonts w:ascii="Arial" w:hAnsi="Arial" w:cs="Arial"/>
              </w:rPr>
              <w:t>Reservation is successfully saved in the system.</w:t>
            </w:r>
          </w:p>
        </w:tc>
      </w:tr>
    </w:tbl>
    <w:p w14:paraId="6CC73CE8" w14:textId="77777777" w:rsidR="001F4641" w:rsidRDefault="001F4641" w:rsidP="00B41F6A">
      <w:pPr>
        <w:spacing w:line="480" w:lineRule="auto"/>
        <w:rPr>
          <w:rFonts w:ascii="Arial" w:hAnsi="Arial" w:cs="Arial"/>
        </w:rPr>
      </w:pPr>
    </w:p>
    <w:p w14:paraId="54FE45CB" w14:textId="71DC43C2"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4868A6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5AE987"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BBDB8D5" w14:textId="15CE2875" w:rsidR="001F4641" w:rsidRPr="005C09D7" w:rsidRDefault="00607DBC" w:rsidP="00132D76">
            <w:pPr>
              <w:spacing w:line="480" w:lineRule="auto"/>
              <w:jc w:val="center"/>
              <w:rPr>
                <w:rFonts w:ascii="Arial" w:hAnsi="Arial" w:cs="Arial"/>
              </w:rPr>
            </w:pPr>
            <w:r w:rsidRPr="00607DBC">
              <w:rPr>
                <w:rFonts w:ascii="Arial" w:hAnsi="Arial" w:cs="Arial"/>
                <w:b/>
                <w:bCs/>
              </w:rPr>
              <w:t>View Reservation Summary</w:t>
            </w:r>
          </w:p>
        </w:tc>
      </w:tr>
      <w:tr w:rsidR="001F4641" w:rsidRPr="005C09D7" w14:paraId="4C773730"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8ED9" w14:textId="77777777" w:rsidR="001F4641" w:rsidRPr="005C09D7" w:rsidRDefault="001F4641" w:rsidP="00132D76">
            <w:pPr>
              <w:spacing w:line="480" w:lineRule="auto"/>
              <w:jc w:val="center"/>
              <w:rPr>
                <w:rFonts w:ascii="Arial" w:hAnsi="Arial" w:cs="Arial"/>
              </w:rPr>
            </w:pPr>
            <w:r w:rsidRPr="005C09D7">
              <w:rPr>
                <w:rFonts w:ascii="Arial" w:hAnsi="Arial" w:cs="Arial"/>
              </w:rPr>
              <w:lastRenderedPageBreak/>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0A2D"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bl>
    <w:p w14:paraId="140C5364" w14:textId="77777777" w:rsidR="00D52160" w:rsidRDefault="00D52160"/>
    <w:p w14:paraId="52A73FD6" w14:textId="77777777" w:rsidR="00D52160" w:rsidRDefault="00D52160"/>
    <w:p w14:paraId="075D6275" w14:textId="77777777" w:rsidR="00D52160" w:rsidRDefault="00D52160"/>
    <w:p w14:paraId="493FD3FE" w14:textId="77777777" w:rsidR="00D52160" w:rsidRDefault="00D52160"/>
    <w:p w14:paraId="1CA27B04" w14:textId="27E74C1B" w:rsidR="00D52160" w:rsidRDefault="00D52160">
      <w:r>
        <w:tab/>
        <w:t>Continuation to Table 5</w:t>
      </w:r>
    </w:p>
    <w:p w14:paraId="3D11D995"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5AF27920"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D1A49" w14:textId="77777777" w:rsidR="001F4641" w:rsidRDefault="001F4641" w:rsidP="00132D76">
            <w:pPr>
              <w:spacing w:line="480" w:lineRule="auto"/>
              <w:jc w:val="center"/>
              <w:rPr>
                <w:rFonts w:ascii="Arial" w:hAnsi="Arial" w:cs="Arial"/>
              </w:rPr>
            </w:pPr>
          </w:p>
          <w:p w14:paraId="043620F0"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66E" w14:textId="7CF41571" w:rsidR="001F4641" w:rsidRPr="005C09D7" w:rsidRDefault="001F4641" w:rsidP="00132D76">
            <w:pPr>
              <w:spacing w:line="480" w:lineRule="auto"/>
              <w:jc w:val="center"/>
              <w:rPr>
                <w:rFonts w:ascii="Arial" w:hAnsi="Arial" w:cs="Arial"/>
              </w:rPr>
            </w:pPr>
            <w:r w:rsidRPr="001F4641">
              <w:rPr>
                <w:rFonts w:ascii="Arial" w:hAnsi="Arial" w:cs="Arial"/>
              </w:rPr>
              <w:t>The patron can view the details of their reservation.</w:t>
            </w:r>
          </w:p>
        </w:tc>
      </w:tr>
      <w:tr w:rsidR="001F4641" w:rsidRPr="005C09D7" w14:paraId="5A4AF4B3"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B0C1" w14:textId="77777777" w:rsidR="001F4641" w:rsidRPr="005C09D7" w:rsidRDefault="001F4641"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BE6B" w14:textId="54DA1677"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r w:rsidR="001F4641" w:rsidRPr="005C09D7" w14:paraId="1FD9B5E6"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89A4B2D" w14:textId="77777777" w:rsidR="001F4641" w:rsidRDefault="001F4641" w:rsidP="00132D76">
            <w:pPr>
              <w:spacing w:line="480" w:lineRule="auto"/>
              <w:jc w:val="center"/>
              <w:rPr>
                <w:rFonts w:ascii="Arial" w:hAnsi="Arial" w:cs="Arial"/>
              </w:rPr>
            </w:pPr>
          </w:p>
          <w:p w14:paraId="2242B027" w14:textId="603568B2" w:rsidR="001F4641" w:rsidRDefault="001F4641" w:rsidP="00132D76">
            <w:pPr>
              <w:spacing w:line="480" w:lineRule="auto"/>
              <w:jc w:val="center"/>
              <w:rPr>
                <w:rFonts w:ascii="Arial" w:hAnsi="Arial" w:cs="Arial"/>
              </w:rPr>
            </w:pPr>
          </w:p>
          <w:p w14:paraId="736C817C"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7087" w14:textId="7577B5A3"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 reservation summary section.</w:t>
            </w:r>
          </w:p>
        </w:tc>
      </w:tr>
      <w:tr w:rsidR="001F4641" w:rsidRPr="005C09D7" w14:paraId="61E5FB89" w14:textId="77777777" w:rsidTr="00132D76">
        <w:trPr>
          <w:trHeight w:val="726"/>
        </w:trPr>
        <w:tc>
          <w:tcPr>
            <w:tcW w:w="3950" w:type="dxa"/>
            <w:vMerge/>
            <w:tcBorders>
              <w:left w:val="single" w:sz="8" w:space="0" w:color="000000"/>
              <w:right w:val="single" w:sz="8" w:space="0" w:color="000000"/>
            </w:tcBorders>
            <w:vAlign w:val="center"/>
            <w:hideMark/>
          </w:tcPr>
          <w:p w14:paraId="7E23FDA3"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4230" w14:textId="01AC4EF2"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reviews the details of their reservation.</w:t>
            </w:r>
          </w:p>
        </w:tc>
      </w:tr>
      <w:tr w:rsidR="001F4641" w:rsidRPr="005C09D7" w14:paraId="392B3D74"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682DF90" w14:textId="2C75CB3C" w:rsidR="001F4641" w:rsidRDefault="001F4641" w:rsidP="00132D76">
            <w:pPr>
              <w:spacing w:line="480" w:lineRule="auto"/>
              <w:jc w:val="center"/>
              <w:rPr>
                <w:rFonts w:ascii="Arial" w:hAnsi="Arial" w:cs="Arial"/>
              </w:rPr>
            </w:pPr>
            <w:r>
              <w:rPr>
                <w:rFonts w:ascii="Arial" w:hAnsi="Arial" w:cs="Arial"/>
              </w:rPr>
              <w:t>Alterative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483E" w14:textId="796E1A3A" w:rsidR="001F4641" w:rsidRPr="001F4641" w:rsidRDefault="001F4641" w:rsidP="00132D76">
            <w:pPr>
              <w:spacing w:line="480" w:lineRule="auto"/>
              <w:jc w:val="center"/>
              <w:rPr>
                <w:rFonts w:ascii="Arial" w:hAnsi="Arial" w:cs="Arial"/>
              </w:rPr>
            </w:pPr>
            <w:r w:rsidRPr="001F4641">
              <w:rPr>
                <w:rFonts w:ascii="Arial" w:hAnsi="Arial" w:cs="Arial"/>
              </w:rPr>
              <w:t>If no reservation exists, the system displays a "No Reservation Found" message.</w:t>
            </w:r>
          </w:p>
        </w:tc>
      </w:tr>
      <w:tr w:rsidR="001F4641" w:rsidRPr="005C09D7" w14:paraId="5DE3F1C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30401F1E"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69CA3" w14:textId="5A41A346" w:rsidR="001F4641" w:rsidRPr="005C09D7" w:rsidRDefault="001F4641" w:rsidP="00132D76">
            <w:pPr>
              <w:spacing w:line="480" w:lineRule="auto"/>
              <w:jc w:val="center"/>
              <w:rPr>
                <w:rFonts w:ascii="Arial" w:hAnsi="Arial" w:cs="Arial"/>
              </w:rPr>
            </w:pPr>
            <w:r w:rsidRPr="001F4641">
              <w:rPr>
                <w:rFonts w:ascii="Arial" w:hAnsi="Arial" w:cs="Arial"/>
              </w:rPr>
              <w:t>Reservation details are displayed.</w:t>
            </w:r>
          </w:p>
        </w:tc>
      </w:tr>
    </w:tbl>
    <w:p w14:paraId="470A7389" w14:textId="77777777" w:rsidR="001F4641" w:rsidRDefault="001F4641" w:rsidP="001F4641">
      <w:pPr>
        <w:spacing w:line="480" w:lineRule="auto"/>
        <w:rPr>
          <w:rFonts w:ascii="Arial" w:hAnsi="Arial" w:cs="Arial"/>
        </w:rPr>
      </w:pPr>
    </w:p>
    <w:p w14:paraId="3888DA88" w14:textId="390A23F4"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3467A76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D3700A"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17DDBD7" w14:textId="14332A92" w:rsidR="001F4641" w:rsidRPr="005C09D7" w:rsidRDefault="00607DBC" w:rsidP="00132D76">
            <w:pPr>
              <w:spacing w:line="480" w:lineRule="auto"/>
              <w:jc w:val="center"/>
              <w:rPr>
                <w:rFonts w:ascii="Arial" w:hAnsi="Arial" w:cs="Arial"/>
              </w:rPr>
            </w:pPr>
            <w:r w:rsidRPr="00607DBC">
              <w:rPr>
                <w:rFonts w:ascii="Arial" w:hAnsi="Arial" w:cs="Arial"/>
                <w:b/>
                <w:bCs/>
              </w:rPr>
              <w:t>Cancel/Reschedule Reservation</w:t>
            </w:r>
          </w:p>
        </w:tc>
      </w:tr>
      <w:tr w:rsidR="001F4641" w:rsidRPr="005C09D7" w14:paraId="6D0961C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6A78"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277A"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01A5908A"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C01" w14:textId="77777777" w:rsidR="001F4641" w:rsidRDefault="001F4641" w:rsidP="00132D76">
            <w:pPr>
              <w:spacing w:line="480" w:lineRule="auto"/>
              <w:jc w:val="center"/>
              <w:rPr>
                <w:rFonts w:ascii="Arial" w:hAnsi="Arial" w:cs="Arial"/>
              </w:rPr>
            </w:pPr>
          </w:p>
          <w:p w14:paraId="24542713"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CD08" w14:textId="405E3808" w:rsidR="001F4641" w:rsidRPr="005C09D7" w:rsidRDefault="001F4641" w:rsidP="00132D76">
            <w:pPr>
              <w:spacing w:line="480" w:lineRule="auto"/>
              <w:jc w:val="center"/>
              <w:rPr>
                <w:rFonts w:ascii="Arial" w:hAnsi="Arial" w:cs="Arial"/>
              </w:rPr>
            </w:pPr>
            <w:r w:rsidRPr="001F4641">
              <w:rPr>
                <w:rFonts w:ascii="Arial" w:hAnsi="Arial" w:cs="Arial"/>
              </w:rPr>
              <w:t>The patron can cancel or reschedule their reservation through the system.</w:t>
            </w:r>
          </w:p>
        </w:tc>
      </w:tr>
      <w:tr w:rsidR="001F4641" w:rsidRPr="005C09D7" w14:paraId="3A4038F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AF6F"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2318" w14:textId="07DC9DFB"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bl>
    <w:p w14:paraId="70D4FB2C" w14:textId="77777777" w:rsidR="00D52160" w:rsidRDefault="00D52160"/>
    <w:p w14:paraId="72B1F51C" w14:textId="77777777" w:rsidR="00D52160" w:rsidRDefault="00D52160"/>
    <w:p w14:paraId="38A2D8B9" w14:textId="7A862CFE" w:rsidR="00D52160" w:rsidRDefault="00D52160">
      <w:r>
        <w:tab/>
        <w:t>Continuation to Table 6</w:t>
      </w:r>
    </w:p>
    <w:p w14:paraId="28956269"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39C908DC"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CD749FB" w14:textId="77777777" w:rsidR="001F4641" w:rsidRDefault="001F4641" w:rsidP="00132D76">
            <w:pPr>
              <w:spacing w:line="480" w:lineRule="auto"/>
              <w:jc w:val="center"/>
              <w:rPr>
                <w:rFonts w:ascii="Arial" w:hAnsi="Arial" w:cs="Arial"/>
              </w:rPr>
            </w:pPr>
          </w:p>
          <w:p w14:paraId="7A3DF6A0" w14:textId="77777777" w:rsidR="001F4641" w:rsidRDefault="001F4641" w:rsidP="00132D76">
            <w:pPr>
              <w:spacing w:line="480" w:lineRule="auto"/>
              <w:jc w:val="center"/>
              <w:rPr>
                <w:rFonts w:ascii="Arial" w:hAnsi="Arial" w:cs="Arial"/>
              </w:rPr>
            </w:pPr>
          </w:p>
          <w:p w14:paraId="4F48A296" w14:textId="77777777" w:rsidR="001F4641" w:rsidRDefault="001F4641" w:rsidP="00132D76">
            <w:pPr>
              <w:spacing w:line="480" w:lineRule="auto"/>
              <w:jc w:val="center"/>
              <w:rPr>
                <w:rFonts w:ascii="Arial" w:hAnsi="Arial" w:cs="Arial"/>
              </w:rPr>
            </w:pPr>
          </w:p>
          <w:p w14:paraId="362B4D2A" w14:textId="451EF2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139C" w14:textId="1370E67D"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their reservation.</w:t>
            </w:r>
          </w:p>
        </w:tc>
      </w:tr>
      <w:tr w:rsidR="001F4641" w:rsidRPr="005C09D7" w14:paraId="1F2F2873" w14:textId="77777777" w:rsidTr="00132D76">
        <w:trPr>
          <w:trHeight w:val="726"/>
        </w:trPr>
        <w:tc>
          <w:tcPr>
            <w:tcW w:w="3950" w:type="dxa"/>
            <w:vMerge/>
            <w:tcBorders>
              <w:left w:val="single" w:sz="8" w:space="0" w:color="000000"/>
              <w:right w:val="single" w:sz="8" w:space="0" w:color="000000"/>
            </w:tcBorders>
            <w:vAlign w:val="center"/>
            <w:hideMark/>
          </w:tcPr>
          <w:p w14:paraId="7065BAC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7DB4" w14:textId="431A03DE"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selects the option to cancel or reschedule the reservation.</w:t>
            </w:r>
          </w:p>
        </w:tc>
      </w:tr>
      <w:tr w:rsidR="001F4641" w:rsidRPr="005C09D7" w14:paraId="4AA0BFEA" w14:textId="77777777" w:rsidTr="00132D76">
        <w:trPr>
          <w:trHeight w:val="726"/>
        </w:trPr>
        <w:tc>
          <w:tcPr>
            <w:tcW w:w="3950" w:type="dxa"/>
            <w:tcBorders>
              <w:left w:val="single" w:sz="8" w:space="0" w:color="000000"/>
              <w:right w:val="single" w:sz="8" w:space="0" w:color="000000"/>
            </w:tcBorders>
            <w:vAlign w:val="center"/>
          </w:tcPr>
          <w:p w14:paraId="08B12CD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32C8C" w14:textId="3E3869E2" w:rsidR="001F4641" w:rsidRPr="001F4641" w:rsidRDefault="001F4641" w:rsidP="001F4641">
            <w:pPr>
              <w:spacing w:line="480" w:lineRule="auto"/>
              <w:jc w:val="center"/>
              <w:rPr>
                <w:rFonts w:ascii="Arial" w:hAnsi="Arial" w:cs="Arial"/>
              </w:rPr>
            </w:pPr>
            <w:r w:rsidRPr="001F4641">
              <w:rPr>
                <w:rFonts w:ascii="Arial" w:hAnsi="Arial" w:cs="Arial"/>
              </w:rPr>
              <w:t>3.</w:t>
            </w:r>
            <w:r>
              <w:rPr>
                <w:rFonts w:ascii="Arial" w:hAnsi="Arial" w:cs="Arial"/>
              </w:rPr>
              <w:t xml:space="preserve"> </w:t>
            </w:r>
            <w:r w:rsidRPr="001F4641">
              <w:rPr>
                <w:rFonts w:ascii="Arial" w:hAnsi="Arial" w:cs="Arial"/>
              </w:rPr>
              <w:t>System processes the cancellation or rescheduling.</w:t>
            </w:r>
          </w:p>
        </w:tc>
      </w:tr>
      <w:tr w:rsidR="001F4641" w:rsidRPr="005C09D7" w14:paraId="7CED0181"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6E24FE52"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D7638" w14:textId="1B392082" w:rsidR="001F4641" w:rsidRPr="005C09D7" w:rsidRDefault="001F4641" w:rsidP="00132D76">
            <w:pPr>
              <w:spacing w:line="480" w:lineRule="auto"/>
              <w:jc w:val="center"/>
              <w:rPr>
                <w:rFonts w:ascii="Arial" w:hAnsi="Arial" w:cs="Arial"/>
              </w:rPr>
            </w:pPr>
            <w:r w:rsidRPr="001F4641">
              <w:rPr>
                <w:rFonts w:ascii="Arial" w:hAnsi="Arial" w:cs="Arial"/>
              </w:rPr>
              <w:t>Reservation is either canceled or rescheduled, and the system updates its status.</w:t>
            </w:r>
          </w:p>
        </w:tc>
      </w:tr>
    </w:tbl>
    <w:p w14:paraId="10AD1DE1" w14:textId="77777777" w:rsidR="001F4641" w:rsidRDefault="001F4641" w:rsidP="001F4641">
      <w:pPr>
        <w:spacing w:line="480" w:lineRule="auto"/>
        <w:rPr>
          <w:rFonts w:ascii="Arial" w:hAnsi="Arial" w:cs="Arial"/>
        </w:rPr>
      </w:pPr>
    </w:p>
    <w:p w14:paraId="67D83745" w14:textId="3558C950"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7</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28C07636"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4038550"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61E055C" w14:textId="0B5297A7" w:rsidR="001F4641" w:rsidRPr="005C09D7" w:rsidRDefault="00607DBC" w:rsidP="00132D76">
            <w:pPr>
              <w:spacing w:line="480" w:lineRule="auto"/>
              <w:jc w:val="center"/>
              <w:rPr>
                <w:rFonts w:ascii="Arial" w:hAnsi="Arial" w:cs="Arial"/>
              </w:rPr>
            </w:pPr>
            <w:r w:rsidRPr="00607DBC">
              <w:rPr>
                <w:rFonts w:ascii="Arial" w:hAnsi="Arial" w:cs="Arial"/>
                <w:b/>
                <w:bCs/>
              </w:rPr>
              <w:t>Receive Notifications</w:t>
            </w:r>
          </w:p>
        </w:tc>
      </w:tr>
      <w:tr w:rsidR="001F4641" w:rsidRPr="005C09D7" w14:paraId="49BCFE41"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BCA5"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0DA3"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1855AB25"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EDDC" w14:textId="77777777" w:rsidR="001F4641" w:rsidRDefault="001F4641" w:rsidP="0042685D">
            <w:pPr>
              <w:spacing w:line="480" w:lineRule="auto"/>
              <w:rPr>
                <w:rFonts w:ascii="Arial" w:hAnsi="Arial" w:cs="Arial"/>
              </w:rPr>
            </w:pPr>
          </w:p>
          <w:p w14:paraId="3E1C007E"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A715" w14:textId="235D7113" w:rsidR="001F4641" w:rsidRPr="005C09D7" w:rsidRDefault="001F4641" w:rsidP="00132D76">
            <w:pPr>
              <w:spacing w:line="480" w:lineRule="auto"/>
              <w:jc w:val="center"/>
              <w:rPr>
                <w:rFonts w:ascii="Arial" w:hAnsi="Arial" w:cs="Arial"/>
              </w:rPr>
            </w:pPr>
            <w:r w:rsidRPr="001F4641">
              <w:rPr>
                <w:rFonts w:ascii="Arial" w:hAnsi="Arial" w:cs="Arial"/>
              </w:rPr>
              <w:t>The patron receives email notifications for booking confirmations or updates.</w:t>
            </w:r>
          </w:p>
        </w:tc>
      </w:tr>
      <w:tr w:rsidR="001F4641" w:rsidRPr="005C09D7" w14:paraId="7B9E21C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6E1A" w14:textId="77777777" w:rsidR="001F4641" w:rsidRPr="005C09D7" w:rsidRDefault="001F4641" w:rsidP="00132D76">
            <w:pPr>
              <w:spacing w:line="480" w:lineRule="auto"/>
              <w:jc w:val="center"/>
              <w:rPr>
                <w:rFonts w:ascii="Arial" w:hAnsi="Arial" w:cs="Arial"/>
              </w:rPr>
            </w:pPr>
            <w:r w:rsidRPr="005C09D7">
              <w:rPr>
                <w:rFonts w:ascii="Arial" w:hAnsi="Arial" w:cs="Arial"/>
              </w:rPr>
              <w:lastRenderedPageBreak/>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61C" w14:textId="689C1623" w:rsidR="001F4641" w:rsidRPr="005C09D7" w:rsidRDefault="00607DBC" w:rsidP="00132D76">
            <w:pPr>
              <w:spacing w:line="480" w:lineRule="auto"/>
              <w:jc w:val="center"/>
              <w:rPr>
                <w:rFonts w:ascii="Arial" w:hAnsi="Arial" w:cs="Arial"/>
              </w:rPr>
            </w:pPr>
            <w:r w:rsidRPr="00607DBC">
              <w:rPr>
                <w:rFonts w:ascii="Arial" w:hAnsi="Arial" w:cs="Arial"/>
              </w:rPr>
              <w:t>Email address must be registered in the system.</w:t>
            </w:r>
          </w:p>
        </w:tc>
      </w:tr>
    </w:tbl>
    <w:p w14:paraId="483B5420"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185851C1"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8254FC" w14:textId="77777777" w:rsidR="001F4641" w:rsidRDefault="001F4641" w:rsidP="00132D76">
            <w:pPr>
              <w:spacing w:line="480" w:lineRule="auto"/>
              <w:jc w:val="center"/>
              <w:rPr>
                <w:rFonts w:ascii="Arial" w:hAnsi="Arial" w:cs="Arial"/>
              </w:rPr>
            </w:pPr>
          </w:p>
          <w:p w14:paraId="2AC4EF6E" w14:textId="77777777" w:rsidR="001F4641" w:rsidRDefault="001F4641" w:rsidP="0042685D">
            <w:pPr>
              <w:spacing w:line="480" w:lineRule="auto"/>
              <w:rPr>
                <w:rFonts w:ascii="Arial" w:hAnsi="Arial" w:cs="Arial"/>
              </w:rPr>
            </w:pPr>
          </w:p>
          <w:p w14:paraId="6022256D"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B7F8" w14:textId="35499393" w:rsidR="001F4641" w:rsidRPr="00607DBC" w:rsidRDefault="00607DBC" w:rsidP="00607DBC">
            <w:pPr>
              <w:spacing w:line="480" w:lineRule="auto"/>
              <w:jc w:val="center"/>
              <w:rPr>
                <w:rFonts w:ascii="Arial" w:hAnsi="Arial" w:cs="Arial"/>
              </w:rPr>
            </w:pPr>
            <w:r w:rsidRPr="00607DBC">
              <w:rPr>
                <w:rFonts w:ascii="Arial" w:hAnsi="Arial" w:cs="Arial"/>
              </w:rPr>
              <w:t>1.</w:t>
            </w:r>
            <w:r>
              <w:rPr>
                <w:rFonts w:ascii="Arial" w:hAnsi="Arial" w:cs="Arial"/>
              </w:rPr>
              <w:t xml:space="preserve"> </w:t>
            </w:r>
            <w:r w:rsidRPr="00607DBC">
              <w:rPr>
                <w:rFonts w:ascii="Arial" w:hAnsi="Arial" w:cs="Arial"/>
              </w:rPr>
              <w:t>Patron submits a booking or updates a reservation.</w:t>
            </w:r>
          </w:p>
        </w:tc>
      </w:tr>
      <w:tr w:rsidR="001F4641" w:rsidRPr="005C09D7" w14:paraId="014E8401" w14:textId="77777777" w:rsidTr="00132D76">
        <w:trPr>
          <w:trHeight w:val="726"/>
        </w:trPr>
        <w:tc>
          <w:tcPr>
            <w:tcW w:w="3950" w:type="dxa"/>
            <w:vMerge/>
            <w:tcBorders>
              <w:left w:val="single" w:sz="8" w:space="0" w:color="000000"/>
              <w:right w:val="single" w:sz="8" w:space="0" w:color="000000"/>
            </w:tcBorders>
            <w:vAlign w:val="center"/>
            <w:hideMark/>
          </w:tcPr>
          <w:p w14:paraId="0F45167C"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3D74" w14:textId="643AECB5"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00607DBC" w:rsidRPr="00607DBC">
              <w:rPr>
                <w:rFonts w:ascii="Arial" w:hAnsi="Arial" w:cs="Arial"/>
              </w:rPr>
              <w:t>System sends an email notification to the patron.</w:t>
            </w:r>
          </w:p>
        </w:tc>
      </w:tr>
      <w:tr w:rsidR="001F4641" w:rsidRPr="005C09D7" w14:paraId="7D1E437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AA9D399"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4211" w14:textId="347FA392" w:rsidR="001F4641" w:rsidRPr="005C09D7" w:rsidRDefault="00607DBC" w:rsidP="00132D76">
            <w:pPr>
              <w:spacing w:line="480" w:lineRule="auto"/>
              <w:jc w:val="center"/>
              <w:rPr>
                <w:rFonts w:ascii="Arial" w:hAnsi="Arial" w:cs="Arial"/>
              </w:rPr>
            </w:pPr>
            <w:r w:rsidRPr="00607DBC">
              <w:rPr>
                <w:rFonts w:ascii="Arial" w:hAnsi="Arial" w:cs="Arial"/>
              </w:rPr>
              <w:t>Notification is successfully received by the patron.</w:t>
            </w:r>
          </w:p>
        </w:tc>
      </w:tr>
    </w:tbl>
    <w:p w14:paraId="73574401" w14:textId="77777777" w:rsidR="00295B6D" w:rsidRDefault="00295B6D"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52E5208F" w14:textId="241353E9" w:rsidR="00975977" w:rsidRDefault="00BD4F40" w:rsidP="00BD4F40">
      <w:pPr>
        <w:spacing w:line="480" w:lineRule="auto"/>
        <w:rPr>
          <w:rFonts w:ascii="Arial" w:hAnsi="Arial" w:cs="Arial"/>
        </w:rPr>
      </w:pPr>
      <w:r w:rsidRPr="00BD4F40">
        <w:rPr>
          <w:rFonts w:ascii="Arial" w:hAnsi="Arial" w:cs="Arial"/>
          <w:noProof/>
          <w:lang w:val="en-PH" w:eastAsia="en-PH"/>
        </w:rPr>
        <w:lastRenderedPageBreak/>
        <w:drawing>
          <wp:inline distT="0" distB="0" distL="0" distR="0" wp14:anchorId="105F687B" wp14:editId="6D517468">
            <wp:extent cx="5759417" cy="2736272"/>
            <wp:effectExtent l="0" t="0" r="0" b="6985"/>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490" cy="2743908"/>
                    </a:xfrm>
                    <a:prstGeom prst="rect">
                      <a:avLst/>
                    </a:prstGeom>
                    <a:noFill/>
                    <a:ln>
                      <a:noFill/>
                    </a:ln>
                  </pic:spPr>
                </pic:pic>
              </a:graphicData>
            </a:graphic>
          </wp:inline>
        </w:drawing>
      </w:r>
      <w:r w:rsidR="00841F76">
        <w:rPr>
          <w:rFonts w:ascii="Arial" w:hAnsi="Arial" w:cs="Arial"/>
        </w:rPr>
        <w:t xml:space="preserve"> </w:t>
      </w:r>
    </w:p>
    <w:p w14:paraId="7EA4168D" w14:textId="77777777" w:rsidR="001269A0" w:rsidRDefault="001269A0" w:rsidP="00BD4F40">
      <w:pPr>
        <w:spacing w:line="480" w:lineRule="auto"/>
        <w:rPr>
          <w:rFonts w:ascii="Arial" w:hAnsi="Arial" w:cs="Arial"/>
        </w:rPr>
      </w:pPr>
    </w:p>
    <w:p w14:paraId="06A45185" w14:textId="77777777" w:rsidR="001269A0" w:rsidRDefault="001269A0" w:rsidP="00BD4F40">
      <w:pPr>
        <w:spacing w:line="480" w:lineRule="auto"/>
        <w:rPr>
          <w:rFonts w:ascii="Arial" w:hAnsi="Arial" w:cs="Arial"/>
        </w:rPr>
      </w:pPr>
    </w:p>
    <w:p w14:paraId="4121716C" w14:textId="77777777" w:rsidR="001269A0" w:rsidRDefault="001269A0" w:rsidP="00BD4F40">
      <w:pPr>
        <w:spacing w:line="480" w:lineRule="auto"/>
        <w:rPr>
          <w:rFonts w:ascii="Arial" w:hAnsi="Arial" w:cs="Arial"/>
        </w:rPr>
      </w:pPr>
    </w:p>
    <w:p w14:paraId="661C6E85" w14:textId="77777777" w:rsidR="001269A0" w:rsidRDefault="001269A0" w:rsidP="00BD4F40">
      <w:pPr>
        <w:spacing w:line="480" w:lineRule="auto"/>
        <w:rPr>
          <w:rFonts w:ascii="Arial" w:hAnsi="Arial" w:cs="Arial"/>
        </w:rPr>
      </w:pPr>
    </w:p>
    <w:p w14:paraId="148C18A6" w14:textId="77777777" w:rsidR="001269A0" w:rsidRDefault="001269A0" w:rsidP="00BD4F40">
      <w:pPr>
        <w:spacing w:line="480" w:lineRule="auto"/>
        <w:rPr>
          <w:rFonts w:ascii="Arial" w:hAnsi="Arial" w:cs="Arial"/>
        </w:rPr>
      </w:pPr>
    </w:p>
    <w:p w14:paraId="028B12A5" w14:textId="77777777" w:rsidR="001269A0" w:rsidRDefault="001269A0" w:rsidP="00BD4F40">
      <w:pPr>
        <w:spacing w:line="480" w:lineRule="auto"/>
        <w:rPr>
          <w:rFonts w:ascii="Arial" w:hAnsi="Arial" w:cs="Arial"/>
        </w:rPr>
      </w:pPr>
    </w:p>
    <w:p w14:paraId="1DC667E9" w14:textId="77777777" w:rsidR="001269A0" w:rsidRDefault="001269A0" w:rsidP="00BD4F40">
      <w:pPr>
        <w:spacing w:line="480" w:lineRule="auto"/>
        <w:rPr>
          <w:rFonts w:ascii="Arial" w:hAnsi="Arial" w:cs="Arial"/>
        </w:rPr>
      </w:pPr>
    </w:p>
    <w:p w14:paraId="457AA432" w14:textId="77777777" w:rsidR="001269A0" w:rsidRDefault="001269A0"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lastRenderedPageBreak/>
        <w:drawing>
          <wp:anchor distT="0" distB="0" distL="114300" distR="114300" simplePos="0" relativeHeight="251658240" behindDoc="0" locked="0" layoutInCell="1" allowOverlap="1" wp14:anchorId="01CC1D0F" wp14:editId="04CAE0D8">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712405">
      <w:pPr>
        <w:spacing w:line="480" w:lineRule="auto"/>
        <w:ind w:firstLine="720"/>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2249D05A">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Default="005D0436" w:rsidP="005D0436">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5CA3E5F4" w14:textId="77777777" w:rsidR="006D7D7B" w:rsidRPr="005D0436" w:rsidRDefault="006D7D7B" w:rsidP="005D0436">
      <w:pPr>
        <w:spacing w:line="480" w:lineRule="auto"/>
        <w:rPr>
          <w:rFonts w:ascii="Arial" w:hAnsi="Arial" w:cs="Arial"/>
        </w:rPr>
      </w:pP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lastRenderedPageBreak/>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3ECE13E3">
            <wp:extent cx="5768099" cy="3819525"/>
            <wp:effectExtent l="0" t="0" r="4445" b="0"/>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79385" cy="3826998"/>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lastRenderedPageBreak/>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2076"/>
        <w:gridCol w:w="1999"/>
        <w:gridCol w:w="1827"/>
        <w:gridCol w:w="317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bl>
    <w:p w14:paraId="6E1D62A1" w14:textId="77777777" w:rsidR="00707C2A" w:rsidRDefault="00707C2A"/>
    <w:p w14:paraId="1C154D7A" w14:textId="2FB608B6" w:rsidR="00707C2A" w:rsidRPr="00707C2A" w:rsidRDefault="00707C2A">
      <w:pPr>
        <w:rPr>
          <w:rFonts w:ascii="Arial" w:hAnsi="Arial" w:cs="Arial"/>
        </w:rPr>
      </w:pPr>
      <w:r>
        <w:tab/>
      </w:r>
      <w:r w:rsidRPr="00707C2A">
        <w:rPr>
          <w:rFonts w:ascii="Arial" w:hAnsi="Arial" w:cs="Arial"/>
        </w:rPr>
        <w:t xml:space="preserve">Continuation of Table </w:t>
      </w:r>
      <w:r w:rsidR="00AD6163">
        <w:rPr>
          <w:rFonts w:ascii="Arial" w:hAnsi="Arial" w:cs="Arial"/>
        </w:rPr>
        <w:t>9</w:t>
      </w:r>
      <w:r w:rsidRPr="00707C2A">
        <w:rPr>
          <w:rFonts w:ascii="Arial" w:hAnsi="Arial" w:cs="Arial"/>
        </w:rPr>
        <w:t>.</w:t>
      </w:r>
    </w:p>
    <w:p w14:paraId="47D98C70"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760"/>
        <w:gridCol w:w="1702"/>
        <w:gridCol w:w="652"/>
        <w:gridCol w:w="4958"/>
      </w:tblGrid>
      <w:tr w:rsidR="00707C2A" w:rsidRPr="00707C2A" w14:paraId="63FBC39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308E2" w14:textId="3AF8D64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7C9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EF43"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D1B3" w14:textId="77777777" w:rsidR="00707C2A" w:rsidRPr="00707C2A" w:rsidRDefault="00707C2A" w:rsidP="00707C2A">
            <w:pPr>
              <w:spacing w:line="480" w:lineRule="auto"/>
              <w:jc w:val="center"/>
              <w:rPr>
                <w:rFonts w:ascii="Arial" w:hAnsi="Arial" w:cs="Arial"/>
              </w:rPr>
            </w:pPr>
            <w:r w:rsidRPr="00707C2A">
              <w:rPr>
                <w:rFonts w:ascii="Arial" w:hAnsi="Arial" w:cs="Arial"/>
              </w:rPr>
              <w:t>Patron’s email address</w:t>
            </w:r>
          </w:p>
        </w:tc>
      </w:tr>
      <w:tr w:rsidR="00707C2A" w:rsidRPr="00707C2A" w14:paraId="2BAC02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C349"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A748"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2DE1"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D778" w14:textId="77777777" w:rsidR="00707C2A" w:rsidRPr="00707C2A" w:rsidRDefault="00707C2A" w:rsidP="00707C2A">
            <w:pPr>
              <w:spacing w:line="480" w:lineRule="auto"/>
              <w:jc w:val="center"/>
              <w:rPr>
                <w:rFonts w:ascii="Arial" w:hAnsi="Arial" w:cs="Arial"/>
              </w:rPr>
            </w:pPr>
            <w:r w:rsidRPr="00707C2A">
              <w:rPr>
                <w:rFonts w:ascii="Arial" w:hAnsi="Arial" w:cs="Arial"/>
              </w:rPr>
              <w:t>Patron’s last name</w:t>
            </w:r>
          </w:p>
        </w:tc>
      </w:tr>
      <w:tr w:rsidR="00707C2A" w:rsidRPr="00707C2A" w14:paraId="0C24F15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84F6" w14:textId="77777777" w:rsidR="00707C2A" w:rsidRPr="00707C2A" w:rsidRDefault="00707C2A" w:rsidP="00707C2A">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8CCA"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7D66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A3660" w14:textId="77777777" w:rsidR="00707C2A" w:rsidRPr="00707C2A" w:rsidRDefault="00707C2A" w:rsidP="00707C2A">
            <w:pPr>
              <w:spacing w:line="480" w:lineRule="auto"/>
              <w:jc w:val="center"/>
              <w:rPr>
                <w:rFonts w:ascii="Arial" w:hAnsi="Arial" w:cs="Arial"/>
              </w:rPr>
            </w:pPr>
            <w:r w:rsidRPr="00707C2A">
              <w:rPr>
                <w:rFonts w:ascii="Arial" w:hAnsi="Arial" w:cs="Arial"/>
              </w:rPr>
              <w:t>Patron’s address</w:t>
            </w:r>
          </w:p>
        </w:tc>
      </w:tr>
      <w:tr w:rsidR="00707C2A" w:rsidRPr="00707C2A" w14:paraId="3645A95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891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lastRenderedPageBreak/>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4C8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0166A"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89EED" w14:textId="165E999E" w:rsidR="00707C2A" w:rsidRPr="00707C2A" w:rsidRDefault="00707C2A" w:rsidP="00707C2A">
            <w:pPr>
              <w:spacing w:line="480" w:lineRule="auto"/>
              <w:jc w:val="center"/>
              <w:rPr>
                <w:rFonts w:ascii="Arial" w:hAnsi="Arial" w:cs="Arial"/>
              </w:rPr>
            </w:pPr>
            <w:r w:rsidRPr="00707C2A">
              <w:rPr>
                <w:rFonts w:ascii="Arial" w:hAnsi="Arial" w:cs="Arial"/>
              </w:rPr>
              <w:t>Patron’s phone number</w:t>
            </w:r>
          </w:p>
        </w:tc>
      </w:tr>
      <w:tr w:rsidR="00707C2A" w:rsidRPr="00707C2A" w14:paraId="0F27D26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2DC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EBD20"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574F"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42DA4" w14:textId="4637F6EC"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2830FC" w:rsidRPr="00707C2A" w14:paraId="33CD41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50710" w14:textId="413FBB3B" w:rsidR="002830FC" w:rsidRPr="00707C2A" w:rsidRDefault="002830FC" w:rsidP="00707C2A">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CE7DF" w14:textId="52D2FA7D" w:rsidR="002830FC" w:rsidRPr="00707C2A" w:rsidRDefault="002830FC"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47FB" w14:textId="77777777" w:rsidR="002830FC" w:rsidRPr="00707C2A" w:rsidRDefault="002830FC"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2639" w14:textId="457D8F93" w:rsidR="002830FC" w:rsidRPr="00707C2A" w:rsidRDefault="002830FC" w:rsidP="00707C2A">
            <w:pPr>
              <w:spacing w:line="480" w:lineRule="auto"/>
              <w:jc w:val="center"/>
              <w:rPr>
                <w:rFonts w:ascii="Arial" w:hAnsi="Arial" w:cs="Arial"/>
              </w:rPr>
            </w:pPr>
            <w:r w:rsidRPr="00707C2A">
              <w:rPr>
                <w:rFonts w:ascii="Arial" w:hAnsi="Arial" w:cs="Arial"/>
              </w:rPr>
              <w:t>Time for when the table has been updated</w:t>
            </w:r>
          </w:p>
        </w:tc>
      </w:tr>
    </w:tbl>
    <w:p w14:paraId="0C5D6479" w14:textId="77777777" w:rsidR="00707C2A" w:rsidRDefault="00707C2A" w:rsidP="00707C2A">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6"/>
        <w:gridCol w:w="1278"/>
        <w:gridCol w:w="1168"/>
        <w:gridCol w:w="5040"/>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bl>
    <w:p w14:paraId="11B2E07B" w14:textId="77777777" w:rsidR="00707C2A" w:rsidRDefault="00707C2A"/>
    <w:p w14:paraId="2B6257FF" w14:textId="77777777" w:rsidR="00707C2A" w:rsidRDefault="00707C2A"/>
    <w:p w14:paraId="221054EE" w14:textId="77777777" w:rsidR="00707C2A" w:rsidRDefault="00707C2A"/>
    <w:p w14:paraId="2385F8EE" w14:textId="77777777" w:rsidR="00707C2A" w:rsidRDefault="00707C2A"/>
    <w:p w14:paraId="7F427990" w14:textId="77777777" w:rsidR="00707C2A" w:rsidRDefault="00707C2A"/>
    <w:p w14:paraId="5B0982E9" w14:textId="77777777" w:rsidR="00707C2A" w:rsidRDefault="00707C2A"/>
    <w:p w14:paraId="7ABDDDC5" w14:textId="58D8AA0E" w:rsidR="00707C2A" w:rsidRDefault="00707C2A">
      <w:r>
        <w:tab/>
        <w:t xml:space="preserve">Continuation of Table </w:t>
      </w:r>
      <w:r w:rsidR="00AD6163">
        <w:t>10</w:t>
      </w:r>
      <w:r>
        <w:t xml:space="preserve">.  </w:t>
      </w:r>
    </w:p>
    <w:p w14:paraId="3770CF12"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844"/>
        <w:gridCol w:w="1784"/>
        <w:gridCol w:w="772"/>
        <w:gridCol w:w="4672"/>
      </w:tblGrid>
      <w:tr w:rsidR="00707C2A" w:rsidRPr="00707C2A" w14:paraId="6DDFA7A4"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5BBF"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5FEA"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7052" w14:textId="77777777" w:rsidR="00707C2A" w:rsidRPr="00707C2A" w:rsidRDefault="00707C2A" w:rsidP="00707C2A">
            <w:pPr>
              <w:spacing w:line="480" w:lineRule="auto"/>
              <w:jc w:val="center"/>
              <w:rPr>
                <w:rFonts w:ascii="Arial" w:hAnsi="Arial" w:cs="Arial"/>
              </w:rPr>
            </w:pP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CB3C" w14:textId="3DB251D4"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43BDC1D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F3F8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0F1D"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82AE"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416E"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7D1065AA" w14:textId="77777777" w:rsidR="00627878" w:rsidRDefault="00627878"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lastRenderedPageBreak/>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lastRenderedPageBreak/>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25E2F4F">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We applied the Agile methodology in developing the system because it allows us to adjust to changes in the project requirements more effectively. This approach ensures our </w:t>
      </w:r>
      <w:r w:rsidRPr="0087774E">
        <w:rPr>
          <w:rFonts w:ascii="Arial" w:hAnsi="Arial" w:cs="Arial"/>
        </w:rPr>
        <w:lastRenderedPageBreak/>
        <w:t>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In this phase, we created a layout based on the client’s requirements. We designed the interface to be simple and easy to use, aiming to ensure user satisfaction. To achieve this, we used a minimal color scheme, made the design responsive, and prioritized a user-friendly 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4A18A7FD" w14:textId="7C1ECD16" w:rsid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6748993F" w14:textId="77777777" w:rsidR="0087774E" w:rsidRPr="0087774E" w:rsidRDefault="0087774E" w:rsidP="0087774E">
      <w:pPr>
        <w:spacing w:line="480" w:lineRule="auto"/>
        <w:jc w:val="both"/>
        <w:rPr>
          <w:rFonts w:ascii="Arial" w:hAnsi="Arial" w:cs="Arial"/>
        </w:rPr>
      </w:pP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lastRenderedPageBreak/>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8"/>
      <w:footerReference w:type="first" r:id="rId3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C4A80" w14:textId="77777777" w:rsidR="00882753" w:rsidRDefault="00882753" w:rsidP="00A73AE0">
      <w:r>
        <w:separator/>
      </w:r>
    </w:p>
  </w:endnote>
  <w:endnote w:type="continuationSeparator" w:id="0">
    <w:p w14:paraId="673209B5" w14:textId="77777777" w:rsidR="00882753" w:rsidRDefault="00882753"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132D76" w:rsidRDefault="00132D7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132D76" w:rsidRDefault="00132D7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1C6DDB" w14:textId="77777777" w:rsidR="00882753" w:rsidRDefault="00882753" w:rsidP="00A73AE0">
      <w:r>
        <w:separator/>
      </w:r>
    </w:p>
  </w:footnote>
  <w:footnote w:type="continuationSeparator" w:id="0">
    <w:p w14:paraId="527B3341" w14:textId="77777777" w:rsidR="00882753" w:rsidRDefault="00882753"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132D76" w:rsidRPr="00A73AE0" w:rsidRDefault="00132D7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132D76" w:rsidRDefault="00132D7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132D76" w:rsidRDefault="00132D7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132D76" w:rsidRDefault="00132D76" w:rsidP="00A73AE0">
    <w:pPr>
      <w:pStyle w:val="Header"/>
      <w:jc w:val="center"/>
      <w:rPr>
        <w:rFonts w:ascii="Times New Roman" w:hAnsi="Times New Roman" w:cs="Times New Roman"/>
        <w:sz w:val="24"/>
      </w:rPr>
    </w:pPr>
  </w:p>
  <w:p w14:paraId="0CE525E4" w14:textId="77777777" w:rsidR="00132D76" w:rsidRPr="00A73AE0" w:rsidRDefault="00132D7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132D76" w:rsidRDefault="00132D7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132D76" w:rsidRDefault="00132D7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132D76" w:rsidRDefault="00132D7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9450326">
    <w:abstractNumId w:val="4"/>
  </w:num>
  <w:num w:numId="2" w16cid:durableId="1751542122">
    <w:abstractNumId w:val="5"/>
  </w:num>
  <w:num w:numId="3" w16cid:durableId="2082869774">
    <w:abstractNumId w:val="7"/>
  </w:num>
  <w:num w:numId="4" w16cid:durableId="864098042">
    <w:abstractNumId w:val="9"/>
  </w:num>
  <w:num w:numId="5" w16cid:durableId="1654600694">
    <w:abstractNumId w:val="1"/>
  </w:num>
  <w:num w:numId="6" w16cid:durableId="1505776551">
    <w:abstractNumId w:val="3"/>
  </w:num>
  <w:num w:numId="7" w16cid:durableId="572199000">
    <w:abstractNumId w:val="2"/>
  </w:num>
  <w:num w:numId="8" w16cid:durableId="216864766">
    <w:abstractNumId w:val="0"/>
  </w:num>
  <w:num w:numId="9" w16cid:durableId="879560745">
    <w:abstractNumId w:val="8"/>
  </w:num>
  <w:num w:numId="10" w16cid:durableId="147012392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7E7B"/>
    <w:rsid w:val="0015042A"/>
    <w:rsid w:val="00150485"/>
    <w:rsid w:val="00165118"/>
    <w:rsid w:val="0016547F"/>
    <w:rsid w:val="001714DF"/>
    <w:rsid w:val="00172A79"/>
    <w:rsid w:val="00172A95"/>
    <w:rsid w:val="00176AD4"/>
    <w:rsid w:val="001839DE"/>
    <w:rsid w:val="00187035"/>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5551"/>
    <w:rsid w:val="001F5C8D"/>
    <w:rsid w:val="001F64EB"/>
    <w:rsid w:val="00203E67"/>
    <w:rsid w:val="002065B8"/>
    <w:rsid w:val="00211037"/>
    <w:rsid w:val="00232095"/>
    <w:rsid w:val="00235048"/>
    <w:rsid w:val="00244CC6"/>
    <w:rsid w:val="00251B71"/>
    <w:rsid w:val="00251DB5"/>
    <w:rsid w:val="002535E0"/>
    <w:rsid w:val="0025626A"/>
    <w:rsid w:val="002606C2"/>
    <w:rsid w:val="002616EC"/>
    <w:rsid w:val="0026270C"/>
    <w:rsid w:val="00263405"/>
    <w:rsid w:val="0026464A"/>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2DC"/>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6607"/>
    <w:rsid w:val="004C0436"/>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307E"/>
    <w:rsid w:val="006B332E"/>
    <w:rsid w:val="006B63E8"/>
    <w:rsid w:val="006C029A"/>
    <w:rsid w:val="006C0843"/>
    <w:rsid w:val="006C0BE7"/>
    <w:rsid w:val="006C2E6D"/>
    <w:rsid w:val="006C2EE8"/>
    <w:rsid w:val="006D3D74"/>
    <w:rsid w:val="006D4015"/>
    <w:rsid w:val="006D7D7B"/>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A89"/>
    <w:rsid w:val="00797849"/>
    <w:rsid w:val="007A5BBB"/>
    <w:rsid w:val="007A6A1B"/>
    <w:rsid w:val="007B0399"/>
    <w:rsid w:val="007C4477"/>
    <w:rsid w:val="007C5889"/>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6BF1"/>
    <w:rsid w:val="00860ABB"/>
    <w:rsid w:val="00862ECC"/>
    <w:rsid w:val="00864CDE"/>
    <w:rsid w:val="00866CF6"/>
    <w:rsid w:val="0087472B"/>
    <w:rsid w:val="00875465"/>
    <w:rsid w:val="0087774E"/>
    <w:rsid w:val="00877DCC"/>
    <w:rsid w:val="00882753"/>
    <w:rsid w:val="0088368C"/>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197F"/>
    <w:rsid w:val="00AB21D7"/>
    <w:rsid w:val="00AB79C2"/>
    <w:rsid w:val="00AC128D"/>
    <w:rsid w:val="00AC192C"/>
    <w:rsid w:val="00AC23C8"/>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F31"/>
    <w:rsid w:val="00D757F9"/>
    <w:rsid w:val="00D8393D"/>
    <w:rsid w:val="00D94CA0"/>
    <w:rsid w:val="00D94D80"/>
    <w:rsid w:val="00D9785B"/>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E0F84"/>
    <w:rsid w:val="00EE1D08"/>
    <w:rsid w:val="00EE6504"/>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60CCF90A-12E4-4C33-9339-25932AA86D99}">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1922</TotalTime>
  <Pages>57</Pages>
  <Words>5950</Words>
  <Characters>33917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94</cp:revision>
  <cp:lastPrinted>2021-08-16T08:55:00Z</cp:lastPrinted>
  <dcterms:created xsi:type="dcterms:W3CDTF">2024-05-15T13:06:00Z</dcterms:created>
  <dcterms:modified xsi:type="dcterms:W3CDTF">2025-01-19T09:48:00Z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